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B4827" w14:textId="399462D5" w:rsidR="00952F7D" w:rsidRPr="007A4821" w:rsidRDefault="003B3F52" w:rsidP="00DF198B">
      <w:pPr>
        <w:pStyle w:val="GrafikYerareti"/>
      </w:pPr>
      <w:r w:rsidRPr="00374E4B">
        <w:rPr>
          <w:b/>
          <w:bCs/>
          <w:noProof/>
          <w:lang w:bidi="tr-TR"/>
        </w:rPr>
        <w:drawing>
          <wp:anchor distT="0" distB="0" distL="114300" distR="114300" simplePos="0" relativeHeight="251658240" behindDoc="1" locked="0" layoutInCell="1" allowOverlap="1" wp14:anchorId="7E7264ED" wp14:editId="0DD90DE7">
            <wp:simplePos x="0" y="0"/>
            <wp:positionH relativeFrom="margin">
              <wp:posOffset>-20955</wp:posOffset>
            </wp:positionH>
            <wp:positionV relativeFrom="margin">
              <wp:posOffset>-220980</wp:posOffset>
            </wp:positionV>
            <wp:extent cx="7052310" cy="10264140"/>
            <wp:effectExtent l="76200" t="76200" r="129540" b="137160"/>
            <wp:wrapNone/>
            <wp:docPr id="1" name="Resim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2310" cy="1026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929"/>
        <w:gridCol w:w="213"/>
        <w:gridCol w:w="5457"/>
        <w:gridCol w:w="663"/>
        <w:gridCol w:w="1131"/>
        <w:gridCol w:w="1199"/>
      </w:tblGrid>
      <w:tr w:rsidR="00DF198B" w:rsidRPr="007A4821" w14:paraId="194D41CE" w14:textId="77777777" w:rsidTr="00374E4B">
        <w:trPr>
          <w:trHeight w:val="1083"/>
        </w:trPr>
        <w:tc>
          <w:tcPr>
            <w:tcW w:w="10790" w:type="dxa"/>
            <w:gridSpan w:val="8"/>
          </w:tcPr>
          <w:p w14:paraId="2D6BBD63" w14:textId="15671FFD" w:rsidR="00DF198B" w:rsidRPr="007A4821" w:rsidRDefault="003B3F52">
            <w:r w:rsidRPr="007A4821">
              <w:rPr>
                <w:noProof/>
                <w:lang w:bidi="tr-TR"/>
              </w:rPr>
              <w:drawing>
                <wp:anchor distT="0" distB="0" distL="114300" distR="114300" simplePos="0" relativeHeight="251662336" behindDoc="1" locked="0" layoutInCell="1" allowOverlap="1" wp14:anchorId="5DACB271" wp14:editId="787C4581">
                  <wp:simplePos x="0" y="0"/>
                  <wp:positionH relativeFrom="margin">
                    <wp:posOffset>0</wp:posOffset>
                  </wp:positionH>
                  <wp:positionV relativeFrom="margin">
                    <wp:posOffset>175260</wp:posOffset>
                  </wp:positionV>
                  <wp:extent cx="6457950" cy="1705610"/>
                  <wp:effectExtent l="0" t="0" r="0" b="8890"/>
                  <wp:wrapNone/>
                  <wp:docPr id="6" name="Resim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7950" cy="1705610"/>
                          </a:xfrm>
                          <a:prstGeom prst="rect">
                            <a:avLst/>
                          </a:prstGeom>
                        </pic:spPr>
                      </pic:pic>
                    </a:graphicData>
                  </a:graphic>
                  <wp14:sizeRelH relativeFrom="page">
                    <wp14:pctWidth>0</wp14:pctWidth>
                  </wp14:sizeRelH>
                  <wp14:sizeRelV relativeFrom="page">
                    <wp14:pctHeight>0</wp14:pctHeight>
                  </wp14:sizeRelV>
                </wp:anchor>
              </w:drawing>
            </w:r>
          </w:p>
        </w:tc>
      </w:tr>
      <w:tr w:rsidR="00DF198B" w:rsidRPr="007A4821" w14:paraId="45126A99" w14:textId="77777777" w:rsidTr="00374E4B">
        <w:trPr>
          <w:trHeight w:val="1068"/>
        </w:trPr>
        <w:tc>
          <w:tcPr>
            <w:tcW w:w="1198" w:type="dxa"/>
            <w:gridSpan w:val="2"/>
            <w:tcBorders>
              <w:right w:val="single" w:sz="18" w:space="0" w:color="476166" w:themeColor="accent1"/>
            </w:tcBorders>
          </w:tcPr>
          <w:p w14:paraId="43E23036" w14:textId="77777777" w:rsidR="00DF198B" w:rsidRPr="00760273" w:rsidRDefault="00DF198B" w:rsidP="00760273">
            <w:pPr>
              <w:jc w:val="center"/>
              <w:rPr>
                <w:rFonts w:asciiTheme="majorHAnsi" w:hAnsiTheme="majorHAnsi"/>
                <w:color w:val="0E1822" w:themeColor="accent5" w:themeShade="1A"/>
                <w:sz w:val="52"/>
                <w:szCs w:val="52"/>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760602E" w14:textId="15B48C9F" w:rsidR="00DF198B" w:rsidRPr="00760273" w:rsidRDefault="00374E4B" w:rsidP="00760273">
            <w:pPr>
              <w:jc w:val="center"/>
              <w:rPr>
                <w:rFonts w:asciiTheme="majorHAnsi" w:hAnsiTheme="majorHAnsi"/>
                <w:b/>
                <w:bCs/>
                <w:color w:val="0E1822" w:themeColor="accent5" w:themeShade="1A"/>
                <w:sz w:val="52"/>
                <w:szCs w:val="52"/>
              </w:rPr>
            </w:pPr>
            <w:r w:rsidRPr="00760273">
              <w:rPr>
                <w:rFonts w:asciiTheme="majorHAnsi" w:hAnsiTheme="majorHAnsi"/>
                <w:b/>
                <w:bCs/>
                <w:color w:val="0E1822" w:themeColor="accent5" w:themeShade="1A"/>
                <w:sz w:val="52"/>
                <w:szCs w:val="52"/>
              </w:rPr>
              <w:t>Uçak Bileti Satış Otomasyonu</w:t>
            </w:r>
          </w:p>
        </w:tc>
        <w:tc>
          <w:tcPr>
            <w:tcW w:w="1199" w:type="dxa"/>
            <w:tcBorders>
              <w:left w:val="single" w:sz="18" w:space="0" w:color="476166" w:themeColor="accent1"/>
            </w:tcBorders>
          </w:tcPr>
          <w:p w14:paraId="2756B960" w14:textId="77777777" w:rsidR="00DF198B" w:rsidRPr="007A4821" w:rsidRDefault="00DF198B"/>
        </w:tc>
      </w:tr>
      <w:tr w:rsidR="00DF198B" w:rsidRPr="007A4821" w14:paraId="34D999CA" w14:textId="77777777" w:rsidTr="00374E4B">
        <w:trPr>
          <w:trHeight w:val="1043"/>
        </w:trPr>
        <w:tc>
          <w:tcPr>
            <w:tcW w:w="1170" w:type="dxa"/>
          </w:tcPr>
          <w:p w14:paraId="6E903770" w14:textId="77777777" w:rsidR="00DF198B" w:rsidRPr="007A4821" w:rsidRDefault="00DF198B"/>
        </w:tc>
        <w:tc>
          <w:tcPr>
            <w:tcW w:w="6627" w:type="dxa"/>
            <w:gridSpan w:val="4"/>
          </w:tcPr>
          <w:p w14:paraId="2DABA4F2" w14:textId="77777777" w:rsidR="00DF198B" w:rsidRPr="007A4821" w:rsidRDefault="00DF198B"/>
        </w:tc>
        <w:tc>
          <w:tcPr>
            <w:tcW w:w="2993" w:type="dxa"/>
            <w:gridSpan w:val="3"/>
          </w:tcPr>
          <w:p w14:paraId="2CE3A910" w14:textId="77777777" w:rsidR="00DF198B" w:rsidRPr="007A4821" w:rsidRDefault="00DF198B"/>
        </w:tc>
      </w:tr>
      <w:tr w:rsidR="00DF198B" w:rsidRPr="007A4821" w14:paraId="2688EF89" w14:textId="77777777" w:rsidTr="00374E4B">
        <w:trPr>
          <w:trHeight w:val="929"/>
        </w:trPr>
        <w:tc>
          <w:tcPr>
            <w:tcW w:w="2127" w:type="dxa"/>
            <w:gridSpan w:val="3"/>
          </w:tcPr>
          <w:p w14:paraId="1AED9F18" w14:textId="77777777" w:rsidR="00DF198B" w:rsidRPr="007A4821" w:rsidRDefault="00DF198B"/>
        </w:tc>
        <w:tc>
          <w:tcPr>
            <w:tcW w:w="5670" w:type="dxa"/>
            <w:gridSpan w:val="2"/>
            <w:shd w:val="clear" w:color="auto" w:fill="FFFFFF" w:themeFill="background1"/>
          </w:tcPr>
          <w:p w14:paraId="28FD24DA" w14:textId="77777777" w:rsidR="00DF198B" w:rsidRPr="007A4821" w:rsidRDefault="00DF198B" w:rsidP="00DF198B">
            <w:pPr>
              <w:jc w:val="center"/>
              <w:rPr>
                <w:rFonts w:ascii="Georgia" w:hAnsi="Georgia"/>
                <w:sz w:val="48"/>
                <w:szCs w:val="48"/>
              </w:rPr>
            </w:pPr>
          </w:p>
        </w:tc>
        <w:tc>
          <w:tcPr>
            <w:tcW w:w="2993" w:type="dxa"/>
            <w:gridSpan w:val="3"/>
          </w:tcPr>
          <w:p w14:paraId="127B7D77" w14:textId="77777777" w:rsidR="00DF198B" w:rsidRPr="007A4821" w:rsidRDefault="00DF198B"/>
        </w:tc>
      </w:tr>
      <w:tr w:rsidR="00DF198B" w:rsidRPr="007A4821" w14:paraId="784910C3" w14:textId="77777777" w:rsidTr="00374E4B">
        <w:trPr>
          <w:trHeight w:val="1460"/>
        </w:trPr>
        <w:tc>
          <w:tcPr>
            <w:tcW w:w="2127" w:type="dxa"/>
            <w:gridSpan w:val="3"/>
          </w:tcPr>
          <w:p w14:paraId="6E5A222C" w14:textId="183D0550" w:rsidR="00DF198B" w:rsidRPr="007A4821" w:rsidRDefault="00DF198B"/>
        </w:tc>
        <w:tc>
          <w:tcPr>
            <w:tcW w:w="5670" w:type="dxa"/>
            <w:gridSpan w:val="2"/>
            <w:shd w:val="clear" w:color="auto" w:fill="FFFFFF" w:themeFill="background1"/>
          </w:tcPr>
          <w:p w14:paraId="64F05316" w14:textId="2313619C" w:rsidR="00DF198B" w:rsidRPr="00760273" w:rsidRDefault="00374E4B" w:rsidP="00760273">
            <w:pPr>
              <w:jc w:val="center"/>
              <w:rPr>
                <w:b/>
                <w:bCs/>
                <w:sz w:val="40"/>
                <w:szCs w:val="40"/>
              </w:rPr>
            </w:pPr>
            <w:r w:rsidRPr="00760273">
              <w:rPr>
                <w:b/>
                <w:bCs/>
                <w:sz w:val="40"/>
                <w:szCs w:val="40"/>
              </w:rPr>
              <w:t>Eray Berk Dalkıran</w:t>
            </w:r>
          </w:p>
          <w:p w14:paraId="1C5C2ED4" w14:textId="331763CE" w:rsidR="00AF2757" w:rsidRPr="00AF2757" w:rsidRDefault="00AF2757" w:rsidP="00760273">
            <w:pPr>
              <w:jc w:val="center"/>
              <w:rPr>
                <w:sz w:val="28"/>
                <w:szCs w:val="28"/>
              </w:rPr>
            </w:pPr>
            <w:r w:rsidRPr="00AF2757">
              <w:rPr>
                <w:sz w:val="28"/>
                <w:szCs w:val="28"/>
              </w:rPr>
              <w:t>201817007</w:t>
            </w:r>
          </w:p>
          <w:p w14:paraId="235CAB1B" w14:textId="351CF969" w:rsidR="00AF2757" w:rsidRDefault="00AF2757" w:rsidP="00AF2757">
            <w:pPr>
              <w:jc w:val="center"/>
            </w:pPr>
          </w:p>
          <w:p w14:paraId="3398F960" w14:textId="77777777" w:rsidR="00AF2757" w:rsidRPr="00AF2757" w:rsidRDefault="00AF2757" w:rsidP="00AF2757">
            <w:pPr>
              <w:jc w:val="center"/>
            </w:pPr>
          </w:p>
          <w:p w14:paraId="4A6291B1" w14:textId="427C0C17" w:rsidR="00374E4B" w:rsidRDefault="00374E4B" w:rsidP="00683710">
            <w:pPr>
              <w:pStyle w:val="Heading2"/>
              <w:numPr>
                <w:ilvl w:val="0"/>
                <w:numId w:val="0"/>
              </w:numPr>
              <w:ind w:left="720"/>
            </w:pPr>
          </w:p>
          <w:p w14:paraId="0CD77677" w14:textId="74E417E1" w:rsidR="003B3F52" w:rsidRPr="00760273" w:rsidRDefault="00374E4B" w:rsidP="00760273">
            <w:pPr>
              <w:jc w:val="center"/>
              <w:rPr>
                <w:b/>
                <w:bCs/>
                <w:sz w:val="40"/>
                <w:szCs w:val="40"/>
              </w:rPr>
            </w:pPr>
            <w:r w:rsidRPr="00760273">
              <w:rPr>
                <w:b/>
                <w:bCs/>
                <w:sz w:val="40"/>
                <w:szCs w:val="40"/>
              </w:rPr>
              <w:t>Özcan Tuncer</w:t>
            </w:r>
          </w:p>
          <w:p w14:paraId="40F7938B" w14:textId="73622C3D" w:rsidR="00AF2757" w:rsidRPr="00AF2757" w:rsidRDefault="00AF2757" w:rsidP="00760273">
            <w:pPr>
              <w:jc w:val="center"/>
              <w:rPr>
                <w:sz w:val="28"/>
                <w:szCs w:val="28"/>
              </w:rPr>
            </w:pPr>
            <w:r w:rsidRPr="00AF2757">
              <w:rPr>
                <w:sz w:val="28"/>
                <w:szCs w:val="28"/>
              </w:rPr>
              <w:t>201816760</w:t>
            </w:r>
          </w:p>
          <w:p w14:paraId="63858822" w14:textId="18481D5E" w:rsidR="003B3F52" w:rsidRPr="003B3F52" w:rsidRDefault="003B3F52" w:rsidP="00683710">
            <w:pPr>
              <w:pStyle w:val="Heading2"/>
              <w:numPr>
                <w:ilvl w:val="0"/>
                <w:numId w:val="0"/>
              </w:numPr>
              <w:ind w:left="720"/>
            </w:pPr>
          </w:p>
          <w:p w14:paraId="6BBB94B1" w14:textId="77777777" w:rsidR="003B3F52" w:rsidRPr="003B3F52" w:rsidRDefault="003B3F52" w:rsidP="003B3F52"/>
          <w:p w14:paraId="12DDF629" w14:textId="2B6BE300" w:rsidR="00374E4B" w:rsidRPr="00374E4B" w:rsidRDefault="00374E4B" w:rsidP="00374E4B"/>
        </w:tc>
        <w:tc>
          <w:tcPr>
            <w:tcW w:w="2993" w:type="dxa"/>
            <w:gridSpan w:val="3"/>
          </w:tcPr>
          <w:p w14:paraId="68394641" w14:textId="77777777" w:rsidR="00DF198B" w:rsidRPr="007A4821" w:rsidRDefault="00DF198B"/>
        </w:tc>
      </w:tr>
      <w:tr w:rsidR="00DF198B" w:rsidRPr="007A4821" w14:paraId="5DB42706" w14:textId="77777777" w:rsidTr="003B3F52">
        <w:trPr>
          <w:trHeight w:val="5403"/>
        </w:trPr>
        <w:tc>
          <w:tcPr>
            <w:tcW w:w="2127" w:type="dxa"/>
            <w:gridSpan w:val="3"/>
            <w:vAlign w:val="bottom"/>
          </w:tcPr>
          <w:p w14:paraId="26151149" w14:textId="151ABA00" w:rsidR="00DF198B" w:rsidRPr="007A4821" w:rsidRDefault="00DF198B" w:rsidP="00DF198B">
            <w:pPr>
              <w:jc w:val="center"/>
            </w:pPr>
          </w:p>
        </w:tc>
        <w:tc>
          <w:tcPr>
            <w:tcW w:w="5670" w:type="dxa"/>
            <w:gridSpan w:val="2"/>
            <w:tcBorders>
              <w:bottom w:val="single" w:sz="18" w:space="0" w:color="476166" w:themeColor="accent1"/>
            </w:tcBorders>
            <w:shd w:val="clear" w:color="auto" w:fill="FFFFFF" w:themeFill="background1"/>
            <w:vAlign w:val="bottom"/>
          </w:tcPr>
          <w:p w14:paraId="1144EE85" w14:textId="655F8824" w:rsidR="00DF198B" w:rsidRPr="00760273" w:rsidRDefault="002C3B91" w:rsidP="00760273">
            <w:pPr>
              <w:spacing w:line="480" w:lineRule="auto"/>
              <w:jc w:val="center"/>
              <w:rPr>
                <w:sz w:val="36"/>
                <w:szCs w:val="36"/>
              </w:rPr>
            </w:pPr>
            <w:r>
              <w:rPr>
                <w:sz w:val="36"/>
                <w:szCs w:val="36"/>
              </w:rPr>
              <w:t>26</w:t>
            </w:r>
            <w:r w:rsidR="00374E4B" w:rsidRPr="00760273">
              <w:rPr>
                <w:sz w:val="36"/>
                <w:szCs w:val="36"/>
              </w:rPr>
              <w:t>.12.2022</w:t>
            </w:r>
          </w:p>
          <w:p w14:paraId="1C7F255B" w14:textId="77777777" w:rsidR="00874FE7" w:rsidRPr="007A4821" w:rsidRDefault="007F7967" w:rsidP="00760273">
            <w:pPr>
              <w:spacing w:line="480" w:lineRule="auto"/>
              <w:jc w:val="center"/>
            </w:pPr>
            <w:sdt>
              <w:sdtPr>
                <w:id w:val="-1516760087"/>
                <w:placeholder>
                  <w:docPart w:val="3C6482F871D7435C932C5E34C9FE0345"/>
                </w:placeholder>
                <w:temporary/>
                <w:showingPlcHdr/>
                <w15:appearance w15:val="hidden"/>
              </w:sdtPr>
              <w:sdtEndPr/>
              <w:sdtContent>
                <w:r w:rsidR="00874FE7" w:rsidRPr="00760273">
                  <w:rPr>
                    <w:sz w:val="28"/>
                    <w:szCs w:val="28"/>
                  </w:rPr>
                  <w:t>—</w:t>
                </w:r>
              </w:sdtContent>
            </w:sdt>
          </w:p>
          <w:p w14:paraId="54C8E102" w14:textId="2822E9CA" w:rsidR="00DF198B" w:rsidRPr="00760273" w:rsidRDefault="00374E4B" w:rsidP="00760273">
            <w:pPr>
              <w:spacing w:line="480" w:lineRule="auto"/>
              <w:jc w:val="center"/>
              <w:rPr>
                <w:sz w:val="36"/>
                <w:szCs w:val="36"/>
              </w:rPr>
            </w:pPr>
            <w:r w:rsidRPr="00760273">
              <w:rPr>
                <w:sz w:val="36"/>
                <w:szCs w:val="36"/>
              </w:rPr>
              <w:t>Veritabanı Yönetim Sistemleri</w:t>
            </w:r>
          </w:p>
          <w:p w14:paraId="396CF879" w14:textId="77777777" w:rsidR="00DF198B" w:rsidRPr="007A4821" w:rsidRDefault="007F7967" w:rsidP="00760273">
            <w:pPr>
              <w:spacing w:line="480" w:lineRule="auto"/>
              <w:jc w:val="center"/>
            </w:pPr>
            <w:sdt>
              <w:sdtPr>
                <w:id w:val="1492440299"/>
                <w:placeholder>
                  <w:docPart w:val="AA0EEA6156A34A90A2A2369D5A2E022F"/>
                </w:placeholder>
                <w:temporary/>
                <w:showingPlcHdr/>
                <w15:appearance w15:val="hidden"/>
              </w:sdtPr>
              <w:sdtEndPr/>
              <w:sdtContent>
                <w:r w:rsidR="00874FE7" w:rsidRPr="00760273">
                  <w:rPr>
                    <w:sz w:val="28"/>
                    <w:szCs w:val="28"/>
                    <w:lang w:bidi="tr-TR"/>
                  </w:rPr>
                  <w:t>—</w:t>
                </w:r>
              </w:sdtContent>
            </w:sdt>
          </w:p>
          <w:p w14:paraId="2484FF45" w14:textId="7BD6C3A8" w:rsidR="00DF198B" w:rsidRDefault="00EC18D7" w:rsidP="00760273">
            <w:pPr>
              <w:spacing w:line="480" w:lineRule="auto"/>
              <w:jc w:val="center"/>
              <w:rPr>
                <w:sz w:val="36"/>
                <w:szCs w:val="36"/>
              </w:rPr>
            </w:pPr>
            <w:r>
              <w:rPr>
                <w:sz w:val="36"/>
                <w:szCs w:val="36"/>
              </w:rPr>
              <w:t xml:space="preserve">Prof. </w:t>
            </w:r>
            <w:r w:rsidR="00374E4B" w:rsidRPr="00760273">
              <w:rPr>
                <w:sz w:val="36"/>
                <w:szCs w:val="36"/>
              </w:rPr>
              <w:t>D</w:t>
            </w:r>
            <w:r>
              <w:rPr>
                <w:sz w:val="36"/>
                <w:szCs w:val="36"/>
              </w:rPr>
              <w:t>r</w:t>
            </w:r>
            <w:r w:rsidR="00374E4B" w:rsidRPr="00760273">
              <w:rPr>
                <w:sz w:val="36"/>
                <w:szCs w:val="36"/>
              </w:rPr>
              <w:t>.</w:t>
            </w:r>
            <w:r>
              <w:rPr>
                <w:sz w:val="36"/>
                <w:szCs w:val="36"/>
              </w:rPr>
              <w:t xml:space="preserve"> </w:t>
            </w:r>
            <w:r w:rsidR="00374E4B" w:rsidRPr="00760273">
              <w:rPr>
                <w:sz w:val="36"/>
                <w:szCs w:val="36"/>
              </w:rPr>
              <w:t xml:space="preserve">Necaattin </w:t>
            </w:r>
            <w:r w:rsidR="00321BE1">
              <w:rPr>
                <w:sz w:val="36"/>
                <w:szCs w:val="36"/>
              </w:rPr>
              <w:t>BARIŞÇI</w:t>
            </w:r>
          </w:p>
          <w:p w14:paraId="0F24808C" w14:textId="0F34D5CF" w:rsidR="00EC18D7" w:rsidRPr="007A4821" w:rsidRDefault="00EC18D7" w:rsidP="00760273">
            <w:pPr>
              <w:spacing w:line="480" w:lineRule="auto"/>
              <w:jc w:val="center"/>
            </w:pPr>
            <w:r>
              <w:rPr>
                <w:sz w:val="36"/>
                <w:szCs w:val="36"/>
              </w:rPr>
              <w:t>Res. Asst. Merve GÜLLÜ</w:t>
            </w:r>
          </w:p>
          <w:p w14:paraId="1D41AE38" w14:textId="77777777" w:rsidR="00DF198B" w:rsidRPr="007A4821" w:rsidRDefault="00DF198B" w:rsidP="00DF198B"/>
        </w:tc>
        <w:tc>
          <w:tcPr>
            <w:tcW w:w="2993" w:type="dxa"/>
            <w:gridSpan w:val="3"/>
            <w:vAlign w:val="bottom"/>
          </w:tcPr>
          <w:p w14:paraId="7BC55E00" w14:textId="77777777" w:rsidR="00DF198B" w:rsidRPr="007A4821" w:rsidRDefault="00DF198B" w:rsidP="00DF198B">
            <w:pPr>
              <w:jc w:val="center"/>
            </w:pPr>
          </w:p>
        </w:tc>
      </w:tr>
      <w:tr w:rsidR="00DF198B" w:rsidRPr="007A4821" w14:paraId="2BC84C9E" w14:textId="77777777" w:rsidTr="00374E4B">
        <w:tc>
          <w:tcPr>
            <w:tcW w:w="2340" w:type="dxa"/>
            <w:gridSpan w:val="4"/>
          </w:tcPr>
          <w:p w14:paraId="634A094A" w14:textId="77777777" w:rsidR="00DF198B" w:rsidRPr="007A4821" w:rsidRDefault="00DF198B"/>
        </w:tc>
        <w:tc>
          <w:tcPr>
            <w:tcW w:w="6120" w:type="dxa"/>
            <w:gridSpan w:val="2"/>
          </w:tcPr>
          <w:p w14:paraId="2A533C3E" w14:textId="77777777" w:rsidR="00DF198B" w:rsidRPr="007A4821" w:rsidRDefault="00DF198B"/>
        </w:tc>
        <w:tc>
          <w:tcPr>
            <w:tcW w:w="2330" w:type="dxa"/>
            <w:gridSpan w:val="2"/>
          </w:tcPr>
          <w:p w14:paraId="563AE0A0" w14:textId="77777777" w:rsidR="00DF198B" w:rsidRPr="007A4821" w:rsidRDefault="00DF198B"/>
        </w:tc>
      </w:tr>
    </w:tbl>
    <w:p w14:paraId="3E3011DB" w14:textId="77777777" w:rsidR="00DF198B" w:rsidRPr="007A4821" w:rsidRDefault="00DF198B"/>
    <w:p w14:paraId="5529CAD6" w14:textId="735BC76E" w:rsidR="006429D9" w:rsidRDefault="006429D9"/>
    <w:p w14:paraId="2566C9E3" w14:textId="0EC77085" w:rsidR="006429D9" w:rsidRDefault="006429D9">
      <w:r>
        <w:br w:type="page"/>
      </w:r>
    </w:p>
    <w:p w14:paraId="143459BD" w14:textId="74940B0A" w:rsidR="006429D9" w:rsidRDefault="006429D9" w:rsidP="006429D9">
      <w:pPr>
        <w:jc w:val="center"/>
        <w:rPr>
          <w:sz w:val="36"/>
          <w:szCs w:val="36"/>
        </w:rPr>
      </w:pPr>
      <w:r w:rsidRPr="006429D9">
        <w:rPr>
          <w:sz w:val="36"/>
          <w:szCs w:val="36"/>
        </w:rPr>
        <w:lastRenderedPageBreak/>
        <w:t>İÇİNDEKİLER</w:t>
      </w:r>
    </w:p>
    <w:p w14:paraId="6E786C53" w14:textId="1CE0A95C" w:rsidR="006429D9" w:rsidRDefault="006429D9" w:rsidP="006429D9">
      <w:pPr>
        <w:jc w:val="center"/>
        <w:rPr>
          <w:sz w:val="36"/>
          <w:szCs w:val="36"/>
        </w:rPr>
      </w:pPr>
    </w:p>
    <w:p w14:paraId="6535045D" w14:textId="5CD8440B" w:rsidR="0050749A" w:rsidRPr="00A653FA" w:rsidRDefault="0050749A">
      <w:pPr>
        <w:pStyle w:val="TOC1"/>
        <w:tabs>
          <w:tab w:val="left" w:pos="440"/>
          <w:tab w:val="right" w:leader="dot" w:pos="10774"/>
        </w:tabs>
        <w:rPr>
          <w:rFonts w:asciiTheme="majorHAnsi" w:eastAsiaTheme="minorEastAsia" w:hAnsiTheme="majorHAnsi"/>
          <w:noProof/>
          <w:lang w:val="en-US"/>
        </w:rPr>
      </w:pPr>
      <w:r w:rsidRPr="00A653FA">
        <w:rPr>
          <w:rFonts w:asciiTheme="majorHAnsi" w:hAnsiTheme="majorHAnsi"/>
          <w:sz w:val="40"/>
          <w:szCs w:val="40"/>
        </w:rPr>
        <w:fldChar w:fldCharType="begin"/>
      </w:r>
      <w:r w:rsidRPr="00A653FA">
        <w:rPr>
          <w:rFonts w:asciiTheme="majorHAnsi" w:hAnsiTheme="majorHAnsi"/>
          <w:sz w:val="40"/>
          <w:szCs w:val="40"/>
        </w:rPr>
        <w:instrText xml:space="preserve"> TOC \o "1-3" \u </w:instrText>
      </w:r>
      <w:r w:rsidRPr="00A653FA">
        <w:rPr>
          <w:rFonts w:asciiTheme="majorHAnsi" w:hAnsiTheme="majorHAnsi"/>
          <w:sz w:val="40"/>
          <w:szCs w:val="40"/>
        </w:rPr>
        <w:fldChar w:fldCharType="separate"/>
      </w:r>
      <w:r w:rsidRPr="00A653FA">
        <w:rPr>
          <w:rFonts w:asciiTheme="majorHAnsi" w:hAnsiTheme="majorHAnsi"/>
          <w:noProof/>
          <w:sz w:val="28"/>
          <w:szCs w:val="28"/>
        </w:rPr>
        <w:t>1.</w:t>
      </w:r>
      <w:r w:rsidRPr="00A653FA">
        <w:rPr>
          <w:rFonts w:asciiTheme="majorHAnsi" w:eastAsiaTheme="minorEastAsia" w:hAnsiTheme="majorHAnsi"/>
          <w:noProof/>
          <w:lang w:val="en-US"/>
        </w:rPr>
        <w:tab/>
      </w:r>
      <w:r w:rsidRPr="00A653FA">
        <w:rPr>
          <w:rFonts w:asciiTheme="majorHAnsi" w:hAnsiTheme="majorHAnsi"/>
          <w:noProof/>
          <w:sz w:val="28"/>
          <w:szCs w:val="28"/>
        </w:rPr>
        <w:t>Hakkında</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_Toc122732843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4</w:t>
      </w:r>
      <w:r w:rsidRPr="00A653FA">
        <w:rPr>
          <w:rFonts w:asciiTheme="majorHAnsi" w:hAnsiTheme="majorHAnsi"/>
          <w:noProof/>
          <w:sz w:val="28"/>
          <w:szCs w:val="28"/>
        </w:rPr>
        <w:fldChar w:fldCharType="end"/>
      </w:r>
    </w:p>
    <w:p w14:paraId="3DF562CA" w14:textId="1CF6A845" w:rsidR="0050749A" w:rsidRPr="00A653FA" w:rsidRDefault="0050749A">
      <w:pPr>
        <w:pStyle w:val="TOC1"/>
        <w:tabs>
          <w:tab w:val="left" w:pos="44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2.</w:t>
      </w:r>
      <w:r w:rsidRPr="00A653FA">
        <w:rPr>
          <w:rFonts w:asciiTheme="majorHAnsi" w:eastAsiaTheme="minorEastAsia" w:hAnsiTheme="majorHAnsi"/>
          <w:noProof/>
          <w:lang w:val="en-US"/>
        </w:rPr>
        <w:tab/>
      </w:r>
      <w:r w:rsidRPr="00A653FA">
        <w:rPr>
          <w:rFonts w:asciiTheme="majorHAnsi" w:hAnsiTheme="majorHAnsi"/>
          <w:noProof/>
          <w:sz w:val="28"/>
          <w:szCs w:val="28"/>
        </w:rPr>
        <w:t>ER Di</w:t>
      </w:r>
      <w:r w:rsidR="002C3B91">
        <w:rPr>
          <w:rFonts w:asciiTheme="majorHAnsi" w:hAnsiTheme="majorHAnsi"/>
          <w:noProof/>
          <w:sz w:val="28"/>
          <w:szCs w:val="28"/>
        </w:rPr>
        <w:t>y</w:t>
      </w:r>
      <w:r w:rsidRPr="00A653FA">
        <w:rPr>
          <w:rFonts w:asciiTheme="majorHAnsi" w:hAnsiTheme="majorHAnsi"/>
          <w:noProof/>
          <w:sz w:val="28"/>
          <w:szCs w:val="28"/>
        </w:rPr>
        <w:t>agramı</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_Toc122732844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5</w:t>
      </w:r>
      <w:r w:rsidRPr="00A653FA">
        <w:rPr>
          <w:rFonts w:asciiTheme="majorHAnsi" w:hAnsiTheme="majorHAnsi"/>
          <w:noProof/>
          <w:sz w:val="28"/>
          <w:szCs w:val="28"/>
        </w:rPr>
        <w:fldChar w:fldCharType="end"/>
      </w:r>
    </w:p>
    <w:p w14:paraId="09DBB4A8" w14:textId="737883F4" w:rsidR="0050749A" w:rsidRPr="00A653FA" w:rsidRDefault="0050749A">
      <w:pPr>
        <w:pStyle w:val="TOC1"/>
        <w:tabs>
          <w:tab w:val="left" w:pos="44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3.</w:t>
      </w:r>
      <w:r w:rsidRPr="00A653FA">
        <w:rPr>
          <w:rFonts w:asciiTheme="majorHAnsi" w:eastAsiaTheme="minorEastAsia" w:hAnsiTheme="majorHAnsi"/>
          <w:noProof/>
          <w:lang w:val="en-US"/>
        </w:rPr>
        <w:tab/>
      </w:r>
      <w:r w:rsidRPr="00A653FA">
        <w:rPr>
          <w:rFonts w:asciiTheme="majorHAnsi" w:hAnsiTheme="majorHAnsi"/>
          <w:noProof/>
          <w:sz w:val="28"/>
          <w:szCs w:val="28"/>
        </w:rPr>
        <w:t>Normalizasyon</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_Toc122732845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6</w:t>
      </w:r>
      <w:r w:rsidRPr="00A653FA">
        <w:rPr>
          <w:rFonts w:asciiTheme="majorHAnsi" w:hAnsiTheme="majorHAnsi"/>
          <w:noProof/>
          <w:sz w:val="28"/>
          <w:szCs w:val="28"/>
        </w:rPr>
        <w:fldChar w:fldCharType="end"/>
      </w:r>
    </w:p>
    <w:p w14:paraId="4CAE3944" w14:textId="619A5E42" w:rsidR="0050749A" w:rsidRPr="00A653FA" w:rsidRDefault="0050749A">
      <w:pPr>
        <w:pStyle w:val="TOC1"/>
        <w:tabs>
          <w:tab w:val="left" w:pos="44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w:t>
      </w:r>
      <w:r w:rsidRPr="00A653FA">
        <w:rPr>
          <w:rFonts w:asciiTheme="majorHAnsi" w:eastAsiaTheme="minorEastAsia" w:hAnsiTheme="majorHAnsi"/>
          <w:noProof/>
          <w:lang w:val="en-US"/>
        </w:rPr>
        <w:tab/>
      </w:r>
      <w:r w:rsidRPr="00A653FA">
        <w:rPr>
          <w:rFonts w:asciiTheme="majorHAnsi" w:hAnsiTheme="majorHAnsi"/>
          <w:noProof/>
          <w:sz w:val="28"/>
          <w:szCs w:val="28"/>
        </w:rPr>
        <w:t>Procedures</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_Toc122732846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7</w:t>
      </w:r>
      <w:r w:rsidRPr="00A653FA">
        <w:rPr>
          <w:rFonts w:asciiTheme="majorHAnsi" w:hAnsiTheme="majorHAnsi"/>
          <w:noProof/>
          <w:sz w:val="28"/>
          <w:szCs w:val="28"/>
        </w:rPr>
        <w:fldChar w:fldCharType="end"/>
      </w:r>
    </w:p>
    <w:p w14:paraId="52D7D44C" w14:textId="5E4E4813"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4.1.</w:t>
      </w:r>
      <w:r w:rsidRPr="00A653FA">
        <w:rPr>
          <w:rFonts w:asciiTheme="majorHAnsi" w:eastAsiaTheme="minorEastAsia" w:hAnsiTheme="majorHAnsi"/>
          <w:noProof/>
          <w:lang w:val="en-US"/>
        </w:rPr>
        <w:tab/>
      </w:r>
      <w:r w:rsidRPr="00A653FA">
        <w:rPr>
          <w:rFonts w:asciiTheme="majorHAnsi" w:hAnsiTheme="majorHAnsi"/>
          <w:noProof/>
          <w:sz w:val="28"/>
          <w:szCs w:val="28"/>
        </w:rPr>
        <w:t>cancel_ticket</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_Toc122732847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7</w:t>
      </w:r>
      <w:r w:rsidRPr="00A653FA">
        <w:rPr>
          <w:rFonts w:asciiTheme="majorHAnsi" w:hAnsiTheme="majorHAnsi"/>
          <w:noProof/>
          <w:sz w:val="28"/>
          <w:szCs w:val="28"/>
        </w:rPr>
        <w:fldChar w:fldCharType="end"/>
      </w:r>
    </w:p>
    <w:p w14:paraId="3CF84558" w14:textId="2C996001"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4.2.</w:t>
      </w:r>
      <w:r w:rsidRPr="00A653FA">
        <w:rPr>
          <w:rFonts w:asciiTheme="majorHAnsi" w:eastAsiaTheme="minorEastAsia" w:hAnsiTheme="majorHAnsi"/>
          <w:noProof/>
          <w:lang w:val="en-US"/>
        </w:rPr>
        <w:tab/>
      </w:r>
      <w:r w:rsidRPr="00A653FA">
        <w:rPr>
          <w:rFonts w:asciiTheme="majorHAnsi" w:hAnsiTheme="majorHAnsi"/>
          <w:noProof/>
          <w:sz w:val="28"/>
          <w:szCs w:val="28"/>
        </w:rPr>
        <w:t>change_loginstatus</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_Toc122732848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8</w:t>
      </w:r>
      <w:r w:rsidRPr="00A653FA">
        <w:rPr>
          <w:rFonts w:asciiTheme="majorHAnsi" w:hAnsiTheme="majorHAnsi"/>
          <w:noProof/>
          <w:sz w:val="28"/>
          <w:szCs w:val="28"/>
        </w:rPr>
        <w:fldChar w:fldCharType="end"/>
      </w:r>
    </w:p>
    <w:p w14:paraId="1B8923BA" w14:textId="335739C5"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4.3.</w:t>
      </w:r>
      <w:r w:rsidRPr="00A653FA">
        <w:rPr>
          <w:rFonts w:asciiTheme="majorHAnsi" w:eastAsiaTheme="minorEastAsia" w:hAnsiTheme="majorHAnsi"/>
          <w:noProof/>
          <w:lang w:val="en-US"/>
        </w:rPr>
        <w:tab/>
      </w:r>
      <w:r w:rsidRPr="00A653FA">
        <w:rPr>
          <w:rFonts w:asciiTheme="majorHAnsi" w:hAnsiTheme="majorHAnsi"/>
          <w:noProof/>
          <w:sz w:val="28"/>
          <w:szCs w:val="28"/>
        </w:rPr>
        <w:t>change_loginstatus_deactive</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_Toc122732849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9</w:t>
      </w:r>
      <w:r w:rsidRPr="00A653FA">
        <w:rPr>
          <w:rFonts w:asciiTheme="majorHAnsi" w:hAnsiTheme="majorHAnsi"/>
          <w:noProof/>
          <w:sz w:val="28"/>
          <w:szCs w:val="28"/>
        </w:rPr>
        <w:fldChar w:fldCharType="end"/>
      </w:r>
    </w:p>
    <w:p w14:paraId="772C597A" w14:textId="5F03D5DF"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4.4.</w:t>
      </w:r>
      <w:r w:rsidRPr="00A653FA">
        <w:rPr>
          <w:rFonts w:asciiTheme="majorHAnsi" w:eastAsiaTheme="minorEastAsia" w:hAnsiTheme="majorHAnsi"/>
          <w:noProof/>
          <w:lang w:val="en-US"/>
        </w:rPr>
        <w:tab/>
      </w:r>
      <w:r w:rsidRPr="00A653FA">
        <w:rPr>
          <w:rFonts w:asciiTheme="majorHAnsi" w:hAnsiTheme="majorHAnsi"/>
          <w:noProof/>
          <w:sz w:val="28"/>
          <w:szCs w:val="28"/>
        </w:rPr>
        <w:t>save_consumer</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_Toc122732850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9</w:t>
      </w:r>
      <w:r w:rsidRPr="00A653FA">
        <w:rPr>
          <w:rFonts w:asciiTheme="majorHAnsi" w:hAnsiTheme="majorHAnsi"/>
          <w:noProof/>
          <w:sz w:val="28"/>
          <w:szCs w:val="28"/>
        </w:rPr>
        <w:fldChar w:fldCharType="end"/>
      </w:r>
    </w:p>
    <w:p w14:paraId="7B71A563" w14:textId="01D7349F"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4.5.</w:t>
      </w:r>
      <w:r w:rsidRPr="00A653FA">
        <w:rPr>
          <w:rFonts w:asciiTheme="majorHAnsi" w:eastAsiaTheme="minorEastAsia" w:hAnsiTheme="majorHAnsi"/>
          <w:noProof/>
          <w:lang w:val="en-US"/>
        </w:rPr>
        <w:tab/>
      </w:r>
      <w:r w:rsidRPr="00A653FA">
        <w:rPr>
          <w:rFonts w:asciiTheme="majorHAnsi" w:hAnsiTheme="majorHAnsi"/>
          <w:noProof/>
          <w:sz w:val="28"/>
          <w:szCs w:val="28"/>
        </w:rPr>
        <w:t>save_passenger</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_Toc122732851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10</w:t>
      </w:r>
      <w:r w:rsidRPr="00A653FA">
        <w:rPr>
          <w:rFonts w:asciiTheme="majorHAnsi" w:hAnsiTheme="majorHAnsi"/>
          <w:noProof/>
          <w:sz w:val="28"/>
          <w:szCs w:val="28"/>
        </w:rPr>
        <w:fldChar w:fldCharType="end"/>
      </w:r>
    </w:p>
    <w:p w14:paraId="51E2C1C6" w14:textId="705B1686"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4.6.</w:t>
      </w:r>
      <w:r w:rsidRPr="00A653FA">
        <w:rPr>
          <w:rFonts w:asciiTheme="majorHAnsi" w:eastAsiaTheme="minorEastAsia" w:hAnsiTheme="majorHAnsi"/>
          <w:noProof/>
          <w:lang w:val="en-US"/>
        </w:rPr>
        <w:tab/>
      </w:r>
      <w:r w:rsidRPr="00A653FA">
        <w:rPr>
          <w:rFonts w:asciiTheme="majorHAnsi" w:hAnsiTheme="majorHAnsi"/>
          <w:noProof/>
          <w:sz w:val="28"/>
          <w:szCs w:val="28"/>
        </w:rPr>
        <w:t>save_ticket</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_Toc122732852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11</w:t>
      </w:r>
      <w:r w:rsidRPr="00A653FA">
        <w:rPr>
          <w:rFonts w:asciiTheme="majorHAnsi" w:hAnsiTheme="majorHAnsi"/>
          <w:noProof/>
          <w:sz w:val="28"/>
          <w:szCs w:val="28"/>
        </w:rPr>
        <w:fldChar w:fldCharType="end"/>
      </w:r>
    </w:p>
    <w:p w14:paraId="033097AF" w14:textId="47F6C42B"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4.7.</w:t>
      </w:r>
      <w:r w:rsidRPr="00A653FA">
        <w:rPr>
          <w:rFonts w:asciiTheme="majorHAnsi" w:eastAsiaTheme="minorEastAsia" w:hAnsiTheme="majorHAnsi"/>
          <w:noProof/>
          <w:lang w:val="en-US"/>
        </w:rPr>
        <w:tab/>
      </w:r>
      <w:r w:rsidRPr="00A653FA">
        <w:rPr>
          <w:rFonts w:asciiTheme="majorHAnsi" w:hAnsiTheme="majorHAnsi"/>
          <w:noProof/>
          <w:sz w:val="28"/>
          <w:szCs w:val="28"/>
        </w:rPr>
        <w:t>someone_ticket</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_Toc122732853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12</w:t>
      </w:r>
      <w:r w:rsidRPr="00A653FA">
        <w:rPr>
          <w:rFonts w:asciiTheme="majorHAnsi" w:hAnsiTheme="majorHAnsi"/>
          <w:noProof/>
          <w:sz w:val="28"/>
          <w:szCs w:val="28"/>
        </w:rPr>
        <w:fldChar w:fldCharType="end"/>
      </w:r>
    </w:p>
    <w:p w14:paraId="7A37C460" w14:textId="070E72DC"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4.8.</w:t>
      </w:r>
      <w:r w:rsidRPr="00A653FA">
        <w:rPr>
          <w:rFonts w:asciiTheme="majorHAnsi" w:eastAsiaTheme="minorEastAsia" w:hAnsiTheme="majorHAnsi"/>
          <w:noProof/>
          <w:lang w:val="en-US"/>
        </w:rPr>
        <w:tab/>
      </w:r>
      <w:r w:rsidRPr="00A653FA">
        <w:rPr>
          <w:rFonts w:asciiTheme="majorHAnsi" w:hAnsiTheme="majorHAnsi"/>
          <w:noProof/>
          <w:sz w:val="28"/>
          <w:szCs w:val="28"/>
        </w:rPr>
        <w:t>update_consumer</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_Toc122732854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13</w:t>
      </w:r>
      <w:r w:rsidRPr="00A653FA">
        <w:rPr>
          <w:rFonts w:asciiTheme="majorHAnsi" w:hAnsiTheme="majorHAnsi"/>
          <w:noProof/>
          <w:sz w:val="28"/>
          <w:szCs w:val="28"/>
        </w:rPr>
        <w:fldChar w:fldCharType="end"/>
      </w:r>
    </w:p>
    <w:p w14:paraId="487592BC" w14:textId="0E1F488E"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4.9.</w:t>
      </w:r>
      <w:r w:rsidRPr="00A653FA">
        <w:rPr>
          <w:rFonts w:asciiTheme="majorHAnsi" w:eastAsiaTheme="minorEastAsia" w:hAnsiTheme="majorHAnsi"/>
          <w:noProof/>
          <w:lang w:val="en-US"/>
        </w:rPr>
        <w:tab/>
      </w:r>
      <w:r w:rsidRPr="00A653FA">
        <w:rPr>
          <w:rFonts w:asciiTheme="majorHAnsi" w:hAnsiTheme="majorHAnsi"/>
          <w:noProof/>
          <w:sz w:val="28"/>
          <w:szCs w:val="28"/>
        </w:rPr>
        <w:t>encrypting_now</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_Toc122732855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14</w:t>
      </w:r>
      <w:r w:rsidRPr="00A653FA">
        <w:rPr>
          <w:rFonts w:asciiTheme="majorHAnsi" w:hAnsiTheme="majorHAnsi"/>
          <w:noProof/>
          <w:sz w:val="28"/>
          <w:szCs w:val="28"/>
        </w:rPr>
        <w:fldChar w:fldCharType="end"/>
      </w:r>
    </w:p>
    <w:p w14:paraId="618B0A71" w14:textId="3C18B25D" w:rsidR="0050749A" w:rsidRPr="00A653FA" w:rsidRDefault="0050749A">
      <w:pPr>
        <w:pStyle w:val="TOC2"/>
        <w:tabs>
          <w:tab w:val="left" w:pos="110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4.10.</w:t>
      </w:r>
      <w:r w:rsidRPr="00A653FA">
        <w:rPr>
          <w:rFonts w:asciiTheme="majorHAnsi" w:eastAsiaTheme="minorEastAsia" w:hAnsiTheme="majorHAnsi"/>
          <w:noProof/>
          <w:lang w:val="en-US"/>
        </w:rPr>
        <w:tab/>
      </w:r>
      <w:r w:rsidRPr="00A653FA">
        <w:rPr>
          <w:rFonts w:asciiTheme="majorHAnsi" w:hAnsiTheme="majorHAnsi"/>
          <w:noProof/>
          <w:sz w:val="28"/>
          <w:szCs w:val="28"/>
        </w:rPr>
        <w:t>decrypting_now</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_Toc122732856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15</w:t>
      </w:r>
      <w:r w:rsidRPr="00A653FA">
        <w:rPr>
          <w:rFonts w:asciiTheme="majorHAnsi" w:hAnsiTheme="majorHAnsi"/>
          <w:noProof/>
          <w:sz w:val="28"/>
          <w:szCs w:val="28"/>
        </w:rPr>
        <w:fldChar w:fldCharType="end"/>
      </w:r>
    </w:p>
    <w:p w14:paraId="2E1C6A38" w14:textId="6B579610" w:rsidR="0050749A" w:rsidRPr="00A653FA" w:rsidRDefault="0050749A">
      <w:pPr>
        <w:pStyle w:val="TOC1"/>
        <w:tabs>
          <w:tab w:val="left" w:pos="44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w:t>
      </w:r>
      <w:r w:rsidRPr="00A653FA">
        <w:rPr>
          <w:rFonts w:asciiTheme="majorHAnsi" w:eastAsiaTheme="minorEastAsia" w:hAnsiTheme="majorHAnsi"/>
          <w:noProof/>
          <w:lang w:val="en-US"/>
        </w:rPr>
        <w:tab/>
      </w:r>
      <w:r w:rsidRPr="00A653FA">
        <w:rPr>
          <w:rFonts w:asciiTheme="majorHAnsi" w:hAnsiTheme="majorHAnsi"/>
          <w:noProof/>
          <w:sz w:val="28"/>
          <w:szCs w:val="28"/>
        </w:rPr>
        <w:t>Functions</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_Toc122732857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15</w:t>
      </w:r>
      <w:r w:rsidRPr="00A653FA">
        <w:rPr>
          <w:rFonts w:asciiTheme="majorHAnsi" w:hAnsiTheme="majorHAnsi"/>
          <w:noProof/>
          <w:sz w:val="28"/>
          <w:szCs w:val="28"/>
        </w:rPr>
        <w:fldChar w:fldCharType="end"/>
      </w:r>
    </w:p>
    <w:p w14:paraId="13239FAB" w14:textId="702D45C4"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5.1.</w:t>
      </w:r>
      <w:r w:rsidRPr="00A653FA">
        <w:rPr>
          <w:rFonts w:asciiTheme="majorHAnsi" w:eastAsiaTheme="minorEastAsia" w:hAnsiTheme="majorHAnsi"/>
          <w:noProof/>
          <w:lang w:val="en-US"/>
        </w:rPr>
        <w:tab/>
      </w:r>
      <w:r w:rsidRPr="00A653FA">
        <w:rPr>
          <w:rFonts w:asciiTheme="majorHAnsi" w:hAnsiTheme="majorHAnsi"/>
          <w:noProof/>
          <w:sz w:val="28"/>
          <w:szCs w:val="28"/>
        </w:rPr>
        <w:t>create_temp_creditcardno</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_Toc122732858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15</w:t>
      </w:r>
      <w:r w:rsidRPr="00A653FA">
        <w:rPr>
          <w:rFonts w:asciiTheme="majorHAnsi" w:hAnsiTheme="majorHAnsi"/>
          <w:noProof/>
          <w:sz w:val="28"/>
          <w:szCs w:val="28"/>
        </w:rPr>
        <w:fldChar w:fldCharType="end"/>
      </w:r>
    </w:p>
    <w:p w14:paraId="58B114DF" w14:textId="2D11662C"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5.2.</w:t>
      </w:r>
      <w:r w:rsidRPr="00A653FA">
        <w:rPr>
          <w:rFonts w:asciiTheme="majorHAnsi" w:eastAsiaTheme="minorEastAsia" w:hAnsiTheme="majorHAnsi"/>
          <w:noProof/>
          <w:lang w:val="en-US"/>
        </w:rPr>
        <w:tab/>
      </w:r>
      <w:r w:rsidRPr="00A653FA">
        <w:rPr>
          <w:rFonts w:asciiTheme="majorHAnsi" w:hAnsiTheme="majorHAnsi"/>
          <w:noProof/>
          <w:sz w:val="28"/>
          <w:szCs w:val="28"/>
        </w:rPr>
        <w:t>encrypting</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_Toc122732859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16</w:t>
      </w:r>
      <w:r w:rsidRPr="00A653FA">
        <w:rPr>
          <w:rFonts w:asciiTheme="majorHAnsi" w:hAnsiTheme="majorHAnsi"/>
          <w:noProof/>
          <w:sz w:val="28"/>
          <w:szCs w:val="28"/>
        </w:rPr>
        <w:fldChar w:fldCharType="end"/>
      </w:r>
    </w:p>
    <w:p w14:paraId="1C7AA03B" w14:textId="28FCDA6C"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5.3.</w:t>
      </w:r>
      <w:r w:rsidRPr="00A653FA">
        <w:rPr>
          <w:rFonts w:asciiTheme="majorHAnsi" w:eastAsiaTheme="minorEastAsia" w:hAnsiTheme="majorHAnsi"/>
          <w:noProof/>
          <w:lang w:val="en-US"/>
        </w:rPr>
        <w:tab/>
      </w:r>
      <w:r w:rsidRPr="00A653FA">
        <w:rPr>
          <w:rFonts w:asciiTheme="majorHAnsi" w:hAnsiTheme="majorHAnsi"/>
          <w:noProof/>
          <w:sz w:val="28"/>
          <w:szCs w:val="28"/>
        </w:rPr>
        <w:t>fill_temp_creditcardno</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_Toc122732860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17</w:t>
      </w:r>
      <w:r w:rsidRPr="00A653FA">
        <w:rPr>
          <w:rFonts w:asciiTheme="majorHAnsi" w:hAnsiTheme="majorHAnsi"/>
          <w:noProof/>
          <w:sz w:val="28"/>
          <w:szCs w:val="28"/>
        </w:rPr>
        <w:fldChar w:fldCharType="end"/>
      </w:r>
    </w:p>
    <w:p w14:paraId="2761BC85" w14:textId="044EE21C"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5.4.</w:t>
      </w:r>
      <w:r w:rsidRPr="00A653FA">
        <w:rPr>
          <w:rFonts w:asciiTheme="majorHAnsi" w:eastAsiaTheme="minorEastAsia" w:hAnsiTheme="majorHAnsi"/>
          <w:noProof/>
          <w:lang w:val="en-US"/>
        </w:rPr>
        <w:tab/>
      </w:r>
      <w:r w:rsidRPr="00A653FA">
        <w:rPr>
          <w:rFonts w:asciiTheme="majorHAnsi" w:hAnsiTheme="majorHAnsi"/>
          <w:noProof/>
          <w:sz w:val="28"/>
          <w:szCs w:val="28"/>
        </w:rPr>
        <w:t>find_creditcardno</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_Toc122732861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18</w:t>
      </w:r>
      <w:r w:rsidRPr="00A653FA">
        <w:rPr>
          <w:rFonts w:asciiTheme="majorHAnsi" w:hAnsiTheme="majorHAnsi"/>
          <w:noProof/>
          <w:sz w:val="28"/>
          <w:szCs w:val="28"/>
        </w:rPr>
        <w:fldChar w:fldCharType="end"/>
      </w:r>
    </w:p>
    <w:p w14:paraId="6B89FFEC" w14:textId="090B74CE"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5.5.</w:t>
      </w:r>
      <w:r w:rsidRPr="00A653FA">
        <w:rPr>
          <w:rFonts w:asciiTheme="majorHAnsi" w:eastAsiaTheme="minorEastAsia" w:hAnsiTheme="majorHAnsi"/>
          <w:noProof/>
          <w:lang w:val="en-US"/>
        </w:rPr>
        <w:tab/>
      </w:r>
      <w:r w:rsidRPr="00A653FA">
        <w:rPr>
          <w:rFonts w:asciiTheme="majorHAnsi" w:hAnsiTheme="majorHAnsi"/>
          <w:noProof/>
          <w:sz w:val="28"/>
          <w:szCs w:val="28"/>
        </w:rPr>
        <w:t>get_consumerinfo</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_Toc122732862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19</w:t>
      </w:r>
      <w:r w:rsidRPr="00A653FA">
        <w:rPr>
          <w:rFonts w:asciiTheme="majorHAnsi" w:hAnsiTheme="majorHAnsi"/>
          <w:noProof/>
          <w:sz w:val="28"/>
          <w:szCs w:val="28"/>
        </w:rPr>
        <w:fldChar w:fldCharType="end"/>
      </w:r>
    </w:p>
    <w:p w14:paraId="282BF71F" w14:textId="1E078F9E"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5.6.</w:t>
      </w:r>
      <w:r w:rsidRPr="00A653FA">
        <w:rPr>
          <w:rFonts w:asciiTheme="majorHAnsi" w:eastAsiaTheme="minorEastAsia" w:hAnsiTheme="majorHAnsi"/>
          <w:noProof/>
          <w:lang w:val="en-US"/>
        </w:rPr>
        <w:tab/>
      </w:r>
      <w:r w:rsidRPr="00A653FA">
        <w:rPr>
          <w:rFonts w:asciiTheme="majorHAnsi" w:hAnsiTheme="majorHAnsi"/>
          <w:noProof/>
          <w:sz w:val="28"/>
          <w:szCs w:val="28"/>
        </w:rPr>
        <w:t>get_consumerpw</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_Toc122732863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20</w:t>
      </w:r>
      <w:r w:rsidRPr="00A653FA">
        <w:rPr>
          <w:rFonts w:asciiTheme="majorHAnsi" w:hAnsiTheme="majorHAnsi"/>
          <w:noProof/>
          <w:sz w:val="28"/>
          <w:szCs w:val="28"/>
        </w:rPr>
        <w:fldChar w:fldCharType="end"/>
      </w:r>
    </w:p>
    <w:p w14:paraId="39B439CD" w14:textId="4D9BE850"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5.7.</w:t>
      </w:r>
      <w:r w:rsidRPr="00A653FA">
        <w:rPr>
          <w:rFonts w:asciiTheme="majorHAnsi" w:eastAsiaTheme="minorEastAsia" w:hAnsiTheme="majorHAnsi"/>
          <w:noProof/>
          <w:lang w:val="en-US"/>
        </w:rPr>
        <w:tab/>
      </w:r>
      <w:r w:rsidRPr="00A653FA">
        <w:rPr>
          <w:rFonts w:asciiTheme="majorHAnsi" w:hAnsiTheme="majorHAnsi"/>
          <w:noProof/>
          <w:sz w:val="28"/>
          <w:szCs w:val="28"/>
        </w:rPr>
        <w:t>get_loggedin_dob</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_Toc122732864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21</w:t>
      </w:r>
      <w:r w:rsidRPr="00A653FA">
        <w:rPr>
          <w:rFonts w:asciiTheme="majorHAnsi" w:hAnsiTheme="majorHAnsi"/>
          <w:noProof/>
          <w:sz w:val="28"/>
          <w:szCs w:val="28"/>
        </w:rPr>
        <w:fldChar w:fldCharType="end"/>
      </w:r>
    </w:p>
    <w:p w14:paraId="521A49A2" w14:textId="0684E119"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5.8.</w:t>
      </w:r>
      <w:r w:rsidRPr="00A653FA">
        <w:rPr>
          <w:rFonts w:asciiTheme="majorHAnsi" w:eastAsiaTheme="minorEastAsia" w:hAnsiTheme="majorHAnsi"/>
          <w:noProof/>
          <w:lang w:val="en-US"/>
        </w:rPr>
        <w:tab/>
      </w:r>
      <w:r w:rsidRPr="00A653FA">
        <w:rPr>
          <w:rFonts w:asciiTheme="majorHAnsi" w:hAnsiTheme="majorHAnsi"/>
          <w:noProof/>
          <w:sz w:val="28"/>
          <w:szCs w:val="28"/>
        </w:rPr>
        <w:t>get_loggedin_id</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_Toc122732865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21</w:t>
      </w:r>
      <w:r w:rsidRPr="00A653FA">
        <w:rPr>
          <w:rFonts w:asciiTheme="majorHAnsi" w:hAnsiTheme="majorHAnsi"/>
          <w:noProof/>
          <w:sz w:val="28"/>
          <w:szCs w:val="28"/>
        </w:rPr>
        <w:fldChar w:fldCharType="end"/>
      </w:r>
    </w:p>
    <w:p w14:paraId="5587B5B9" w14:textId="071ADEC2"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5.9.</w:t>
      </w:r>
      <w:r w:rsidRPr="00A653FA">
        <w:rPr>
          <w:rFonts w:asciiTheme="majorHAnsi" w:eastAsiaTheme="minorEastAsia" w:hAnsiTheme="majorHAnsi"/>
          <w:noProof/>
          <w:lang w:val="en-US"/>
        </w:rPr>
        <w:tab/>
      </w:r>
      <w:r w:rsidRPr="00A653FA">
        <w:rPr>
          <w:rFonts w:asciiTheme="majorHAnsi" w:hAnsiTheme="majorHAnsi"/>
          <w:noProof/>
          <w:sz w:val="28"/>
          <w:szCs w:val="28"/>
        </w:rPr>
        <w:t>get_loggedin_idcardno</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_Toc122732866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22</w:t>
      </w:r>
      <w:r w:rsidRPr="00A653FA">
        <w:rPr>
          <w:rFonts w:asciiTheme="majorHAnsi" w:hAnsiTheme="majorHAnsi"/>
          <w:noProof/>
          <w:sz w:val="28"/>
          <w:szCs w:val="28"/>
        </w:rPr>
        <w:fldChar w:fldCharType="end"/>
      </w:r>
    </w:p>
    <w:p w14:paraId="52536D4C" w14:textId="2262EC75" w:rsidR="0050749A" w:rsidRPr="00A653FA" w:rsidRDefault="0050749A">
      <w:pPr>
        <w:pStyle w:val="TOC2"/>
        <w:tabs>
          <w:tab w:val="left" w:pos="110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5.10.</w:t>
      </w:r>
      <w:r w:rsidRPr="00A653FA">
        <w:rPr>
          <w:rFonts w:asciiTheme="majorHAnsi" w:eastAsiaTheme="minorEastAsia" w:hAnsiTheme="majorHAnsi"/>
          <w:noProof/>
          <w:lang w:val="en-US"/>
        </w:rPr>
        <w:tab/>
      </w:r>
      <w:r w:rsidRPr="00A653FA">
        <w:rPr>
          <w:rFonts w:asciiTheme="majorHAnsi" w:hAnsiTheme="majorHAnsi"/>
          <w:noProof/>
          <w:sz w:val="28"/>
          <w:szCs w:val="28"/>
        </w:rPr>
        <w:t>get_loggedin_mail</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_Toc122732867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22</w:t>
      </w:r>
      <w:r w:rsidRPr="00A653FA">
        <w:rPr>
          <w:rFonts w:asciiTheme="majorHAnsi" w:hAnsiTheme="majorHAnsi"/>
          <w:noProof/>
          <w:sz w:val="28"/>
          <w:szCs w:val="28"/>
        </w:rPr>
        <w:fldChar w:fldCharType="end"/>
      </w:r>
    </w:p>
    <w:p w14:paraId="6594D672" w14:textId="25CFCFE9" w:rsidR="0050749A" w:rsidRPr="00A653FA" w:rsidRDefault="0050749A">
      <w:pPr>
        <w:pStyle w:val="TOC2"/>
        <w:tabs>
          <w:tab w:val="left" w:pos="110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5.11.</w:t>
      </w:r>
      <w:r w:rsidRPr="00A653FA">
        <w:rPr>
          <w:rFonts w:asciiTheme="majorHAnsi" w:eastAsiaTheme="minorEastAsia" w:hAnsiTheme="majorHAnsi"/>
          <w:noProof/>
          <w:lang w:val="en-US"/>
        </w:rPr>
        <w:tab/>
      </w:r>
      <w:r w:rsidRPr="00A653FA">
        <w:rPr>
          <w:rFonts w:asciiTheme="majorHAnsi" w:hAnsiTheme="majorHAnsi"/>
          <w:noProof/>
          <w:sz w:val="28"/>
          <w:szCs w:val="28"/>
        </w:rPr>
        <w:t>get_loggedin_phone</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_Toc122732868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23</w:t>
      </w:r>
      <w:r w:rsidRPr="00A653FA">
        <w:rPr>
          <w:rFonts w:asciiTheme="majorHAnsi" w:hAnsiTheme="majorHAnsi"/>
          <w:noProof/>
          <w:sz w:val="28"/>
          <w:szCs w:val="28"/>
        </w:rPr>
        <w:fldChar w:fldCharType="end"/>
      </w:r>
    </w:p>
    <w:p w14:paraId="19F3CB74" w14:textId="2D51FBF1" w:rsidR="0050749A" w:rsidRPr="00A653FA" w:rsidRDefault="0050749A">
      <w:pPr>
        <w:pStyle w:val="TOC2"/>
        <w:tabs>
          <w:tab w:val="left" w:pos="110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5.12.</w:t>
      </w:r>
      <w:r w:rsidRPr="00A653FA">
        <w:rPr>
          <w:rFonts w:asciiTheme="majorHAnsi" w:eastAsiaTheme="minorEastAsia" w:hAnsiTheme="majorHAnsi"/>
          <w:noProof/>
          <w:lang w:val="en-US"/>
        </w:rPr>
        <w:tab/>
      </w:r>
      <w:r w:rsidRPr="00A653FA">
        <w:rPr>
          <w:rFonts w:asciiTheme="majorHAnsi" w:hAnsiTheme="majorHAnsi"/>
          <w:noProof/>
          <w:sz w:val="28"/>
          <w:szCs w:val="28"/>
        </w:rPr>
        <w:t>get_loggedin_pw</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_Toc122732869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23</w:t>
      </w:r>
      <w:r w:rsidRPr="00A653FA">
        <w:rPr>
          <w:rFonts w:asciiTheme="majorHAnsi" w:hAnsiTheme="majorHAnsi"/>
          <w:noProof/>
          <w:sz w:val="28"/>
          <w:szCs w:val="28"/>
        </w:rPr>
        <w:fldChar w:fldCharType="end"/>
      </w:r>
    </w:p>
    <w:p w14:paraId="38D0D42B" w14:textId="1C3A9DED" w:rsidR="0050749A" w:rsidRPr="00A653FA" w:rsidRDefault="0050749A">
      <w:pPr>
        <w:pStyle w:val="TOC2"/>
        <w:tabs>
          <w:tab w:val="left" w:pos="110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5.13.</w:t>
      </w:r>
      <w:r w:rsidRPr="00A653FA">
        <w:rPr>
          <w:rFonts w:asciiTheme="majorHAnsi" w:eastAsiaTheme="minorEastAsia" w:hAnsiTheme="majorHAnsi"/>
          <w:noProof/>
          <w:lang w:val="en-US"/>
        </w:rPr>
        <w:tab/>
      </w:r>
      <w:r w:rsidRPr="00A653FA">
        <w:rPr>
          <w:rFonts w:asciiTheme="majorHAnsi" w:hAnsiTheme="majorHAnsi"/>
          <w:noProof/>
          <w:sz w:val="28"/>
          <w:szCs w:val="28"/>
        </w:rPr>
        <w:t>get_loggedin_sex</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_Toc122732870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24</w:t>
      </w:r>
      <w:r w:rsidRPr="00A653FA">
        <w:rPr>
          <w:rFonts w:asciiTheme="majorHAnsi" w:hAnsiTheme="majorHAnsi"/>
          <w:noProof/>
          <w:sz w:val="28"/>
          <w:szCs w:val="28"/>
        </w:rPr>
        <w:fldChar w:fldCharType="end"/>
      </w:r>
    </w:p>
    <w:p w14:paraId="3E6843D9" w14:textId="75E444F9" w:rsidR="0050749A" w:rsidRPr="00A653FA" w:rsidRDefault="0050749A">
      <w:pPr>
        <w:pStyle w:val="TOC2"/>
        <w:tabs>
          <w:tab w:val="left" w:pos="110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5.14.</w:t>
      </w:r>
      <w:r w:rsidRPr="00A653FA">
        <w:rPr>
          <w:rFonts w:asciiTheme="majorHAnsi" w:eastAsiaTheme="minorEastAsia" w:hAnsiTheme="majorHAnsi"/>
          <w:noProof/>
          <w:lang w:val="en-US"/>
        </w:rPr>
        <w:tab/>
      </w:r>
      <w:r w:rsidRPr="00A653FA">
        <w:rPr>
          <w:rFonts w:asciiTheme="majorHAnsi" w:hAnsiTheme="majorHAnsi"/>
          <w:noProof/>
          <w:sz w:val="28"/>
          <w:szCs w:val="28"/>
        </w:rPr>
        <w:t>get_ticketno</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_Toc122732871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24</w:t>
      </w:r>
      <w:r w:rsidRPr="00A653FA">
        <w:rPr>
          <w:rFonts w:asciiTheme="majorHAnsi" w:hAnsiTheme="majorHAnsi"/>
          <w:noProof/>
          <w:sz w:val="28"/>
          <w:szCs w:val="28"/>
        </w:rPr>
        <w:fldChar w:fldCharType="end"/>
      </w:r>
    </w:p>
    <w:p w14:paraId="40FFA796" w14:textId="483D19F6" w:rsidR="0050749A" w:rsidRPr="00A653FA" w:rsidRDefault="0050749A">
      <w:pPr>
        <w:pStyle w:val="TOC1"/>
        <w:tabs>
          <w:tab w:val="left" w:pos="44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6.</w:t>
      </w:r>
      <w:r w:rsidRPr="00A653FA">
        <w:rPr>
          <w:rFonts w:asciiTheme="majorHAnsi" w:eastAsiaTheme="minorEastAsia" w:hAnsiTheme="majorHAnsi"/>
          <w:noProof/>
          <w:lang w:val="en-US"/>
        </w:rPr>
        <w:tab/>
      </w:r>
      <w:r w:rsidRPr="00A653FA">
        <w:rPr>
          <w:rFonts w:asciiTheme="majorHAnsi" w:hAnsiTheme="majorHAnsi"/>
          <w:noProof/>
          <w:sz w:val="28"/>
          <w:szCs w:val="28"/>
        </w:rPr>
        <w:t>Trigger Functions</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_Toc122732872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25</w:t>
      </w:r>
      <w:r w:rsidRPr="00A653FA">
        <w:rPr>
          <w:rFonts w:asciiTheme="majorHAnsi" w:hAnsiTheme="majorHAnsi"/>
          <w:noProof/>
          <w:sz w:val="28"/>
          <w:szCs w:val="28"/>
        </w:rPr>
        <w:fldChar w:fldCharType="end"/>
      </w:r>
    </w:p>
    <w:p w14:paraId="2ACCF179" w14:textId="7754BB62"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lastRenderedPageBreak/>
        <w:t>6.1.</w:t>
      </w:r>
      <w:r w:rsidRPr="00A653FA">
        <w:rPr>
          <w:rFonts w:asciiTheme="majorHAnsi" w:eastAsiaTheme="minorEastAsia" w:hAnsiTheme="majorHAnsi"/>
          <w:noProof/>
          <w:lang w:val="en-US"/>
        </w:rPr>
        <w:tab/>
      </w:r>
      <w:r w:rsidRPr="00A653FA">
        <w:rPr>
          <w:rFonts w:asciiTheme="majorHAnsi" w:hAnsiTheme="majorHAnsi"/>
          <w:noProof/>
          <w:sz w:val="28"/>
          <w:szCs w:val="28"/>
        </w:rPr>
        <w:t>raise_planecapacity</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_Toc122732873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25</w:t>
      </w:r>
      <w:r w:rsidRPr="00A653FA">
        <w:rPr>
          <w:rFonts w:asciiTheme="majorHAnsi" w:hAnsiTheme="majorHAnsi"/>
          <w:noProof/>
          <w:sz w:val="28"/>
          <w:szCs w:val="28"/>
        </w:rPr>
        <w:fldChar w:fldCharType="end"/>
      </w:r>
    </w:p>
    <w:p w14:paraId="1358697B" w14:textId="3E8D1CD7"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6.2.</w:t>
      </w:r>
      <w:r w:rsidRPr="00A653FA">
        <w:rPr>
          <w:rFonts w:asciiTheme="majorHAnsi" w:eastAsiaTheme="minorEastAsia" w:hAnsiTheme="majorHAnsi"/>
          <w:noProof/>
          <w:lang w:val="en-US"/>
        </w:rPr>
        <w:tab/>
      </w:r>
      <w:r w:rsidRPr="00A653FA">
        <w:rPr>
          <w:rFonts w:asciiTheme="majorHAnsi" w:hAnsiTheme="majorHAnsi"/>
          <w:noProof/>
          <w:sz w:val="28"/>
          <w:szCs w:val="28"/>
        </w:rPr>
        <w:t>reduce_planecapacity</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_Toc122732874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26</w:t>
      </w:r>
      <w:r w:rsidRPr="00A653FA">
        <w:rPr>
          <w:rFonts w:asciiTheme="majorHAnsi" w:hAnsiTheme="majorHAnsi"/>
          <w:noProof/>
          <w:sz w:val="28"/>
          <w:szCs w:val="28"/>
        </w:rPr>
        <w:fldChar w:fldCharType="end"/>
      </w:r>
    </w:p>
    <w:p w14:paraId="41D341D7" w14:textId="3234394A"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6.3.</w:t>
      </w:r>
      <w:r w:rsidRPr="00A653FA">
        <w:rPr>
          <w:rFonts w:asciiTheme="majorHAnsi" w:eastAsiaTheme="minorEastAsia" w:hAnsiTheme="majorHAnsi"/>
          <w:noProof/>
          <w:lang w:val="en-US"/>
        </w:rPr>
        <w:tab/>
      </w:r>
      <w:r w:rsidRPr="00A653FA">
        <w:rPr>
          <w:rFonts w:asciiTheme="majorHAnsi" w:hAnsiTheme="majorHAnsi"/>
          <w:noProof/>
          <w:sz w:val="28"/>
          <w:szCs w:val="28"/>
        </w:rPr>
        <w:t>set_count_male</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_Toc122732875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26</w:t>
      </w:r>
      <w:r w:rsidRPr="00A653FA">
        <w:rPr>
          <w:rFonts w:asciiTheme="majorHAnsi" w:hAnsiTheme="majorHAnsi"/>
          <w:noProof/>
          <w:sz w:val="28"/>
          <w:szCs w:val="28"/>
        </w:rPr>
        <w:fldChar w:fldCharType="end"/>
      </w:r>
    </w:p>
    <w:p w14:paraId="6091AABF" w14:textId="730E001D"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6.4.</w:t>
      </w:r>
      <w:r w:rsidRPr="00A653FA">
        <w:rPr>
          <w:rFonts w:asciiTheme="majorHAnsi" w:eastAsiaTheme="minorEastAsia" w:hAnsiTheme="majorHAnsi"/>
          <w:noProof/>
          <w:lang w:val="en-US"/>
        </w:rPr>
        <w:tab/>
      </w:r>
      <w:r w:rsidRPr="00A653FA">
        <w:rPr>
          <w:rFonts w:asciiTheme="majorHAnsi" w:hAnsiTheme="majorHAnsi"/>
          <w:noProof/>
          <w:sz w:val="28"/>
          <w:szCs w:val="28"/>
        </w:rPr>
        <w:t>set_count_female</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_Toc122732876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27</w:t>
      </w:r>
      <w:r w:rsidRPr="00A653FA">
        <w:rPr>
          <w:rFonts w:asciiTheme="majorHAnsi" w:hAnsiTheme="majorHAnsi"/>
          <w:noProof/>
          <w:sz w:val="28"/>
          <w:szCs w:val="28"/>
        </w:rPr>
        <w:fldChar w:fldCharType="end"/>
      </w:r>
    </w:p>
    <w:p w14:paraId="4F5052D4" w14:textId="202B2929" w:rsidR="0050749A" w:rsidRPr="00A653FA" w:rsidRDefault="0050749A">
      <w:pPr>
        <w:pStyle w:val="TOC1"/>
        <w:tabs>
          <w:tab w:val="left" w:pos="44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7.</w:t>
      </w:r>
      <w:r w:rsidRPr="00A653FA">
        <w:rPr>
          <w:rFonts w:asciiTheme="majorHAnsi" w:eastAsiaTheme="minorEastAsia" w:hAnsiTheme="majorHAnsi"/>
          <w:noProof/>
          <w:lang w:val="en-US"/>
        </w:rPr>
        <w:tab/>
      </w:r>
      <w:r w:rsidRPr="00A653FA">
        <w:rPr>
          <w:rFonts w:asciiTheme="majorHAnsi" w:hAnsiTheme="majorHAnsi"/>
          <w:noProof/>
          <w:sz w:val="28"/>
          <w:szCs w:val="28"/>
        </w:rPr>
        <w:t>Views</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_Toc122732877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28</w:t>
      </w:r>
      <w:r w:rsidRPr="00A653FA">
        <w:rPr>
          <w:rFonts w:asciiTheme="majorHAnsi" w:hAnsiTheme="majorHAnsi"/>
          <w:noProof/>
          <w:sz w:val="28"/>
          <w:szCs w:val="28"/>
        </w:rPr>
        <w:fldChar w:fldCharType="end"/>
      </w:r>
    </w:p>
    <w:p w14:paraId="57866901" w14:textId="3D822B0D"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7.1.</w:t>
      </w:r>
      <w:r w:rsidRPr="00A653FA">
        <w:rPr>
          <w:rFonts w:asciiTheme="majorHAnsi" w:eastAsiaTheme="minorEastAsia" w:hAnsiTheme="majorHAnsi"/>
          <w:noProof/>
          <w:lang w:val="en-US"/>
        </w:rPr>
        <w:tab/>
      </w:r>
      <w:r w:rsidRPr="00A653FA">
        <w:rPr>
          <w:rFonts w:asciiTheme="majorHAnsi" w:hAnsiTheme="majorHAnsi"/>
          <w:noProof/>
          <w:sz w:val="28"/>
          <w:szCs w:val="28"/>
        </w:rPr>
        <w:t>someone_ticket</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_Toc122732878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28</w:t>
      </w:r>
      <w:r w:rsidRPr="00A653FA">
        <w:rPr>
          <w:rFonts w:asciiTheme="majorHAnsi" w:hAnsiTheme="majorHAnsi"/>
          <w:noProof/>
          <w:sz w:val="28"/>
          <w:szCs w:val="28"/>
        </w:rPr>
        <w:fldChar w:fldCharType="end"/>
      </w:r>
    </w:p>
    <w:p w14:paraId="5A772AF8" w14:textId="4D3D718E" w:rsidR="0050749A" w:rsidRPr="00A653FA" w:rsidRDefault="0050749A">
      <w:pPr>
        <w:pStyle w:val="TOC1"/>
        <w:tabs>
          <w:tab w:val="left" w:pos="44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8.</w:t>
      </w:r>
      <w:r w:rsidRPr="00A653FA">
        <w:rPr>
          <w:rFonts w:asciiTheme="majorHAnsi" w:eastAsiaTheme="minorEastAsia" w:hAnsiTheme="majorHAnsi"/>
          <w:noProof/>
          <w:lang w:val="en-US"/>
        </w:rPr>
        <w:tab/>
      </w:r>
      <w:r w:rsidRPr="00A653FA">
        <w:rPr>
          <w:rFonts w:asciiTheme="majorHAnsi" w:hAnsiTheme="majorHAnsi"/>
          <w:noProof/>
          <w:sz w:val="28"/>
          <w:szCs w:val="28"/>
        </w:rPr>
        <w:t>Extensions</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_Toc122732879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28</w:t>
      </w:r>
      <w:r w:rsidRPr="00A653FA">
        <w:rPr>
          <w:rFonts w:asciiTheme="majorHAnsi" w:hAnsiTheme="majorHAnsi"/>
          <w:noProof/>
          <w:sz w:val="28"/>
          <w:szCs w:val="28"/>
        </w:rPr>
        <w:fldChar w:fldCharType="end"/>
      </w:r>
    </w:p>
    <w:p w14:paraId="28B8639B" w14:textId="01178F8B"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8.1.</w:t>
      </w:r>
      <w:r w:rsidRPr="00A653FA">
        <w:rPr>
          <w:rFonts w:asciiTheme="majorHAnsi" w:eastAsiaTheme="minorEastAsia" w:hAnsiTheme="majorHAnsi"/>
          <w:noProof/>
          <w:lang w:val="en-US"/>
        </w:rPr>
        <w:tab/>
      </w:r>
      <w:r w:rsidRPr="00A653FA">
        <w:rPr>
          <w:rFonts w:asciiTheme="majorHAnsi" w:hAnsiTheme="majorHAnsi"/>
          <w:noProof/>
          <w:sz w:val="28"/>
          <w:szCs w:val="28"/>
        </w:rPr>
        <w:t>pgcrypto</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_Toc122732880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28</w:t>
      </w:r>
      <w:r w:rsidRPr="00A653FA">
        <w:rPr>
          <w:rFonts w:asciiTheme="majorHAnsi" w:hAnsiTheme="majorHAnsi"/>
          <w:noProof/>
          <w:sz w:val="28"/>
          <w:szCs w:val="28"/>
        </w:rPr>
        <w:fldChar w:fldCharType="end"/>
      </w:r>
    </w:p>
    <w:p w14:paraId="44D20048" w14:textId="70F18441" w:rsidR="0050749A" w:rsidRPr="00A653FA" w:rsidRDefault="0050749A">
      <w:pPr>
        <w:pStyle w:val="TOC1"/>
        <w:tabs>
          <w:tab w:val="left" w:pos="44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w:t>
      </w:r>
      <w:r w:rsidRPr="00A653FA">
        <w:rPr>
          <w:rFonts w:asciiTheme="majorHAnsi" w:eastAsiaTheme="minorEastAsia" w:hAnsiTheme="majorHAnsi"/>
          <w:noProof/>
          <w:lang w:val="en-US"/>
        </w:rPr>
        <w:tab/>
      </w:r>
      <w:r w:rsidRPr="00A653FA">
        <w:rPr>
          <w:rFonts w:asciiTheme="majorHAnsi" w:hAnsiTheme="majorHAnsi"/>
          <w:noProof/>
          <w:sz w:val="28"/>
          <w:szCs w:val="28"/>
        </w:rPr>
        <w:t>Program içi Görseller (Formlar)</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_Toc122732881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29</w:t>
      </w:r>
      <w:r w:rsidRPr="00A653FA">
        <w:rPr>
          <w:rFonts w:asciiTheme="majorHAnsi" w:hAnsiTheme="majorHAnsi"/>
          <w:noProof/>
          <w:sz w:val="28"/>
          <w:szCs w:val="28"/>
        </w:rPr>
        <w:fldChar w:fldCharType="end"/>
      </w:r>
    </w:p>
    <w:p w14:paraId="4761B53B" w14:textId="4529063D"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9.1.</w:t>
      </w:r>
      <w:r w:rsidRPr="00A653FA">
        <w:rPr>
          <w:rFonts w:asciiTheme="majorHAnsi" w:eastAsiaTheme="minorEastAsia" w:hAnsiTheme="majorHAnsi"/>
          <w:noProof/>
          <w:lang w:val="en-US"/>
        </w:rPr>
        <w:tab/>
      </w:r>
      <w:r w:rsidRPr="00A653FA">
        <w:rPr>
          <w:rFonts w:asciiTheme="majorHAnsi" w:hAnsiTheme="majorHAnsi"/>
          <w:noProof/>
          <w:sz w:val="28"/>
          <w:szCs w:val="28"/>
        </w:rPr>
        <w:t>Main</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_Toc122732882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29</w:t>
      </w:r>
      <w:r w:rsidRPr="00A653FA">
        <w:rPr>
          <w:rFonts w:asciiTheme="majorHAnsi" w:hAnsiTheme="majorHAnsi"/>
          <w:noProof/>
          <w:sz w:val="28"/>
          <w:szCs w:val="28"/>
        </w:rPr>
        <w:fldChar w:fldCharType="end"/>
      </w:r>
    </w:p>
    <w:p w14:paraId="0A726191" w14:textId="115797AE"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9.2.</w:t>
      </w:r>
      <w:r w:rsidRPr="00A653FA">
        <w:rPr>
          <w:rFonts w:asciiTheme="majorHAnsi" w:eastAsiaTheme="minorEastAsia" w:hAnsiTheme="majorHAnsi"/>
          <w:noProof/>
          <w:lang w:val="en-US"/>
        </w:rPr>
        <w:tab/>
      </w:r>
      <w:r w:rsidRPr="00A653FA">
        <w:rPr>
          <w:rFonts w:asciiTheme="majorHAnsi" w:hAnsiTheme="majorHAnsi"/>
          <w:noProof/>
          <w:sz w:val="28"/>
          <w:szCs w:val="28"/>
        </w:rPr>
        <w:t>Search Flight</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_Toc122732883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30</w:t>
      </w:r>
      <w:r w:rsidRPr="00A653FA">
        <w:rPr>
          <w:rFonts w:asciiTheme="majorHAnsi" w:hAnsiTheme="majorHAnsi"/>
          <w:noProof/>
          <w:sz w:val="28"/>
          <w:szCs w:val="28"/>
        </w:rPr>
        <w:fldChar w:fldCharType="end"/>
      </w:r>
    </w:p>
    <w:p w14:paraId="6115B5F1" w14:textId="3EA80500"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9.3.</w:t>
      </w:r>
      <w:r w:rsidRPr="00A653FA">
        <w:rPr>
          <w:rFonts w:asciiTheme="majorHAnsi" w:eastAsiaTheme="minorEastAsia" w:hAnsiTheme="majorHAnsi"/>
          <w:noProof/>
          <w:lang w:val="en-US"/>
        </w:rPr>
        <w:tab/>
      </w:r>
      <w:r w:rsidRPr="00A653FA">
        <w:rPr>
          <w:rFonts w:asciiTheme="majorHAnsi" w:hAnsiTheme="majorHAnsi"/>
          <w:noProof/>
          <w:sz w:val="28"/>
          <w:szCs w:val="28"/>
        </w:rPr>
        <w:t>Sign In</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_Toc122732884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31</w:t>
      </w:r>
      <w:r w:rsidRPr="00A653FA">
        <w:rPr>
          <w:rFonts w:asciiTheme="majorHAnsi" w:hAnsiTheme="majorHAnsi"/>
          <w:noProof/>
          <w:sz w:val="28"/>
          <w:szCs w:val="28"/>
        </w:rPr>
        <w:fldChar w:fldCharType="end"/>
      </w:r>
    </w:p>
    <w:p w14:paraId="18F1B638" w14:textId="70383652"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9.4.</w:t>
      </w:r>
      <w:r w:rsidRPr="00A653FA">
        <w:rPr>
          <w:rFonts w:asciiTheme="majorHAnsi" w:eastAsiaTheme="minorEastAsia" w:hAnsiTheme="majorHAnsi"/>
          <w:noProof/>
          <w:lang w:val="en-US"/>
        </w:rPr>
        <w:tab/>
      </w:r>
      <w:r w:rsidRPr="00A653FA">
        <w:rPr>
          <w:rFonts w:asciiTheme="majorHAnsi" w:hAnsiTheme="majorHAnsi"/>
          <w:noProof/>
          <w:sz w:val="28"/>
          <w:szCs w:val="28"/>
        </w:rPr>
        <w:t>Sign Up</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_Toc122732885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32</w:t>
      </w:r>
      <w:r w:rsidRPr="00A653FA">
        <w:rPr>
          <w:rFonts w:asciiTheme="majorHAnsi" w:hAnsiTheme="majorHAnsi"/>
          <w:noProof/>
          <w:sz w:val="28"/>
          <w:szCs w:val="28"/>
        </w:rPr>
        <w:fldChar w:fldCharType="end"/>
      </w:r>
    </w:p>
    <w:p w14:paraId="0BE849C1" w14:textId="7CDAF651"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9.5.</w:t>
      </w:r>
      <w:r w:rsidRPr="00A653FA">
        <w:rPr>
          <w:rFonts w:asciiTheme="majorHAnsi" w:eastAsiaTheme="minorEastAsia" w:hAnsiTheme="majorHAnsi"/>
          <w:noProof/>
          <w:lang w:val="en-US"/>
        </w:rPr>
        <w:tab/>
      </w:r>
      <w:r w:rsidRPr="00A653FA">
        <w:rPr>
          <w:rFonts w:asciiTheme="majorHAnsi" w:hAnsiTheme="majorHAnsi"/>
          <w:noProof/>
          <w:sz w:val="28"/>
          <w:szCs w:val="28"/>
        </w:rPr>
        <w:t>Booking</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_Toc122732886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33</w:t>
      </w:r>
      <w:r w:rsidRPr="00A653FA">
        <w:rPr>
          <w:rFonts w:asciiTheme="majorHAnsi" w:hAnsiTheme="majorHAnsi"/>
          <w:noProof/>
          <w:sz w:val="28"/>
          <w:szCs w:val="28"/>
        </w:rPr>
        <w:fldChar w:fldCharType="end"/>
      </w:r>
    </w:p>
    <w:p w14:paraId="6962288F" w14:textId="78E0DDFC"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9.6.</w:t>
      </w:r>
      <w:r w:rsidRPr="00A653FA">
        <w:rPr>
          <w:rFonts w:asciiTheme="majorHAnsi" w:eastAsiaTheme="minorEastAsia" w:hAnsiTheme="majorHAnsi"/>
          <w:noProof/>
          <w:lang w:val="en-US"/>
        </w:rPr>
        <w:tab/>
      </w:r>
      <w:r w:rsidRPr="00A653FA">
        <w:rPr>
          <w:rFonts w:asciiTheme="majorHAnsi" w:hAnsiTheme="majorHAnsi"/>
          <w:noProof/>
          <w:sz w:val="28"/>
          <w:szCs w:val="28"/>
        </w:rPr>
        <w:t>Manage Booking</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_Toc122732887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34</w:t>
      </w:r>
      <w:r w:rsidRPr="00A653FA">
        <w:rPr>
          <w:rFonts w:asciiTheme="majorHAnsi" w:hAnsiTheme="majorHAnsi"/>
          <w:noProof/>
          <w:sz w:val="28"/>
          <w:szCs w:val="28"/>
        </w:rPr>
        <w:fldChar w:fldCharType="end"/>
      </w:r>
    </w:p>
    <w:p w14:paraId="75BADFAC" w14:textId="39BD19E7"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9.7.</w:t>
      </w:r>
      <w:r w:rsidRPr="00A653FA">
        <w:rPr>
          <w:rFonts w:asciiTheme="majorHAnsi" w:eastAsiaTheme="minorEastAsia" w:hAnsiTheme="majorHAnsi"/>
          <w:noProof/>
          <w:lang w:val="en-US"/>
        </w:rPr>
        <w:tab/>
      </w:r>
      <w:r w:rsidRPr="00A653FA">
        <w:rPr>
          <w:rFonts w:asciiTheme="majorHAnsi" w:hAnsiTheme="majorHAnsi"/>
          <w:noProof/>
          <w:sz w:val="28"/>
          <w:szCs w:val="28"/>
        </w:rPr>
        <w:t>Profile</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_Toc122732888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35</w:t>
      </w:r>
      <w:r w:rsidRPr="00A653FA">
        <w:rPr>
          <w:rFonts w:asciiTheme="majorHAnsi" w:hAnsiTheme="majorHAnsi"/>
          <w:noProof/>
          <w:sz w:val="28"/>
          <w:szCs w:val="28"/>
        </w:rPr>
        <w:fldChar w:fldCharType="end"/>
      </w:r>
    </w:p>
    <w:p w14:paraId="1D23AEA4" w14:textId="2F213AEA"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9.8.</w:t>
      </w:r>
      <w:r w:rsidRPr="00A653FA">
        <w:rPr>
          <w:rFonts w:asciiTheme="majorHAnsi" w:eastAsiaTheme="minorEastAsia" w:hAnsiTheme="majorHAnsi"/>
          <w:noProof/>
          <w:lang w:val="en-US"/>
        </w:rPr>
        <w:tab/>
      </w:r>
      <w:r w:rsidRPr="00A653FA">
        <w:rPr>
          <w:rFonts w:asciiTheme="majorHAnsi" w:hAnsiTheme="majorHAnsi"/>
          <w:noProof/>
          <w:sz w:val="28"/>
          <w:szCs w:val="28"/>
        </w:rPr>
        <w:t>Forgot</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_Toc122732889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36</w:t>
      </w:r>
      <w:r w:rsidRPr="00A653FA">
        <w:rPr>
          <w:rFonts w:asciiTheme="majorHAnsi" w:hAnsiTheme="majorHAnsi"/>
          <w:noProof/>
          <w:sz w:val="28"/>
          <w:szCs w:val="28"/>
        </w:rPr>
        <w:fldChar w:fldCharType="end"/>
      </w:r>
    </w:p>
    <w:p w14:paraId="7CEF8571" w14:textId="467FAF2A" w:rsidR="0050749A" w:rsidRPr="00A653FA" w:rsidRDefault="0050749A">
      <w:pPr>
        <w:pStyle w:val="TOC2"/>
        <w:tabs>
          <w:tab w:val="left" w:pos="88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9.9.</w:t>
      </w:r>
      <w:r w:rsidRPr="00A653FA">
        <w:rPr>
          <w:rFonts w:asciiTheme="majorHAnsi" w:eastAsiaTheme="minorEastAsia" w:hAnsiTheme="majorHAnsi"/>
          <w:noProof/>
          <w:lang w:val="en-US"/>
        </w:rPr>
        <w:tab/>
      </w:r>
      <w:r w:rsidRPr="00A653FA">
        <w:rPr>
          <w:rFonts w:asciiTheme="majorHAnsi" w:hAnsiTheme="majorHAnsi"/>
          <w:noProof/>
          <w:sz w:val="28"/>
          <w:szCs w:val="28"/>
        </w:rPr>
        <w:t>Booking2</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_Toc122732890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37</w:t>
      </w:r>
      <w:r w:rsidRPr="00A653FA">
        <w:rPr>
          <w:rFonts w:asciiTheme="majorHAnsi" w:hAnsiTheme="majorHAnsi"/>
          <w:noProof/>
          <w:sz w:val="28"/>
          <w:szCs w:val="28"/>
        </w:rPr>
        <w:fldChar w:fldCharType="end"/>
      </w:r>
    </w:p>
    <w:p w14:paraId="0BDF4547" w14:textId="43397575" w:rsidR="0050749A" w:rsidRPr="00A653FA" w:rsidRDefault="0050749A">
      <w:pPr>
        <w:pStyle w:val="TOC1"/>
        <w:tabs>
          <w:tab w:val="left" w:pos="66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10.</w:t>
      </w:r>
      <w:r w:rsidRPr="00A653FA">
        <w:rPr>
          <w:rFonts w:asciiTheme="majorHAnsi" w:eastAsiaTheme="minorEastAsia" w:hAnsiTheme="majorHAnsi"/>
          <w:noProof/>
          <w:lang w:val="en-US"/>
        </w:rPr>
        <w:tab/>
      </w:r>
      <w:r w:rsidRPr="00A653FA">
        <w:rPr>
          <w:rFonts w:asciiTheme="majorHAnsi" w:hAnsiTheme="majorHAnsi"/>
          <w:noProof/>
          <w:sz w:val="28"/>
          <w:szCs w:val="28"/>
        </w:rPr>
        <w:t>Roles</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_Toc122732891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38</w:t>
      </w:r>
      <w:r w:rsidRPr="00A653FA">
        <w:rPr>
          <w:rFonts w:asciiTheme="majorHAnsi" w:hAnsiTheme="majorHAnsi"/>
          <w:noProof/>
          <w:sz w:val="28"/>
          <w:szCs w:val="28"/>
        </w:rPr>
        <w:fldChar w:fldCharType="end"/>
      </w:r>
    </w:p>
    <w:p w14:paraId="0F7166C6" w14:textId="3617C502" w:rsidR="0050749A" w:rsidRPr="00A653FA" w:rsidRDefault="0050749A">
      <w:pPr>
        <w:pStyle w:val="TOC2"/>
        <w:tabs>
          <w:tab w:val="left" w:pos="110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10.1.</w:t>
      </w:r>
      <w:r w:rsidRPr="00A653FA">
        <w:rPr>
          <w:rFonts w:asciiTheme="majorHAnsi" w:eastAsiaTheme="minorEastAsia" w:hAnsiTheme="majorHAnsi"/>
          <w:noProof/>
          <w:lang w:val="en-US"/>
        </w:rPr>
        <w:tab/>
      </w:r>
      <w:r w:rsidRPr="00A653FA">
        <w:rPr>
          <w:rFonts w:asciiTheme="majorHAnsi" w:hAnsiTheme="majorHAnsi"/>
          <w:noProof/>
          <w:sz w:val="28"/>
          <w:szCs w:val="28"/>
        </w:rPr>
        <w:t>Admin</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_Toc122732892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38</w:t>
      </w:r>
      <w:r w:rsidRPr="00A653FA">
        <w:rPr>
          <w:rFonts w:asciiTheme="majorHAnsi" w:hAnsiTheme="majorHAnsi"/>
          <w:noProof/>
          <w:sz w:val="28"/>
          <w:szCs w:val="28"/>
        </w:rPr>
        <w:fldChar w:fldCharType="end"/>
      </w:r>
    </w:p>
    <w:p w14:paraId="0C807354" w14:textId="5748EDE9" w:rsidR="0050749A" w:rsidRPr="00A653FA" w:rsidRDefault="0050749A">
      <w:pPr>
        <w:pStyle w:val="TOC2"/>
        <w:tabs>
          <w:tab w:val="left" w:pos="110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10.2.</w:t>
      </w:r>
      <w:r w:rsidRPr="00A653FA">
        <w:rPr>
          <w:rFonts w:asciiTheme="majorHAnsi" w:eastAsiaTheme="minorEastAsia" w:hAnsiTheme="majorHAnsi"/>
          <w:noProof/>
          <w:lang w:val="en-US"/>
        </w:rPr>
        <w:tab/>
      </w:r>
      <w:r w:rsidRPr="00A653FA">
        <w:rPr>
          <w:rFonts w:asciiTheme="majorHAnsi" w:hAnsiTheme="majorHAnsi"/>
          <w:noProof/>
          <w:sz w:val="28"/>
          <w:szCs w:val="28"/>
        </w:rPr>
        <w:t>Staff</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_Toc122732893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38</w:t>
      </w:r>
      <w:r w:rsidRPr="00A653FA">
        <w:rPr>
          <w:rFonts w:asciiTheme="majorHAnsi" w:hAnsiTheme="majorHAnsi"/>
          <w:noProof/>
          <w:sz w:val="28"/>
          <w:szCs w:val="28"/>
        </w:rPr>
        <w:fldChar w:fldCharType="end"/>
      </w:r>
    </w:p>
    <w:p w14:paraId="36D5163D" w14:textId="7B5EE21F" w:rsidR="0050749A" w:rsidRPr="00A653FA" w:rsidRDefault="0050749A">
      <w:pPr>
        <w:pStyle w:val="TOC1"/>
        <w:tabs>
          <w:tab w:val="left" w:pos="660"/>
          <w:tab w:val="right" w:leader="dot" w:pos="10774"/>
        </w:tabs>
        <w:rPr>
          <w:rFonts w:asciiTheme="majorHAnsi" w:eastAsiaTheme="minorEastAsia" w:hAnsiTheme="majorHAnsi"/>
          <w:noProof/>
          <w:lang w:val="en-US"/>
        </w:rPr>
      </w:pPr>
      <w:r w:rsidRPr="00A653FA">
        <w:rPr>
          <w:rFonts w:asciiTheme="majorHAnsi" w:hAnsiTheme="majorHAnsi"/>
          <w:noProof/>
          <w:sz w:val="28"/>
          <w:szCs w:val="28"/>
        </w:rPr>
        <w:t>11.</w:t>
      </w:r>
      <w:r w:rsidRPr="00A653FA">
        <w:rPr>
          <w:rFonts w:asciiTheme="majorHAnsi" w:eastAsiaTheme="minorEastAsia" w:hAnsiTheme="majorHAnsi"/>
          <w:noProof/>
          <w:lang w:val="en-US"/>
        </w:rPr>
        <w:tab/>
      </w:r>
      <w:r w:rsidRPr="00A653FA">
        <w:rPr>
          <w:rFonts w:asciiTheme="majorHAnsi" w:hAnsiTheme="majorHAnsi"/>
          <w:noProof/>
          <w:sz w:val="28"/>
          <w:szCs w:val="28"/>
        </w:rPr>
        <w:t>UML Diyagramı</w:t>
      </w:r>
      <w:r w:rsidRPr="00A653FA">
        <w:rPr>
          <w:rFonts w:asciiTheme="majorHAnsi" w:hAnsiTheme="majorHAnsi"/>
          <w:noProof/>
          <w:sz w:val="28"/>
          <w:szCs w:val="28"/>
        </w:rPr>
        <w:tab/>
      </w:r>
      <w:r w:rsidRPr="00A653FA">
        <w:rPr>
          <w:rFonts w:asciiTheme="majorHAnsi" w:hAnsiTheme="majorHAnsi"/>
          <w:noProof/>
          <w:sz w:val="28"/>
          <w:szCs w:val="28"/>
        </w:rPr>
        <w:fldChar w:fldCharType="begin"/>
      </w:r>
      <w:r w:rsidRPr="00A653FA">
        <w:rPr>
          <w:rFonts w:asciiTheme="majorHAnsi" w:hAnsiTheme="majorHAnsi"/>
          <w:noProof/>
          <w:sz w:val="28"/>
          <w:szCs w:val="28"/>
        </w:rPr>
        <w:instrText xml:space="preserve"> PAGEREF _Toc122732894 \h </w:instrText>
      </w:r>
      <w:r w:rsidRPr="00A653FA">
        <w:rPr>
          <w:rFonts w:asciiTheme="majorHAnsi" w:hAnsiTheme="majorHAnsi"/>
          <w:noProof/>
          <w:sz w:val="28"/>
          <w:szCs w:val="28"/>
        </w:rPr>
      </w:r>
      <w:r w:rsidRPr="00A653FA">
        <w:rPr>
          <w:rFonts w:asciiTheme="majorHAnsi" w:hAnsiTheme="majorHAnsi"/>
          <w:noProof/>
          <w:sz w:val="28"/>
          <w:szCs w:val="28"/>
        </w:rPr>
        <w:fldChar w:fldCharType="separate"/>
      </w:r>
      <w:r w:rsidRPr="00A653FA">
        <w:rPr>
          <w:rFonts w:asciiTheme="majorHAnsi" w:hAnsiTheme="majorHAnsi"/>
          <w:noProof/>
          <w:sz w:val="28"/>
          <w:szCs w:val="28"/>
        </w:rPr>
        <w:t>39</w:t>
      </w:r>
      <w:r w:rsidRPr="00A653FA">
        <w:rPr>
          <w:rFonts w:asciiTheme="majorHAnsi" w:hAnsiTheme="majorHAnsi"/>
          <w:noProof/>
          <w:sz w:val="28"/>
          <w:szCs w:val="28"/>
        </w:rPr>
        <w:fldChar w:fldCharType="end"/>
      </w:r>
    </w:p>
    <w:p w14:paraId="71CDF5FA" w14:textId="27C2E8E5" w:rsidR="006429D9" w:rsidRPr="006429D9" w:rsidRDefault="0050749A" w:rsidP="006429D9">
      <w:pPr>
        <w:rPr>
          <w:rFonts w:ascii="Roboto" w:hAnsi="Roboto"/>
          <w:sz w:val="36"/>
          <w:szCs w:val="36"/>
        </w:rPr>
      </w:pPr>
      <w:r w:rsidRPr="00A653FA">
        <w:rPr>
          <w:rFonts w:asciiTheme="majorHAnsi" w:hAnsiTheme="majorHAnsi"/>
          <w:sz w:val="40"/>
          <w:szCs w:val="40"/>
        </w:rPr>
        <w:fldChar w:fldCharType="end"/>
      </w:r>
    </w:p>
    <w:p w14:paraId="6471FD57" w14:textId="0410D5F7" w:rsidR="006429D9" w:rsidRDefault="006429D9"/>
    <w:p w14:paraId="14ED12AA" w14:textId="65F1C47E" w:rsidR="006429D9" w:rsidRDefault="006429D9"/>
    <w:p w14:paraId="070C1395" w14:textId="7557EDA1" w:rsidR="006429D9" w:rsidRDefault="006429D9"/>
    <w:p w14:paraId="494423A9" w14:textId="5618F311" w:rsidR="006429D9" w:rsidRDefault="006429D9"/>
    <w:p w14:paraId="1631C9DD" w14:textId="0F19F256" w:rsidR="006429D9" w:rsidRDefault="006429D9"/>
    <w:p w14:paraId="717298EB" w14:textId="54615ABE" w:rsidR="006429D9" w:rsidRDefault="006429D9"/>
    <w:p w14:paraId="35E3101A" w14:textId="62ED908E" w:rsidR="006429D9" w:rsidRDefault="006429D9"/>
    <w:p w14:paraId="4ECF92FE" w14:textId="0C46FA56" w:rsidR="006429D9" w:rsidRDefault="006429D9"/>
    <w:p w14:paraId="19FE637A" w14:textId="4F3AF591" w:rsidR="006429D9" w:rsidRDefault="006429D9"/>
    <w:p w14:paraId="23EBA900" w14:textId="22BF1901" w:rsidR="006429D9" w:rsidRDefault="006429D9"/>
    <w:p w14:paraId="182EF117" w14:textId="5BE3BBE5" w:rsidR="006429D9" w:rsidRDefault="006429D9"/>
    <w:p w14:paraId="4AAC3767" w14:textId="4BD643E2" w:rsidR="006429D9" w:rsidRDefault="006429D9"/>
    <w:p w14:paraId="75F70A4B" w14:textId="2152CD3E" w:rsidR="006429D9" w:rsidRDefault="006429D9"/>
    <w:p w14:paraId="00988FE1" w14:textId="77D461BC" w:rsidR="006429D9" w:rsidRDefault="006429D9"/>
    <w:p w14:paraId="5F69318D" w14:textId="1C477535" w:rsidR="00676A67" w:rsidRDefault="00760273" w:rsidP="006C6273">
      <w:pPr>
        <w:jc w:val="center"/>
      </w:pPr>
      <w:bookmarkStart w:id="0" w:name="_Toc122717786"/>
      <w:r w:rsidRPr="00892084">
        <w:rPr>
          <w:noProof/>
        </w:rPr>
        <w:lastRenderedPageBreak/>
        <w:drawing>
          <wp:inline distT="0" distB="0" distL="0" distR="0" wp14:anchorId="4C56982D" wp14:editId="752A82F8">
            <wp:extent cx="3979203" cy="253746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8576" cy="2607205"/>
                    </a:xfrm>
                    <a:prstGeom prst="rect">
                      <a:avLst/>
                    </a:prstGeom>
                  </pic:spPr>
                </pic:pic>
              </a:graphicData>
            </a:graphic>
          </wp:inline>
        </w:drawing>
      </w:r>
      <w:bookmarkEnd w:id="0"/>
    </w:p>
    <w:p w14:paraId="7C682859" w14:textId="42E0E414" w:rsidR="001E0FBD" w:rsidRDefault="001E0FBD" w:rsidP="001E0FBD"/>
    <w:p w14:paraId="489AB5F2" w14:textId="7242E738" w:rsidR="001E0FBD" w:rsidRDefault="001E0FBD" w:rsidP="001E0FBD"/>
    <w:p w14:paraId="0BAD352D" w14:textId="77777777" w:rsidR="001E0FBD" w:rsidRPr="001E0FBD" w:rsidRDefault="001E0FBD" w:rsidP="001E0FBD"/>
    <w:p w14:paraId="39C2BA50" w14:textId="2F31F2C1" w:rsidR="0048120C" w:rsidRDefault="003B3F52" w:rsidP="007D5EC0">
      <w:pPr>
        <w:pStyle w:val="Heading1"/>
        <w:numPr>
          <w:ilvl w:val="0"/>
          <w:numId w:val="3"/>
        </w:numPr>
        <w:jc w:val="both"/>
      </w:pPr>
      <w:bookmarkStart w:id="1" w:name="_Toc122717787"/>
      <w:bookmarkStart w:id="2" w:name="_Toc122732843"/>
      <w:r>
        <w:t>Hakkında</w:t>
      </w:r>
      <w:bookmarkEnd w:id="1"/>
      <w:bookmarkEnd w:id="2"/>
    </w:p>
    <w:p w14:paraId="5E5CD602" w14:textId="7FD438C8" w:rsidR="001F572B" w:rsidRPr="001F572B" w:rsidRDefault="001F572B" w:rsidP="007A7802">
      <w:pPr>
        <w:jc w:val="both"/>
      </w:pPr>
    </w:p>
    <w:p w14:paraId="1A8F5F21" w14:textId="09412ED6" w:rsidR="00374E4B" w:rsidRDefault="00374E4B" w:rsidP="007A7802">
      <w:pPr>
        <w:pStyle w:val="GrafikYerareti"/>
        <w:spacing w:line="360" w:lineRule="auto"/>
        <w:jc w:val="both"/>
      </w:pPr>
    </w:p>
    <w:p w14:paraId="24AE83E9" w14:textId="56075603" w:rsidR="00374E4B" w:rsidRDefault="00374E4B" w:rsidP="007A7802">
      <w:pPr>
        <w:pStyle w:val="GrafikYerareti"/>
        <w:spacing w:line="360" w:lineRule="auto"/>
        <w:jc w:val="both"/>
      </w:pPr>
    </w:p>
    <w:p w14:paraId="727B9F28" w14:textId="37653781" w:rsidR="00374E4B" w:rsidRDefault="003B3F52" w:rsidP="007D5EC0">
      <w:pPr>
        <w:pStyle w:val="GrafikYerareti"/>
        <w:numPr>
          <w:ilvl w:val="0"/>
          <w:numId w:val="1"/>
        </w:numPr>
        <w:spacing w:line="480" w:lineRule="auto"/>
        <w:jc w:val="both"/>
        <w:rPr>
          <w:sz w:val="28"/>
          <w:szCs w:val="28"/>
        </w:rPr>
      </w:pPr>
      <w:r>
        <w:rPr>
          <w:sz w:val="28"/>
          <w:szCs w:val="28"/>
        </w:rPr>
        <w:t>Uçak bileti satış otomasyonunda kullanıcıların rahat ve hızlı bir şekilde uçak bileti almaları amaçlanmıştır.</w:t>
      </w:r>
    </w:p>
    <w:p w14:paraId="31A7F86C" w14:textId="0E093EA3" w:rsidR="00676A67" w:rsidRPr="00676A67" w:rsidRDefault="003B3F52" w:rsidP="007D5EC0">
      <w:pPr>
        <w:pStyle w:val="GrafikYerareti"/>
        <w:numPr>
          <w:ilvl w:val="0"/>
          <w:numId w:val="1"/>
        </w:numPr>
        <w:spacing w:line="480" w:lineRule="auto"/>
        <w:jc w:val="both"/>
        <w:rPr>
          <w:sz w:val="28"/>
          <w:szCs w:val="28"/>
        </w:rPr>
      </w:pPr>
      <w:r>
        <w:rPr>
          <w:sz w:val="28"/>
          <w:szCs w:val="28"/>
        </w:rPr>
        <w:t>Veritabanı tasarım aşamaları dikkate alınarak uygulamanın çalışma mantığına uygun VT tasarlanmıştır.</w:t>
      </w:r>
    </w:p>
    <w:p w14:paraId="301E5559" w14:textId="3677F919" w:rsidR="001F572B" w:rsidRPr="009A4CF8" w:rsidRDefault="003B3F52" w:rsidP="009A4CF8">
      <w:pPr>
        <w:pStyle w:val="GrafikYerareti"/>
        <w:numPr>
          <w:ilvl w:val="0"/>
          <w:numId w:val="1"/>
        </w:numPr>
        <w:spacing w:line="480" w:lineRule="auto"/>
        <w:rPr>
          <w:sz w:val="28"/>
          <w:szCs w:val="28"/>
        </w:rPr>
      </w:pPr>
      <w:r w:rsidRPr="009A4CF8">
        <w:rPr>
          <w:sz w:val="28"/>
          <w:szCs w:val="28"/>
        </w:rPr>
        <w:t xml:space="preserve">Uçuş, bilet, şirket, uçak, kullanıcı ve yolcu bilgilerini tutan </w:t>
      </w:r>
      <w:r w:rsidR="001F572B" w:rsidRPr="009A4CF8">
        <w:rPr>
          <w:sz w:val="28"/>
          <w:szCs w:val="28"/>
        </w:rPr>
        <w:t>tablolar oluşturulup ilgili tablolar arasında ilişkiler kurulmuştur.</w:t>
      </w:r>
      <w:r w:rsidR="00CF52F8" w:rsidRPr="009A4CF8">
        <w:rPr>
          <w:sz w:val="28"/>
          <w:szCs w:val="28"/>
        </w:rPr>
        <w:br/>
      </w:r>
      <w:r w:rsidR="001F572B" w:rsidRPr="009A4CF8">
        <w:rPr>
          <w:sz w:val="28"/>
          <w:szCs w:val="28"/>
        </w:rPr>
        <w:t>Alınan biletin iptali ya da iadesi için kolaylık sağlanmış ve bunlar veritabanına yansıtılmıştır.</w:t>
      </w:r>
    </w:p>
    <w:p w14:paraId="2176D49E" w14:textId="331337E6" w:rsidR="007A7802" w:rsidRDefault="007A7802" w:rsidP="007D5EC0">
      <w:pPr>
        <w:pStyle w:val="GrafikYerareti"/>
        <w:numPr>
          <w:ilvl w:val="0"/>
          <w:numId w:val="1"/>
        </w:numPr>
        <w:spacing w:line="480" w:lineRule="auto"/>
        <w:jc w:val="both"/>
        <w:rPr>
          <w:sz w:val="28"/>
          <w:szCs w:val="28"/>
        </w:rPr>
      </w:pPr>
      <w:r>
        <w:rPr>
          <w:sz w:val="28"/>
          <w:szCs w:val="28"/>
        </w:rPr>
        <w:t>Proje</w:t>
      </w:r>
      <w:r w:rsidR="00676A67">
        <w:rPr>
          <w:sz w:val="28"/>
          <w:szCs w:val="28"/>
        </w:rPr>
        <w:t>;</w:t>
      </w:r>
      <w:r>
        <w:rPr>
          <w:sz w:val="28"/>
          <w:szCs w:val="28"/>
        </w:rPr>
        <w:t xml:space="preserve"> C#</w:t>
      </w:r>
      <w:r w:rsidR="00676A67">
        <w:rPr>
          <w:sz w:val="28"/>
          <w:szCs w:val="28"/>
        </w:rPr>
        <w:t>, Windows Form</w:t>
      </w:r>
      <w:r>
        <w:rPr>
          <w:sz w:val="28"/>
          <w:szCs w:val="28"/>
        </w:rPr>
        <w:t xml:space="preserve"> ve </w:t>
      </w:r>
      <w:r w:rsidR="00676A67">
        <w:rPr>
          <w:sz w:val="28"/>
          <w:szCs w:val="28"/>
        </w:rPr>
        <w:t>PostgreSQL kullanılarak hazırlanmıştır.</w:t>
      </w:r>
    </w:p>
    <w:p w14:paraId="03544415" w14:textId="52C47EB8" w:rsidR="00D53F25" w:rsidRDefault="00D53F25" w:rsidP="00D53F25">
      <w:pPr>
        <w:pStyle w:val="GrafikYerareti"/>
        <w:spacing w:line="480" w:lineRule="auto"/>
        <w:jc w:val="both"/>
        <w:rPr>
          <w:sz w:val="28"/>
          <w:szCs w:val="28"/>
        </w:rPr>
      </w:pPr>
    </w:p>
    <w:p w14:paraId="573E2F50" w14:textId="4640D454" w:rsidR="00D53F25" w:rsidRDefault="00D53F25" w:rsidP="00D53F25">
      <w:pPr>
        <w:pStyle w:val="GrafikYerareti"/>
        <w:spacing w:line="480" w:lineRule="auto"/>
        <w:jc w:val="both"/>
        <w:rPr>
          <w:sz w:val="28"/>
          <w:szCs w:val="28"/>
        </w:rPr>
      </w:pPr>
    </w:p>
    <w:p w14:paraId="401E6B37" w14:textId="77777777" w:rsidR="00D53F25" w:rsidRDefault="00D53F25" w:rsidP="00D53F25">
      <w:pPr>
        <w:pStyle w:val="GrafikYerareti"/>
        <w:spacing w:line="480" w:lineRule="auto"/>
        <w:jc w:val="both"/>
        <w:rPr>
          <w:sz w:val="28"/>
          <w:szCs w:val="28"/>
        </w:rPr>
      </w:pPr>
    </w:p>
    <w:p w14:paraId="4A91FC04" w14:textId="3DA214B7" w:rsidR="007A7802" w:rsidRDefault="007A7802" w:rsidP="007D5EC0">
      <w:pPr>
        <w:pStyle w:val="Heading1"/>
        <w:numPr>
          <w:ilvl w:val="0"/>
          <w:numId w:val="3"/>
        </w:numPr>
        <w:jc w:val="left"/>
      </w:pPr>
      <w:bookmarkStart w:id="3" w:name="_Toc122717788"/>
      <w:bookmarkStart w:id="4" w:name="_Toc122732844"/>
      <w:r>
        <w:lastRenderedPageBreak/>
        <w:t>ER Di</w:t>
      </w:r>
      <w:r w:rsidR="002C3B91">
        <w:t>y</w:t>
      </w:r>
      <w:r>
        <w:t>agram</w:t>
      </w:r>
      <w:r w:rsidR="006E6CEF">
        <w:t>ı</w:t>
      </w:r>
      <w:bookmarkEnd w:id="3"/>
      <w:bookmarkEnd w:id="4"/>
    </w:p>
    <w:p w14:paraId="7349EA3E" w14:textId="75AC466E" w:rsidR="00490607" w:rsidRDefault="00490607" w:rsidP="007A7802"/>
    <w:p w14:paraId="6D16D82E" w14:textId="07BBA1A2" w:rsidR="00490607" w:rsidRDefault="009B0C67" w:rsidP="00676A67">
      <w:pPr>
        <w:jc w:val="center"/>
      </w:pPr>
      <w:r>
        <w:rPr>
          <w:noProof/>
        </w:rPr>
        <w:drawing>
          <wp:inline distT="0" distB="0" distL="0" distR="0" wp14:anchorId="0E94AA00" wp14:editId="7951A3C3">
            <wp:extent cx="6224421" cy="8427720"/>
            <wp:effectExtent l="0" t="0" r="508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7116" cy="8471988"/>
                    </a:xfrm>
                    <a:prstGeom prst="rect">
                      <a:avLst/>
                    </a:prstGeom>
                    <a:noFill/>
                    <a:ln>
                      <a:noFill/>
                    </a:ln>
                  </pic:spPr>
                </pic:pic>
              </a:graphicData>
            </a:graphic>
          </wp:inline>
        </w:drawing>
      </w:r>
    </w:p>
    <w:p w14:paraId="16121405" w14:textId="67EADAE1" w:rsidR="009B0C67" w:rsidRDefault="009B0C67" w:rsidP="007D5EC0">
      <w:pPr>
        <w:pStyle w:val="Heading1"/>
        <w:numPr>
          <w:ilvl w:val="0"/>
          <w:numId w:val="3"/>
        </w:numPr>
        <w:jc w:val="left"/>
      </w:pPr>
      <w:bookmarkStart w:id="5" w:name="_Hlk122695421"/>
      <w:bookmarkStart w:id="6" w:name="_Toc122717789"/>
      <w:bookmarkStart w:id="7" w:name="_Toc122732845"/>
      <w:r>
        <w:lastRenderedPageBreak/>
        <w:t>Normalizasyon</w:t>
      </w:r>
      <w:bookmarkEnd w:id="5"/>
      <w:bookmarkEnd w:id="6"/>
      <w:bookmarkEnd w:id="7"/>
    </w:p>
    <w:p w14:paraId="0D09040A" w14:textId="2DECB785" w:rsidR="00490607" w:rsidRDefault="00490607" w:rsidP="007A7802"/>
    <w:p w14:paraId="6D493285" w14:textId="2C2403EA" w:rsidR="00490607" w:rsidRDefault="00490607" w:rsidP="007A7802"/>
    <w:p w14:paraId="7CB6FB8D" w14:textId="189BB85F" w:rsidR="00490607" w:rsidRPr="00676A67" w:rsidRDefault="009B0C67" w:rsidP="007D5EC0">
      <w:pPr>
        <w:pStyle w:val="ListParagraph"/>
        <w:numPr>
          <w:ilvl w:val="0"/>
          <w:numId w:val="2"/>
        </w:numPr>
        <w:spacing w:line="480" w:lineRule="auto"/>
        <w:rPr>
          <w:sz w:val="28"/>
          <w:szCs w:val="28"/>
        </w:rPr>
      </w:pPr>
      <w:r w:rsidRPr="00676A67">
        <w:rPr>
          <w:sz w:val="28"/>
          <w:szCs w:val="28"/>
        </w:rPr>
        <w:t xml:space="preserve">Her tablonun kendine ait olan bir </w:t>
      </w:r>
      <w:r w:rsidR="003A7A7A">
        <w:rPr>
          <w:sz w:val="28"/>
          <w:szCs w:val="28"/>
        </w:rPr>
        <w:t>primary key</w:t>
      </w:r>
      <w:r w:rsidRPr="00676A67">
        <w:rPr>
          <w:sz w:val="28"/>
          <w:szCs w:val="28"/>
        </w:rPr>
        <w:t xml:space="preserve"> kolonu bulunmaktadır.</w:t>
      </w:r>
    </w:p>
    <w:p w14:paraId="70FD276F" w14:textId="2DC148F7" w:rsidR="009B0C67" w:rsidRPr="00676A67" w:rsidRDefault="009B0C67" w:rsidP="007D5EC0">
      <w:pPr>
        <w:pStyle w:val="ListParagraph"/>
        <w:numPr>
          <w:ilvl w:val="0"/>
          <w:numId w:val="2"/>
        </w:numPr>
        <w:spacing w:line="480" w:lineRule="auto"/>
        <w:rPr>
          <w:sz w:val="28"/>
          <w:szCs w:val="28"/>
        </w:rPr>
      </w:pPr>
      <w:r w:rsidRPr="00676A67">
        <w:rPr>
          <w:sz w:val="28"/>
          <w:szCs w:val="28"/>
        </w:rPr>
        <w:t>Her kolon sadece kendi bilgisinden sorumludur.</w:t>
      </w:r>
    </w:p>
    <w:p w14:paraId="6107B924" w14:textId="024A93B8" w:rsidR="009B0C67" w:rsidRPr="00676A67" w:rsidRDefault="009B0C67" w:rsidP="007D5EC0">
      <w:pPr>
        <w:pStyle w:val="ListParagraph"/>
        <w:numPr>
          <w:ilvl w:val="0"/>
          <w:numId w:val="2"/>
        </w:numPr>
        <w:spacing w:line="480" w:lineRule="auto"/>
        <w:rPr>
          <w:sz w:val="28"/>
          <w:szCs w:val="28"/>
        </w:rPr>
      </w:pPr>
      <w:r w:rsidRPr="00676A67">
        <w:rPr>
          <w:sz w:val="28"/>
          <w:szCs w:val="28"/>
        </w:rPr>
        <w:t>Şirket</w:t>
      </w:r>
      <w:r w:rsidR="00695A45" w:rsidRPr="00676A67">
        <w:rPr>
          <w:sz w:val="28"/>
          <w:szCs w:val="28"/>
        </w:rPr>
        <w:t xml:space="preserve"> (company)</w:t>
      </w:r>
      <w:r w:rsidRPr="00676A67">
        <w:rPr>
          <w:sz w:val="28"/>
          <w:szCs w:val="28"/>
        </w:rPr>
        <w:t xml:space="preserve"> tablosunun birincil anahtarı, uçak</w:t>
      </w:r>
      <w:r w:rsidR="004323A0" w:rsidRPr="00676A67">
        <w:rPr>
          <w:sz w:val="28"/>
          <w:szCs w:val="28"/>
        </w:rPr>
        <w:t xml:space="preserve"> (plane)</w:t>
      </w:r>
      <w:r w:rsidRPr="00676A67">
        <w:rPr>
          <w:sz w:val="28"/>
          <w:szCs w:val="28"/>
        </w:rPr>
        <w:t xml:space="preserve"> tablosunda yabancı anahtar</w:t>
      </w:r>
      <w:r w:rsidR="004C4FAB" w:rsidRPr="00676A67">
        <w:rPr>
          <w:sz w:val="28"/>
          <w:szCs w:val="28"/>
        </w:rPr>
        <w:t xml:space="preserve"> olarak kullanıl</w:t>
      </w:r>
      <w:r w:rsidR="004323A0" w:rsidRPr="00676A67">
        <w:rPr>
          <w:sz w:val="28"/>
          <w:szCs w:val="28"/>
        </w:rPr>
        <w:t>arak</w:t>
      </w:r>
      <w:r w:rsidR="004C4FAB" w:rsidRPr="00676A67">
        <w:rPr>
          <w:sz w:val="28"/>
          <w:szCs w:val="28"/>
        </w:rPr>
        <w:t xml:space="preserve"> bir şirketin birden çok uçağı olabil</w:t>
      </w:r>
      <w:r w:rsidR="004323A0" w:rsidRPr="00676A67">
        <w:rPr>
          <w:sz w:val="28"/>
          <w:szCs w:val="28"/>
        </w:rPr>
        <w:t>eceği belirtilmiştir</w:t>
      </w:r>
      <w:r w:rsidR="004C4FAB" w:rsidRPr="00676A67">
        <w:rPr>
          <w:sz w:val="28"/>
          <w:szCs w:val="28"/>
        </w:rPr>
        <w:t>.</w:t>
      </w:r>
    </w:p>
    <w:p w14:paraId="56E43B2B" w14:textId="58B372BC" w:rsidR="00D95E3F" w:rsidRPr="00676A67" w:rsidRDefault="004C4FAB" w:rsidP="007D5EC0">
      <w:pPr>
        <w:pStyle w:val="ListParagraph"/>
        <w:numPr>
          <w:ilvl w:val="0"/>
          <w:numId w:val="2"/>
        </w:numPr>
        <w:spacing w:line="480" w:lineRule="auto"/>
        <w:rPr>
          <w:sz w:val="28"/>
          <w:szCs w:val="28"/>
        </w:rPr>
      </w:pPr>
      <w:r w:rsidRPr="00676A67">
        <w:rPr>
          <w:sz w:val="28"/>
          <w:szCs w:val="28"/>
        </w:rPr>
        <w:t>Her uçağın</w:t>
      </w:r>
      <w:r w:rsidR="00695A45" w:rsidRPr="00676A67">
        <w:rPr>
          <w:sz w:val="28"/>
          <w:szCs w:val="28"/>
        </w:rPr>
        <w:t xml:space="preserve"> (plane)</w:t>
      </w:r>
      <w:r w:rsidRPr="00676A67">
        <w:rPr>
          <w:sz w:val="28"/>
          <w:szCs w:val="28"/>
        </w:rPr>
        <w:t xml:space="preserve"> kendisine ait ID’ si bulunurken, uçuş tablosunda ilgili uçağın ID’ si yabancıl anahtar olarak belirtilmiştir ve bir uçağın farklı zaman aralıklarında birden çok uçuşu olabilecektir.</w:t>
      </w:r>
    </w:p>
    <w:p w14:paraId="79B62175" w14:textId="1DD673C3" w:rsidR="004C4FAB" w:rsidRPr="00676A67" w:rsidRDefault="004C4FAB" w:rsidP="007D5EC0">
      <w:pPr>
        <w:pStyle w:val="ListParagraph"/>
        <w:numPr>
          <w:ilvl w:val="0"/>
          <w:numId w:val="2"/>
        </w:numPr>
        <w:spacing w:line="480" w:lineRule="auto"/>
        <w:rPr>
          <w:sz w:val="28"/>
          <w:szCs w:val="28"/>
        </w:rPr>
      </w:pPr>
      <w:r w:rsidRPr="00676A67">
        <w:rPr>
          <w:sz w:val="28"/>
          <w:szCs w:val="28"/>
        </w:rPr>
        <w:t>Uçuş (flight) listesinden seçilen uçuşun flightno değeri ile bileti kesen yolcunun idcardno’ su bilet (ticket) tablosunda tutulmuştur. Yani yolcu ve uçuş bilgileri olmadan bilet bilgileri oluşturul</w:t>
      </w:r>
      <w:r w:rsidR="00695A45" w:rsidRPr="00676A67">
        <w:rPr>
          <w:sz w:val="28"/>
          <w:szCs w:val="28"/>
        </w:rPr>
        <w:t>a</w:t>
      </w:r>
      <w:r w:rsidRPr="00676A67">
        <w:rPr>
          <w:sz w:val="28"/>
          <w:szCs w:val="28"/>
        </w:rPr>
        <w:t>mamak</w:t>
      </w:r>
      <w:r w:rsidR="00695A45" w:rsidRPr="00676A67">
        <w:rPr>
          <w:sz w:val="28"/>
          <w:szCs w:val="28"/>
        </w:rPr>
        <w:t>tır. Aynı zamanda ilgili uçuşun birden çok bileti olabileceği belirtilmiştir.</w:t>
      </w:r>
    </w:p>
    <w:p w14:paraId="4723C0A7" w14:textId="61C8783E" w:rsidR="00695A45" w:rsidRPr="00676A67" w:rsidRDefault="0015479B" w:rsidP="007D5EC0">
      <w:pPr>
        <w:pStyle w:val="ListParagraph"/>
        <w:numPr>
          <w:ilvl w:val="0"/>
          <w:numId w:val="2"/>
        </w:numPr>
        <w:spacing w:line="480" w:lineRule="auto"/>
        <w:rPr>
          <w:sz w:val="28"/>
          <w:szCs w:val="28"/>
        </w:rPr>
      </w:pPr>
      <w:r w:rsidRPr="00676A67">
        <w:rPr>
          <w:sz w:val="28"/>
          <w:szCs w:val="28"/>
        </w:rPr>
        <w:t>Oluşturulan bir biletin ticketno’ su otomatik oluşturulup yolcu (passenger) tablosuna ID olarak atanıyor. Bunun amacı yolcuyu bilete bağlı kılmaktır. Böylece aynı yolcu farklı uçuşlar için birden çok bilet kesebilecektir.</w:t>
      </w:r>
    </w:p>
    <w:p w14:paraId="079579F8" w14:textId="78C61065" w:rsidR="002B7217" w:rsidRPr="00676A67" w:rsidRDefault="0015479B" w:rsidP="007D5EC0">
      <w:pPr>
        <w:pStyle w:val="ListParagraph"/>
        <w:numPr>
          <w:ilvl w:val="0"/>
          <w:numId w:val="2"/>
        </w:numPr>
        <w:spacing w:line="480" w:lineRule="auto"/>
        <w:rPr>
          <w:sz w:val="28"/>
          <w:szCs w:val="28"/>
        </w:rPr>
      </w:pPr>
      <w:r w:rsidRPr="00676A67">
        <w:rPr>
          <w:sz w:val="28"/>
          <w:szCs w:val="28"/>
        </w:rPr>
        <w:t>Kullan</w:t>
      </w:r>
      <w:r w:rsidR="002B7217" w:rsidRPr="00676A67">
        <w:rPr>
          <w:sz w:val="28"/>
          <w:szCs w:val="28"/>
        </w:rPr>
        <w:t>ı</w:t>
      </w:r>
      <w:r w:rsidRPr="00676A67">
        <w:rPr>
          <w:sz w:val="28"/>
          <w:szCs w:val="28"/>
        </w:rPr>
        <w:t xml:space="preserve">cı (consumer) tablosu ise </w:t>
      </w:r>
      <w:r w:rsidR="002B7217" w:rsidRPr="00676A67">
        <w:rPr>
          <w:sz w:val="28"/>
          <w:szCs w:val="28"/>
        </w:rPr>
        <w:t>uygulamaya üye olan kişinin bilgilerini tutmak ile sorumludur. Uygulamada kayıtlı olan kişinin bilgileri bilet al ekranında otomatik doldurulmaktadır. Böylece üyeliği bulunan biri hızlı bir şekilde bilet alabilirken, kendi hesabından farklı bir yolcunun bilgileri</w:t>
      </w:r>
      <w:r w:rsidR="004323A0" w:rsidRPr="00676A67">
        <w:rPr>
          <w:sz w:val="28"/>
          <w:szCs w:val="28"/>
        </w:rPr>
        <w:t>ni</w:t>
      </w:r>
      <w:r w:rsidR="002B7217" w:rsidRPr="00676A67">
        <w:rPr>
          <w:sz w:val="28"/>
          <w:szCs w:val="28"/>
        </w:rPr>
        <w:t xml:space="preserve"> doğru bir şekilde doldurarak da bilet kesebilmektedir.</w:t>
      </w:r>
    </w:p>
    <w:p w14:paraId="4F9255C7" w14:textId="77777777" w:rsidR="008B5EED" w:rsidRPr="00676A67" w:rsidRDefault="008B5EED" w:rsidP="007D5EC0">
      <w:pPr>
        <w:pStyle w:val="ListParagraph"/>
        <w:numPr>
          <w:ilvl w:val="0"/>
          <w:numId w:val="2"/>
        </w:numPr>
        <w:spacing w:line="480" w:lineRule="auto"/>
        <w:rPr>
          <w:sz w:val="28"/>
          <w:szCs w:val="28"/>
        </w:rPr>
      </w:pPr>
      <w:r w:rsidRPr="00676A67">
        <w:rPr>
          <w:sz w:val="28"/>
          <w:szCs w:val="28"/>
        </w:rPr>
        <w:lastRenderedPageBreak/>
        <w:t>Cinsiyet (sex_table) tablosu ise trigger yardımı ile kesilen her biletten sonra yolcunun cinsiyet bilgisini tutmaktadır. Böylece kesilen biletlerin kadın/erkek oranını istatistiki olarak bizlere sunmaktadır.</w:t>
      </w:r>
    </w:p>
    <w:p w14:paraId="0CBB2971" w14:textId="4F58A5BF" w:rsidR="002B7217" w:rsidRDefault="002B7217" w:rsidP="00DE42A6">
      <w:pPr>
        <w:pStyle w:val="ListParagraph"/>
        <w:spacing w:line="360" w:lineRule="auto"/>
      </w:pPr>
    </w:p>
    <w:p w14:paraId="42E148A5" w14:textId="7BE75DE2" w:rsidR="00490607" w:rsidRDefault="00490607" w:rsidP="004C4FAB">
      <w:pPr>
        <w:spacing w:line="360" w:lineRule="auto"/>
      </w:pPr>
    </w:p>
    <w:p w14:paraId="29D11F31" w14:textId="56A6558B" w:rsidR="00490607" w:rsidRDefault="00490607" w:rsidP="007A7802"/>
    <w:p w14:paraId="41BF1FA4" w14:textId="0A081A6B" w:rsidR="00DE42A6" w:rsidRDefault="00DE42A6" w:rsidP="007D5EC0">
      <w:pPr>
        <w:pStyle w:val="Heading1"/>
        <w:numPr>
          <w:ilvl w:val="0"/>
          <w:numId w:val="3"/>
        </w:numPr>
        <w:jc w:val="left"/>
      </w:pPr>
      <w:bookmarkStart w:id="8" w:name="_Toc122717790"/>
      <w:bookmarkStart w:id="9" w:name="_Toc122732846"/>
      <w:r>
        <w:t>Procedures</w:t>
      </w:r>
      <w:bookmarkEnd w:id="8"/>
      <w:bookmarkEnd w:id="9"/>
    </w:p>
    <w:p w14:paraId="3AB6DF7B" w14:textId="14A84B73" w:rsidR="00490607" w:rsidRDefault="00490607" w:rsidP="007A7802"/>
    <w:p w14:paraId="7BA9F6E3" w14:textId="0A135E56" w:rsidR="006E6CEF" w:rsidRDefault="006E6CEF" w:rsidP="00683710">
      <w:pPr>
        <w:pStyle w:val="Heading2"/>
      </w:pPr>
      <w:bookmarkStart w:id="10" w:name="_Toc122717791"/>
      <w:bookmarkStart w:id="11" w:name="_Toc122732847"/>
      <w:r w:rsidRPr="00683710">
        <w:t>cancel</w:t>
      </w:r>
      <w:r w:rsidRPr="006E6CEF">
        <w:t>_ticket</w:t>
      </w:r>
      <w:bookmarkEnd w:id="10"/>
      <w:bookmarkEnd w:id="11"/>
    </w:p>
    <w:p w14:paraId="2416CB68" w14:textId="7E3DB609" w:rsidR="006E6CEF" w:rsidRDefault="006E6CEF" w:rsidP="006E6CEF">
      <w:pPr>
        <w:ind w:left="360"/>
        <w:rPr>
          <w:color w:val="1880AD" w:themeColor="accent4" w:themeShade="BF"/>
          <w:sz w:val="36"/>
          <w:szCs w:val="36"/>
        </w:rPr>
      </w:pPr>
    </w:p>
    <w:p w14:paraId="207D8077" w14:textId="4E007BB8" w:rsidR="006E6CEF" w:rsidRPr="006E6CEF" w:rsidRDefault="006E6CEF" w:rsidP="007D5EC0">
      <w:pPr>
        <w:pStyle w:val="Metin"/>
        <w:numPr>
          <w:ilvl w:val="0"/>
          <w:numId w:val="4"/>
        </w:numPr>
        <w:spacing w:line="480" w:lineRule="auto"/>
      </w:pPr>
      <w:r>
        <w:t>ManageBooking for</w:t>
      </w:r>
      <w:r w:rsidR="00E219AA">
        <w:t>mundan</w:t>
      </w:r>
      <w:r>
        <w:t xml:space="preserve"> DataGridView</w:t>
      </w:r>
      <w:r w:rsidR="00E219AA">
        <w:t xml:space="preserve"> yardımıyla</w:t>
      </w:r>
      <w:r>
        <w:t xml:space="preserve"> seçilen satıra dair biletin veritabanında</w:t>
      </w:r>
      <w:r w:rsidR="00E219AA">
        <w:t xml:space="preserve"> bulunan</w:t>
      </w:r>
      <w:r>
        <w:t xml:space="preserve"> ‘ticket’ tablosu</w:t>
      </w:r>
      <w:r w:rsidR="00E219AA">
        <w:t>ndan</w:t>
      </w:r>
      <w:r>
        <w:t xml:space="preserve"> kaldırılmasını sağlar.</w:t>
      </w:r>
    </w:p>
    <w:p w14:paraId="0EB34F29" w14:textId="77777777" w:rsidR="008C66D5" w:rsidRDefault="008C66D5" w:rsidP="00E219AA">
      <w:pPr>
        <w:ind w:left="360"/>
      </w:pPr>
    </w:p>
    <w:p w14:paraId="3C9D1504" w14:textId="5AECC0F8" w:rsidR="00490607" w:rsidRDefault="008C66D5" w:rsidP="00E219AA">
      <w:pPr>
        <w:jc w:val="center"/>
      </w:pPr>
      <w:r>
        <w:rPr>
          <w:noProof/>
        </w:rPr>
        <w:drawing>
          <wp:inline distT="0" distB="0" distL="0" distR="0" wp14:anchorId="46DB13B7" wp14:editId="5192281F">
            <wp:extent cx="6233055" cy="1950720"/>
            <wp:effectExtent l="152400" t="152400" r="225425" b="2209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1438" cy="195647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7D57C7" w14:textId="3BE14A04" w:rsidR="00E219AA" w:rsidRDefault="00E219AA" w:rsidP="007A7802"/>
    <w:p w14:paraId="5E342DA0" w14:textId="421A025C" w:rsidR="00E219AA" w:rsidRDefault="00E219AA" w:rsidP="00E219AA">
      <w:pPr>
        <w:jc w:val="center"/>
      </w:pPr>
      <w:r>
        <w:rPr>
          <w:noProof/>
        </w:rPr>
        <w:drawing>
          <wp:inline distT="0" distB="0" distL="0" distR="0" wp14:anchorId="7AD95F95" wp14:editId="6484CA6F">
            <wp:extent cx="6263058" cy="2087880"/>
            <wp:effectExtent l="152400" t="152400" r="233045" b="2362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0910" cy="2090498"/>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1E3DF66" w14:textId="6DEEA9BC" w:rsidR="00E219AA" w:rsidRDefault="00E219AA" w:rsidP="00683710">
      <w:pPr>
        <w:pStyle w:val="Heading2"/>
      </w:pPr>
      <w:bookmarkStart w:id="12" w:name="_Toc122717792"/>
      <w:bookmarkStart w:id="13" w:name="_Toc122732848"/>
      <w:r>
        <w:lastRenderedPageBreak/>
        <w:t>change_loginstatus</w:t>
      </w:r>
      <w:bookmarkEnd w:id="12"/>
      <w:bookmarkEnd w:id="13"/>
    </w:p>
    <w:p w14:paraId="77F29551" w14:textId="2CCAE2CE" w:rsidR="00E219AA" w:rsidRDefault="00E219AA" w:rsidP="00E219AA">
      <w:pPr>
        <w:ind w:left="360"/>
        <w:rPr>
          <w:color w:val="1880AD" w:themeColor="accent4" w:themeShade="BF"/>
          <w:sz w:val="36"/>
          <w:szCs w:val="36"/>
        </w:rPr>
      </w:pPr>
    </w:p>
    <w:p w14:paraId="7DB8C7D0" w14:textId="6BC9F720" w:rsidR="00E219AA" w:rsidRDefault="00E219AA" w:rsidP="007D5EC0">
      <w:pPr>
        <w:pStyle w:val="Metin"/>
        <w:numPr>
          <w:ilvl w:val="0"/>
          <w:numId w:val="4"/>
        </w:numPr>
        <w:spacing w:line="480" w:lineRule="auto"/>
      </w:pPr>
      <w:r>
        <w:t xml:space="preserve">SignIn formundan kullanıcı girişi yapıldığı vakit, giriş yapılan bilgiler; veritabanındaki </w:t>
      </w:r>
      <w:r w:rsidR="0059761B">
        <w:t xml:space="preserve">‘passenger’ tablosundaki </w:t>
      </w:r>
      <w:r>
        <w:t>verilerle eşleşirse, bahsi geçen kullanıcının ‘loginstatus’ sütunundaki ‘false’ değeri ‘true’ya döner.</w:t>
      </w:r>
    </w:p>
    <w:p w14:paraId="156C3027" w14:textId="77777777" w:rsidR="00E219AA" w:rsidRDefault="00E219AA" w:rsidP="00E219AA">
      <w:pPr>
        <w:pStyle w:val="Metin"/>
        <w:spacing w:line="480" w:lineRule="auto"/>
        <w:ind w:left="720"/>
      </w:pPr>
    </w:p>
    <w:p w14:paraId="5CD087A4" w14:textId="21C855E7" w:rsidR="00E219AA" w:rsidRDefault="00E219AA" w:rsidP="00E219AA">
      <w:pPr>
        <w:pStyle w:val="Metin"/>
        <w:spacing w:line="480" w:lineRule="auto"/>
      </w:pPr>
      <w:r>
        <w:rPr>
          <w:noProof/>
        </w:rPr>
        <w:drawing>
          <wp:inline distT="0" distB="0" distL="0" distR="0" wp14:anchorId="3B924509" wp14:editId="31298B0E">
            <wp:extent cx="6690360" cy="2181936"/>
            <wp:effectExtent l="152400" t="152400" r="224790" b="2374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91393" cy="218227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8F27165" w14:textId="3E4E46EF" w:rsidR="0059761B" w:rsidRPr="00E219AA" w:rsidRDefault="0059761B" w:rsidP="00E219AA">
      <w:pPr>
        <w:pStyle w:val="Metin"/>
        <w:spacing w:line="480" w:lineRule="auto"/>
      </w:pPr>
      <w:r>
        <w:rPr>
          <w:noProof/>
        </w:rPr>
        <w:drawing>
          <wp:inline distT="0" distB="0" distL="0" distR="0" wp14:anchorId="5C040914" wp14:editId="49A88488">
            <wp:extent cx="6847840" cy="2658110"/>
            <wp:effectExtent l="152400" t="152400" r="219710" b="2374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7840" cy="26581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A658966" w14:textId="7A4C171C" w:rsidR="002C144E" w:rsidRDefault="002C144E" w:rsidP="00E219AA">
      <w:pPr>
        <w:ind w:left="360"/>
      </w:pPr>
    </w:p>
    <w:p w14:paraId="541F7F36" w14:textId="77777777" w:rsidR="002C144E" w:rsidRDefault="002C144E" w:rsidP="002C144E"/>
    <w:p w14:paraId="31F26EB9" w14:textId="3C8E6A7A" w:rsidR="00490607" w:rsidRDefault="00490607" w:rsidP="002C144E"/>
    <w:p w14:paraId="3E9797CC" w14:textId="58A73FE7" w:rsidR="00490607" w:rsidRDefault="00490607" w:rsidP="007A7802"/>
    <w:p w14:paraId="234B761C" w14:textId="20FEC6F2" w:rsidR="00490607" w:rsidRDefault="00490607" w:rsidP="007A7802"/>
    <w:p w14:paraId="59EAF6BF" w14:textId="00FA9CB1" w:rsidR="0059761B" w:rsidRDefault="0059761B" w:rsidP="00683710">
      <w:pPr>
        <w:pStyle w:val="Heading2"/>
      </w:pPr>
      <w:bookmarkStart w:id="14" w:name="_Toc122717793"/>
      <w:bookmarkStart w:id="15" w:name="_Toc122732849"/>
      <w:r>
        <w:lastRenderedPageBreak/>
        <w:t>change_loginstatus_deactive</w:t>
      </w:r>
      <w:bookmarkEnd w:id="14"/>
      <w:bookmarkEnd w:id="15"/>
    </w:p>
    <w:p w14:paraId="2959E8ED" w14:textId="77777777" w:rsidR="0059761B" w:rsidRPr="0059761B" w:rsidRDefault="0059761B" w:rsidP="0059761B">
      <w:pPr>
        <w:rPr>
          <w:color w:val="1880AD" w:themeColor="accent4" w:themeShade="BF"/>
          <w:sz w:val="36"/>
          <w:szCs w:val="36"/>
        </w:rPr>
      </w:pPr>
    </w:p>
    <w:p w14:paraId="65658303" w14:textId="1EDE6F18" w:rsidR="0059761B" w:rsidRDefault="0059761B" w:rsidP="007D5EC0">
      <w:pPr>
        <w:pStyle w:val="ListParagraph"/>
        <w:numPr>
          <w:ilvl w:val="0"/>
          <w:numId w:val="4"/>
        </w:numPr>
        <w:spacing w:line="480" w:lineRule="auto"/>
        <w:rPr>
          <w:sz w:val="28"/>
          <w:szCs w:val="28"/>
        </w:rPr>
      </w:pPr>
      <w:r w:rsidRPr="0059761B">
        <w:rPr>
          <w:sz w:val="28"/>
          <w:szCs w:val="28"/>
        </w:rPr>
        <w:t>Kullanıcı, uygulamadan çıkış yaptığı vakit; ‘passenger’ tablosundaki tüm ‘loginstatus’ sutünündaki veriler ‘false’ değerini alır</w:t>
      </w:r>
    </w:p>
    <w:p w14:paraId="5658A470" w14:textId="77777777" w:rsidR="0059761B" w:rsidRDefault="0059761B" w:rsidP="0059761B">
      <w:pPr>
        <w:pStyle w:val="ListParagraph"/>
        <w:spacing w:line="480" w:lineRule="auto"/>
        <w:rPr>
          <w:sz w:val="28"/>
          <w:szCs w:val="28"/>
        </w:rPr>
      </w:pPr>
    </w:p>
    <w:p w14:paraId="117E6D13" w14:textId="4A34B093" w:rsidR="0059761B" w:rsidRPr="0059761B" w:rsidRDefault="0059761B" w:rsidP="0059761B">
      <w:pPr>
        <w:spacing w:line="480" w:lineRule="auto"/>
        <w:rPr>
          <w:sz w:val="28"/>
          <w:szCs w:val="28"/>
        </w:rPr>
      </w:pPr>
      <w:r>
        <w:rPr>
          <w:noProof/>
        </w:rPr>
        <w:drawing>
          <wp:inline distT="0" distB="0" distL="0" distR="0" wp14:anchorId="7B85FE39" wp14:editId="648E8296">
            <wp:extent cx="6629400" cy="1934210"/>
            <wp:effectExtent l="152400" t="152400" r="228600" b="2374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9400" cy="19342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FAAF5E9" w14:textId="2327AC6A" w:rsidR="0059761B" w:rsidRDefault="0059761B" w:rsidP="007D5EC0">
      <w:pPr>
        <w:pStyle w:val="ListParagraph"/>
        <w:numPr>
          <w:ilvl w:val="0"/>
          <w:numId w:val="5"/>
        </w:numPr>
        <w:spacing w:line="480" w:lineRule="auto"/>
        <w:rPr>
          <w:sz w:val="28"/>
          <w:szCs w:val="28"/>
        </w:rPr>
      </w:pPr>
      <w:r w:rsidRPr="007371A0">
        <w:rPr>
          <w:sz w:val="28"/>
          <w:szCs w:val="28"/>
        </w:rPr>
        <w:t>Parametre almıyor</w:t>
      </w:r>
      <w:r w:rsidR="007371A0">
        <w:rPr>
          <w:sz w:val="28"/>
          <w:szCs w:val="28"/>
        </w:rPr>
        <w:t xml:space="preserve"> –</w:t>
      </w:r>
    </w:p>
    <w:p w14:paraId="46C10F5A" w14:textId="65F7DC40" w:rsidR="0059761B" w:rsidRDefault="0059761B" w:rsidP="007371A0">
      <w:pPr>
        <w:spacing w:line="480" w:lineRule="auto"/>
        <w:rPr>
          <w:sz w:val="28"/>
          <w:szCs w:val="28"/>
        </w:rPr>
      </w:pPr>
    </w:p>
    <w:p w14:paraId="7A9FEF05" w14:textId="71AD464E" w:rsidR="007371A0" w:rsidRDefault="007371A0" w:rsidP="00683710">
      <w:pPr>
        <w:pStyle w:val="Heading2"/>
      </w:pPr>
      <w:bookmarkStart w:id="16" w:name="_Toc122717794"/>
      <w:bookmarkStart w:id="17" w:name="_Toc122732850"/>
      <w:r>
        <w:t>save_consumer</w:t>
      </w:r>
      <w:bookmarkEnd w:id="16"/>
      <w:bookmarkEnd w:id="17"/>
    </w:p>
    <w:p w14:paraId="64A195B7" w14:textId="77777777" w:rsidR="007371A0" w:rsidRPr="0059761B" w:rsidRDefault="007371A0" w:rsidP="007371A0">
      <w:pPr>
        <w:rPr>
          <w:color w:val="1880AD" w:themeColor="accent4" w:themeShade="BF"/>
          <w:sz w:val="36"/>
          <w:szCs w:val="36"/>
        </w:rPr>
      </w:pPr>
    </w:p>
    <w:p w14:paraId="4AEFC68D" w14:textId="29C317E5" w:rsidR="00014169" w:rsidRPr="00014169" w:rsidRDefault="00014169" w:rsidP="007D5EC0">
      <w:pPr>
        <w:pStyle w:val="ListParagraph"/>
        <w:numPr>
          <w:ilvl w:val="0"/>
          <w:numId w:val="4"/>
        </w:numPr>
        <w:spacing w:line="480" w:lineRule="auto"/>
        <w:rPr>
          <w:sz w:val="28"/>
          <w:szCs w:val="28"/>
        </w:rPr>
      </w:pPr>
      <w:r>
        <w:rPr>
          <w:sz w:val="28"/>
          <w:szCs w:val="28"/>
        </w:rPr>
        <w:t>SignUp formunda verilen bilgileri, veritabanındaki ‘consumer’ tablosuna ekler.</w:t>
      </w:r>
    </w:p>
    <w:p w14:paraId="77F1D9AE" w14:textId="3B7D1B21" w:rsidR="00014169" w:rsidRDefault="00014169" w:rsidP="00014169">
      <w:pPr>
        <w:spacing w:line="480" w:lineRule="auto"/>
        <w:rPr>
          <w:sz w:val="28"/>
          <w:szCs w:val="28"/>
        </w:rPr>
      </w:pPr>
      <w:r>
        <w:rPr>
          <w:noProof/>
        </w:rPr>
        <w:drawing>
          <wp:inline distT="0" distB="0" distL="0" distR="0" wp14:anchorId="4986A278" wp14:editId="44EEA4DA">
            <wp:extent cx="6734672" cy="1851660"/>
            <wp:effectExtent l="152400" t="152400" r="238125" b="2247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2340" cy="1853768"/>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58C8403" w14:textId="5AB15888" w:rsidR="00014169" w:rsidRDefault="00014169" w:rsidP="00014169">
      <w:pPr>
        <w:spacing w:line="480" w:lineRule="auto"/>
        <w:rPr>
          <w:sz w:val="28"/>
          <w:szCs w:val="28"/>
        </w:rPr>
      </w:pPr>
    </w:p>
    <w:p w14:paraId="609E3365" w14:textId="667C4900" w:rsidR="00014169" w:rsidRDefault="00014169" w:rsidP="00014169">
      <w:pPr>
        <w:spacing w:line="480" w:lineRule="auto"/>
        <w:rPr>
          <w:sz w:val="28"/>
          <w:szCs w:val="28"/>
        </w:rPr>
      </w:pPr>
      <w:r>
        <w:rPr>
          <w:noProof/>
        </w:rPr>
        <w:lastRenderedPageBreak/>
        <w:drawing>
          <wp:inline distT="0" distB="0" distL="0" distR="0" wp14:anchorId="1B6CC405" wp14:editId="19261EE7">
            <wp:extent cx="6649731" cy="4518660"/>
            <wp:effectExtent l="152400" t="152400" r="227330" b="2247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55219" cy="452238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90970F9" w14:textId="77777777" w:rsidR="00014169" w:rsidRPr="00014169" w:rsidRDefault="00014169" w:rsidP="00014169">
      <w:pPr>
        <w:spacing w:line="480" w:lineRule="auto"/>
        <w:rPr>
          <w:sz w:val="28"/>
          <w:szCs w:val="28"/>
        </w:rPr>
      </w:pPr>
    </w:p>
    <w:p w14:paraId="51D15CEA" w14:textId="5D473632" w:rsidR="00014169" w:rsidRDefault="00014169" w:rsidP="00683710">
      <w:pPr>
        <w:pStyle w:val="Heading2"/>
      </w:pPr>
      <w:bookmarkStart w:id="18" w:name="_Toc122717795"/>
      <w:bookmarkStart w:id="19" w:name="_Toc122732851"/>
      <w:r>
        <w:t>save_passenger</w:t>
      </w:r>
      <w:bookmarkEnd w:id="18"/>
      <w:bookmarkEnd w:id="19"/>
    </w:p>
    <w:p w14:paraId="67E66E39" w14:textId="77777777" w:rsidR="00014169" w:rsidRPr="0059761B" w:rsidRDefault="00014169" w:rsidP="00014169">
      <w:pPr>
        <w:rPr>
          <w:color w:val="1880AD" w:themeColor="accent4" w:themeShade="BF"/>
          <w:sz w:val="36"/>
          <w:szCs w:val="36"/>
        </w:rPr>
      </w:pPr>
    </w:p>
    <w:p w14:paraId="0E1F6C28" w14:textId="248627A1" w:rsidR="00014169" w:rsidRDefault="00014169" w:rsidP="007D5EC0">
      <w:pPr>
        <w:pStyle w:val="ListParagraph"/>
        <w:numPr>
          <w:ilvl w:val="0"/>
          <w:numId w:val="4"/>
        </w:numPr>
        <w:spacing w:line="480" w:lineRule="auto"/>
        <w:rPr>
          <w:sz w:val="28"/>
          <w:szCs w:val="28"/>
        </w:rPr>
      </w:pPr>
      <w:r>
        <w:rPr>
          <w:sz w:val="28"/>
          <w:szCs w:val="28"/>
        </w:rPr>
        <w:t xml:space="preserve">Booking2 formunda doldurulan bilgiler, bilet onaylandığı vakit </w:t>
      </w:r>
      <w:r w:rsidR="005307E2">
        <w:rPr>
          <w:sz w:val="28"/>
          <w:szCs w:val="28"/>
        </w:rPr>
        <w:t>‘passenger’ tablosuna eklenir.</w:t>
      </w:r>
    </w:p>
    <w:p w14:paraId="5F7AAE62" w14:textId="60D1CDB2" w:rsidR="00014169" w:rsidRDefault="00014169" w:rsidP="00014169">
      <w:pPr>
        <w:spacing w:line="480" w:lineRule="auto"/>
        <w:rPr>
          <w:sz w:val="28"/>
          <w:szCs w:val="28"/>
        </w:rPr>
      </w:pPr>
      <w:r>
        <w:rPr>
          <w:noProof/>
        </w:rPr>
        <w:drawing>
          <wp:inline distT="0" distB="0" distL="0" distR="0" wp14:anchorId="6E770EEB" wp14:editId="4A6D5E91">
            <wp:extent cx="6621780" cy="1743075"/>
            <wp:effectExtent l="152400" t="152400" r="236220" b="2381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1780" cy="17430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BCD0A84" w14:textId="100779F5" w:rsidR="00014169" w:rsidRPr="00014169" w:rsidRDefault="00014169" w:rsidP="00014169">
      <w:pPr>
        <w:spacing w:line="480" w:lineRule="auto"/>
        <w:rPr>
          <w:sz w:val="28"/>
          <w:szCs w:val="28"/>
        </w:rPr>
      </w:pPr>
      <w:r>
        <w:rPr>
          <w:noProof/>
        </w:rPr>
        <w:lastRenderedPageBreak/>
        <w:drawing>
          <wp:inline distT="0" distB="0" distL="0" distR="0" wp14:anchorId="62A15B32" wp14:editId="1806EAE6">
            <wp:extent cx="6743700" cy="4929505"/>
            <wp:effectExtent l="152400" t="152400" r="228600" b="2330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3700" cy="492950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1F83258" w14:textId="09DE6F5E" w:rsidR="00014169" w:rsidRDefault="00014169" w:rsidP="00014169">
      <w:pPr>
        <w:spacing w:line="480" w:lineRule="auto"/>
        <w:rPr>
          <w:sz w:val="28"/>
          <w:szCs w:val="28"/>
        </w:rPr>
      </w:pPr>
    </w:p>
    <w:p w14:paraId="2040F16B" w14:textId="34D81342" w:rsidR="00014169" w:rsidRDefault="00014169" w:rsidP="00683710">
      <w:pPr>
        <w:pStyle w:val="Heading2"/>
      </w:pPr>
      <w:bookmarkStart w:id="20" w:name="_Toc122717796"/>
      <w:bookmarkStart w:id="21" w:name="_Toc122732852"/>
      <w:r>
        <w:t>save_ticket</w:t>
      </w:r>
      <w:bookmarkEnd w:id="20"/>
      <w:bookmarkEnd w:id="21"/>
    </w:p>
    <w:p w14:paraId="767A6704" w14:textId="77777777" w:rsidR="00014169" w:rsidRPr="0059761B" w:rsidRDefault="00014169" w:rsidP="00014169">
      <w:pPr>
        <w:rPr>
          <w:color w:val="1880AD" w:themeColor="accent4" w:themeShade="BF"/>
          <w:sz w:val="36"/>
          <w:szCs w:val="36"/>
        </w:rPr>
      </w:pPr>
    </w:p>
    <w:p w14:paraId="422922B4" w14:textId="35808B48" w:rsidR="005307E2" w:rsidRDefault="005307E2" w:rsidP="007D5EC0">
      <w:pPr>
        <w:pStyle w:val="ListParagraph"/>
        <w:numPr>
          <w:ilvl w:val="0"/>
          <w:numId w:val="4"/>
        </w:numPr>
        <w:spacing w:line="480" w:lineRule="auto"/>
        <w:rPr>
          <w:sz w:val="28"/>
          <w:szCs w:val="28"/>
        </w:rPr>
      </w:pPr>
      <w:r>
        <w:rPr>
          <w:sz w:val="28"/>
          <w:szCs w:val="28"/>
        </w:rPr>
        <w:t>Booking2 formunda doldurulan bilgiler, bilet onaylandığı vakit ‘ticket’ tablosuna eklenir.</w:t>
      </w:r>
    </w:p>
    <w:p w14:paraId="1FE88FC1" w14:textId="762E0CE7" w:rsidR="00014169" w:rsidRPr="005307E2" w:rsidRDefault="005307E2" w:rsidP="005307E2">
      <w:pPr>
        <w:spacing w:line="480" w:lineRule="auto"/>
        <w:jc w:val="center"/>
        <w:rPr>
          <w:sz w:val="28"/>
          <w:szCs w:val="28"/>
        </w:rPr>
      </w:pPr>
      <w:r>
        <w:rPr>
          <w:noProof/>
        </w:rPr>
        <w:drawing>
          <wp:inline distT="0" distB="0" distL="0" distR="0" wp14:anchorId="2E16ABEC" wp14:editId="1244D863">
            <wp:extent cx="5768752" cy="1432560"/>
            <wp:effectExtent l="152400" t="152400" r="232410" b="2247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8738" cy="143752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56327F0" w14:textId="4D520758" w:rsidR="00014169" w:rsidRDefault="005307E2" w:rsidP="00014169">
      <w:pPr>
        <w:spacing w:line="480" w:lineRule="auto"/>
        <w:rPr>
          <w:sz w:val="28"/>
          <w:szCs w:val="28"/>
        </w:rPr>
      </w:pPr>
      <w:r>
        <w:rPr>
          <w:noProof/>
        </w:rPr>
        <w:lastRenderedPageBreak/>
        <w:drawing>
          <wp:inline distT="0" distB="0" distL="0" distR="0" wp14:anchorId="4A3FF673" wp14:editId="5DBA40BA">
            <wp:extent cx="6620387" cy="2606040"/>
            <wp:effectExtent l="152400" t="152400" r="238125" b="2324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7333" cy="260877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EF0AAC3" w14:textId="3A8085E2" w:rsidR="005307E2" w:rsidRDefault="005307E2" w:rsidP="00014169">
      <w:pPr>
        <w:spacing w:line="480" w:lineRule="auto"/>
        <w:rPr>
          <w:sz w:val="28"/>
          <w:szCs w:val="28"/>
        </w:rPr>
      </w:pPr>
    </w:p>
    <w:p w14:paraId="50442C88" w14:textId="77777777" w:rsidR="009D530E" w:rsidRDefault="009D530E" w:rsidP="00014169">
      <w:pPr>
        <w:spacing w:line="480" w:lineRule="auto"/>
        <w:rPr>
          <w:sz w:val="28"/>
          <w:szCs w:val="28"/>
        </w:rPr>
      </w:pPr>
    </w:p>
    <w:p w14:paraId="590C0DBA" w14:textId="386EDD5D" w:rsidR="005307E2" w:rsidRDefault="005307E2" w:rsidP="00683710">
      <w:pPr>
        <w:pStyle w:val="Heading2"/>
      </w:pPr>
      <w:bookmarkStart w:id="22" w:name="_Toc122717797"/>
      <w:bookmarkStart w:id="23" w:name="_Toc122732853"/>
      <w:r>
        <w:t>someone_ticket</w:t>
      </w:r>
      <w:bookmarkEnd w:id="22"/>
      <w:bookmarkEnd w:id="23"/>
    </w:p>
    <w:p w14:paraId="3E777DA4" w14:textId="77777777" w:rsidR="005307E2" w:rsidRPr="0059761B" w:rsidRDefault="005307E2" w:rsidP="005307E2">
      <w:pPr>
        <w:rPr>
          <w:color w:val="1880AD" w:themeColor="accent4" w:themeShade="BF"/>
          <w:sz w:val="36"/>
          <w:szCs w:val="36"/>
        </w:rPr>
      </w:pPr>
    </w:p>
    <w:p w14:paraId="0C84ADCB" w14:textId="6C844440" w:rsidR="005307E2" w:rsidRDefault="009D530E" w:rsidP="007D5EC0">
      <w:pPr>
        <w:pStyle w:val="ListParagraph"/>
        <w:numPr>
          <w:ilvl w:val="0"/>
          <w:numId w:val="4"/>
        </w:numPr>
        <w:spacing w:line="480" w:lineRule="auto"/>
        <w:rPr>
          <w:sz w:val="28"/>
          <w:szCs w:val="28"/>
        </w:rPr>
      </w:pPr>
      <w:r>
        <w:rPr>
          <w:sz w:val="28"/>
          <w:szCs w:val="28"/>
        </w:rPr>
        <w:t>ManageBooking formunda ‘idcardno’ textbox’undan okunan veri; ‘ticket’ ve ‘passenger’ tablolarındaki ilgili sütunlar kullanılarak DataGridView oluşturulur ve içine yazılır.</w:t>
      </w:r>
    </w:p>
    <w:p w14:paraId="14E5208F" w14:textId="77777777" w:rsidR="00453BF7" w:rsidRDefault="00453BF7" w:rsidP="009D530E">
      <w:pPr>
        <w:spacing w:line="480" w:lineRule="auto"/>
        <w:rPr>
          <w:sz w:val="28"/>
          <w:szCs w:val="28"/>
        </w:rPr>
      </w:pPr>
    </w:p>
    <w:p w14:paraId="1788EB6A" w14:textId="5F9B041D" w:rsidR="009D530E" w:rsidRDefault="009D530E" w:rsidP="009D530E">
      <w:pPr>
        <w:spacing w:line="480" w:lineRule="auto"/>
        <w:rPr>
          <w:sz w:val="28"/>
          <w:szCs w:val="28"/>
        </w:rPr>
      </w:pPr>
      <w:r>
        <w:rPr>
          <w:noProof/>
        </w:rPr>
        <w:drawing>
          <wp:inline distT="0" distB="0" distL="0" distR="0" wp14:anchorId="10BC778F" wp14:editId="2C1EE5E3">
            <wp:extent cx="6751320" cy="1309070"/>
            <wp:effectExtent l="152400" t="152400" r="220980" b="2343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67353" cy="131217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8F9C22C" w14:textId="4D2DEC6F" w:rsidR="009D530E" w:rsidRDefault="009D530E" w:rsidP="009D530E">
      <w:pPr>
        <w:spacing w:line="480" w:lineRule="auto"/>
        <w:rPr>
          <w:sz w:val="28"/>
          <w:szCs w:val="28"/>
        </w:rPr>
      </w:pPr>
    </w:p>
    <w:p w14:paraId="75D43E61" w14:textId="41DAE3A7" w:rsidR="009D530E" w:rsidRDefault="009D530E" w:rsidP="009D530E">
      <w:pPr>
        <w:spacing w:line="480" w:lineRule="auto"/>
        <w:rPr>
          <w:sz w:val="28"/>
          <w:szCs w:val="28"/>
        </w:rPr>
      </w:pPr>
      <w:r>
        <w:rPr>
          <w:noProof/>
        </w:rPr>
        <w:lastRenderedPageBreak/>
        <w:drawing>
          <wp:inline distT="0" distB="0" distL="0" distR="0" wp14:anchorId="140EF00F" wp14:editId="6C8F5673">
            <wp:extent cx="6583680" cy="1333342"/>
            <wp:effectExtent l="152400" t="152400" r="217170" b="2292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83680" cy="133334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55C6825" w14:textId="3FD00026" w:rsidR="00CF08B2" w:rsidRDefault="00CF08B2" w:rsidP="009D530E">
      <w:pPr>
        <w:spacing w:line="480" w:lineRule="auto"/>
        <w:rPr>
          <w:sz w:val="28"/>
          <w:szCs w:val="28"/>
        </w:rPr>
      </w:pPr>
    </w:p>
    <w:p w14:paraId="29A29370" w14:textId="77777777" w:rsidR="005624C3" w:rsidRDefault="005624C3" w:rsidP="009D530E">
      <w:pPr>
        <w:spacing w:line="480" w:lineRule="auto"/>
        <w:rPr>
          <w:sz w:val="28"/>
          <w:szCs w:val="28"/>
        </w:rPr>
      </w:pPr>
    </w:p>
    <w:p w14:paraId="01B4C44E" w14:textId="16D55AD7" w:rsidR="00CF08B2" w:rsidRDefault="00CF08B2" w:rsidP="00683710">
      <w:pPr>
        <w:pStyle w:val="Heading2"/>
      </w:pPr>
      <w:bookmarkStart w:id="24" w:name="_Toc122717798"/>
      <w:bookmarkStart w:id="25" w:name="_Toc122732854"/>
      <w:r>
        <w:t>update_consumer</w:t>
      </w:r>
      <w:bookmarkEnd w:id="24"/>
      <w:bookmarkEnd w:id="25"/>
    </w:p>
    <w:p w14:paraId="120AB6FC" w14:textId="77777777" w:rsidR="005624C3" w:rsidRPr="00CF08B2" w:rsidRDefault="005624C3" w:rsidP="005624C3">
      <w:pPr>
        <w:pStyle w:val="ListParagraph"/>
        <w:ind w:left="792"/>
        <w:rPr>
          <w:color w:val="1880AD" w:themeColor="accent4" w:themeShade="BF"/>
          <w:sz w:val="36"/>
          <w:szCs w:val="36"/>
        </w:rPr>
      </w:pPr>
    </w:p>
    <w:p w14:paraId="0EDB90C6" w14:textId="53093908" w:rsidR="00CF08B2" w:rsidRDefault="00CF08B2" w:rsidP="007D5EC0">
      <w:pPr>
        <w:pStyle w:val="ListParagraph"/>
        <w:numPr>
          <w:ilvl w:val="0"/>
          <w:numId w:val="4"/>
        </w:numPr>
        <w:spacing w:line="480" w:lineRule="auto"/>
        <w:rPr>
          <w:sz w:val="28"/>
          <w:szCs w:val="28"/>
        </w:rPr>
      </w:pPr>
      <w:r>
        <w:rPr>
          <w:sz w:val="28"/>
          <w:szCs w:val="28"/>
        </w:rPr>
        <w:t>ManageBooking formunda ‘idcardno’ textbox’undan okunan veri; ‘ticket’ ve ‘passenger’ tablolarındaki ilgili sütunlar kullanılarak DataGridView oluşturulur ve içine yazılır.</w:t>
      </w:r>
    </w:p>
    <w:p w14:paraId="23DDC771" w14:textId="404A2FA3" w:rsidR="005624C3" w:rsidRDefault="005624C3" w:rsidP="005624C3">
      <w:pPr>
        <w:spacing w:line="480" w:lineRule="auto"/>
        <w:rPr>
          <w:sz w:val="28"/>
          <w:szCs w:val="28"/>
        </w:rPr>
      </w:pPr>
    </w:p>
    <w:p w14:paraId="7912593A" w14:textId="45F5B74E" w:rsidR="005624C3" w:rsidRPr="005624C3" w:rsidRDefault="005624C3" w:rsidP="005624C3">
      <w:pPr>
        <w:spacing w:line="480" w:lineRule="auto"/>
        <w:rPr>
          <w:sz w:val="28"/>
          <w:szCs w:val="28"/>
        </w:rPr>
      </w:pPr>
      <w:r>
        <w:rPr>
          <w:noProof/>
        </w:rPr>
        <w:drawing>
          <wp:inline distT="0" distB="0" distL="0" distR="0" wp14:anchorId="7E86179B" wp14:editId="312A5372">
            <wp:extent cx="6637020" cy="2560955"/>
            <wp:effectExtent l="152400" t="152400" r="220980" b="220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7020" cy="256095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8EA80CC" w14:textId="527EE498" w:rsidR="005624C3" w:rsidRDefault="005624C3" w:rsidP="005624C3">
      <w:pPr>
        <w:spacing w:line="480" w:lineRule="auto"/>
        <w:rPr>
          <w:sz w:val="28"/>
          <w:szCs w:val="28"/>
        </w:rPr>
      </w:pPr>
    </w:p>
    <w:p w14:paraId="69148397" w14:textId="5CFEFD29" w:rsidR="005624C3" w:rsidRDefault="005624C3" w:rsidP="005624C3">
      <w:pPr>
        <w:spacing w:line="480" w:lineRule="auto"/>
        <w:rPr>
          <w:sz w:val="28"/>
          <w:szCs w:val="28"/>
        </w:rPr>
      </w:pPr>
    </w:p>
    <w:p w14:paraId="3D43070E" w14:textId="77777777" w:rsidR="005624C3" w:rsidRPr="005624C3" w:rsidRDefault="005624C3" w:rsidP="005624C3">
      <w:pPr>
        <w:spacing w:line="480" w:lineRule="auto"/>
        <w:rPr>
          <w:sz w:val="28"/>
          <w:szCs w:val="28"/>
        </w:rPr>
      </w:pPr>
    </w:p>
    <w:p w14:paraId="2CFE0FAC" w14:textId="065822B1" w:rsidR="00CF08B2" w:rsidRDefault="005624C3" w:rsidP="009D530E">
      <w:pPr>
        <w:spacing w:line="480" w:lineRule="auto"/>
        <w:rPr>
          <w:sz w:val="28"/>
          <w:szCs w:val="28"/>
        </w:rPr>
      </w:pPr>
      <w:r>
        <w:rPr>
          <w:noProof/>
        </w:rPr>
        <w:lastRenderedPageBreak/>
        <w:drawing>
          <wp:inline distT="0" distB="0" distL="0" distR="0" wp14:anchorId="656684E9" wp14:editId="3FBE65E7">
            <wp:extent cx="6477000" cy="3091180"/>
            <wp:effectExtent l="152400" t="152400" r="228600" b="2235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00" cy="30911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E37969F" w14:textId="359A460D" w:rsidR="005624C3" w:rsidRDefault="005624C3" w:rsidP="009D530E">
      <w:pPr>
        <w:spacing w:line="480" w:lineRule="auto"/>
        <w:rPr>
          <w:sz w:val="28"/>
          <w:szCs w:val="28"/>
        </w:rPr>
      </w:pPr>
    </w:p>
    <w:p w14:paraId="48860137" w14:textId="20792757" w:rsidR="005624C3" w:rsidRDefault="005624C3" w:rsidP="00683710">
      <w:pPr>
        <w:pStyle w:val="Heading2"/>
      </w:pPr>
      <w:bookmarkStart w:id="26" w:name="_Toc122717799"/>
      <w:bookmarkStart w:id="27" w:name="_Toc122732855"/>
      <w:r>
        <w:t>encrypting_now</w:t>
      </w:r>
      <w:bookmarkEnd w:id="26"/>
      <w:bookmarkEnd w:id="27"/>
    </w:p>
    <w:p w14:paraId="57E967A2" w14:textId="77777777" w:rsidR="005624C3" w:rsidRPr="00CF08B2" w:rsidRDefault="005624C3" w:rsidP="005624C3">
      <w:pPr>
        <w:pStyle w:val="ListParagraph"/>
        <w:ind w:left="792"/>
        <w:rPr>
          <w:color w:val="1880AD" w:themeColor="accent4" w:themeShade="BF"/>
          <w:sz w:val="36"/>
          <w:szCs w:val="36"/>
        </w:rPr>
      </w:pPr>
    </w:p>
    <w:p w14:paraId="4179238C" w14:textId="19C893CF" w:rsidR="005624C3" w:rsidRPr="005624C3" w:rsidRDefault="005624C3" w:rsidP="007D5EC0">
      <w:pPr>
        <w:pStyle w:val="ListParagraph"/>
        <w:numPr>
          <w:ilvl w:val="0"/>
          <w:numId w:val="4"/>
        </w:numPr>
        <w:spacing w:line="480" w:lineRule="auto"/>
        <w:rPr>
          <w:sz w:val="28"/>
          <w:szCs w:val="28"/>
        </w:rPr>
      </w:pPr>
      <w:r>
        <w:rPr>
          <w:sz w:val="28"/>
          <w:szCs w:val="28"/>
        </w:rPr>
        <w:t>‘passenger’ tablosundaki ‘creditcardno’ sütununda yer alan verileri şifreleyerek farklı bir formata dönüştürür. Amacı verilerin güvenliğini sağlamak.</w:t>
      </w:r>
    </w:p>
    <w:p w14:paraId="35B66544" w14:textId="3EDB3DCC" w:rsidR="005624C3" w:rsidRDefault="005624C3" w:rsidP="005624C3">
      <w:pPr>
        <w:spacing w:line="480" w:lineRule="auto"/>
        <w:rPr>
          <w:sz w:val="28"/>
          <w:szCs w:val="28"/>
        </w:rPr>
      </w:pPr>
      <w:r>
        <w:rPr>
          <w:noProof/>
        </w:rPr>
        <w:drawing>
          <wp:inline distT="0" distB="0" distL="0" distR="0" wp14:anchorId="1558761B" wp14:editId="2391F7F1">
            <wp:extent cx="6705600" cy="2376805"/>
            <wp:effectExtent l="152400" t="152400" r="228600" b="2330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5600" cy="237680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BDE8D87" w14:textId="76B77104" w:rsidR="005624C3" w:rsidRPr="005624C3" w:rsidRDefault="005624C3" w:rsidP="007D5EC0">
      <w:pPr>
        <w:pStyle w:val="ListParagraph"/>
        <w:numPr>
          <w:ilvl w:val="0"/>
          <w:numId w:val="5"/>
        </w:numPr>
        <w:spacing w:line="480" w:lineRule="auto"/>
        <w:rPr>
          <w:sz w:val="28"/>
          <w:szCs w:val="28"/>
        </w:rPr>
      </w:pPr>
      <w:r>
        <w:rPr>
          <w:sz w:val="28"/>
          <w:szCs w:val="28"/>
        </w:rPr>
        <w:t>Parametre almıyor -</w:t>
      </w:r>
    </w:p>
    <w:p w14:paraId="3A549A33" w14:textId="1F7D1A2D" w:rsidR="005624C3" w:rsidRDefault="005624C3" w:rsidP="005624C3">
      <w:pPr>
        <w:spacing w:line="480" w:lineRule="auto"/>
        <w:rPr>
          <w:sz w:val="28"/>
          <w:szCs w:val="28"/>
        </w:rPr>
      </w:pPr>
    </w:p>
    <w:p w14:paraId="5EC5A616" w14:textId="1D5875FA" w:rsidR="00AD020E" w:rsidRDefault="00AD020E" w:rsidP="00683710">
      <w:pPr>
        <w:pStyle w:val="Heading2"/>
      </w:pPr>
      <w:bookmarkStart w:id="28" w:name="_Toc122717800"/>
      <w:bookmarkStart w:id="29" w:name="_Toc122732856"/>
      <w:r>
        <w:lastRenderedPageBreak/>
        <w:t>decrypting_now</w:t>
      </w:r>
      <w:bookmarkEnd w:id="28"/>
      <w:bookmarkEnd w:id="29"/>
    </w:p>
    <w:p w14:paraId="5F8178C6" w14:textId="77777777" w:rsidR="00AD020E" w:rsidRPr="00CF08B2" w:rsidRDefault="00AD020E" w:rsidP="00AD020E">
      <w:pPr>
        <w:pStyle w:val="ListParagraph"/>
        <w:ind w:left="792"/>
        <w:rPr>
          <w:color w:val="1880AD" w:themeColor="accent4" w:themeShade="BF"/>
          <w:sz w:val="36"/>
          <w:szCs w:val="36"/>
        </w:rPr>
      </w:pPr>
    </w:p>
    <w:p w14:paraId="1D61F163" w14:textId="71559102" w:rsidR="005624C3" w:rsidRDefault="00AD020E" w:rsidP="007D5EC0">
      <w:pPr>
        <w:pStyle w:val="ListParagraph"/>
        <w:numPr>
          <w:ilvl w:val="0"/>
          <w:numId w:val="4"/>
        </w:numPr>
        <w:spacing w:line="480" w:lineRule="auto"/>
        <w:rPr>
          <w:sz w:val="28"/>
          <w:szCs w:val="28"/>
        </w:rPr>
      </w:pPr>
      <w:r>
        <w:rPr>
          <w:sz w:val="28"/>
          <w:szCs w:val="28"/>
        </w:rPr>
        <w:t>‘passenger’ tablosundaki ‘creditcardno’ sütunundaki ‘encrypting_now’ ile şifrelenmiş olan verileri açığa çıkarır.</w:t>
      </w:r>
    </w:p>
    <w:p w14:paraId="7AA8FAD3" w14:textId="060DCC7E" w:rsidR="00AD020E" w:rsidRDefault="00AD020E" w:rsidP="00AD020E">
      <w:pPr>
        <w:spacing w:line="480" w:lineRule="auto"/>
        <w:rPr>
          <w:sz w:val="28"/>
          <w:szCs w:val="28"/>
        </w:rPr>
      </w:pPr>
    </w:p>
    <w:p w14:paraId="5A6AA7F5" w14:textId="27690C3A" w:rsidR="00AD020E" w:rsidRDefault="00AD020E" w:rsidP="00AD020E">
      <w:pPr>
        <w:spacing w:line="480" w:lineRule="auto"/>
        <w:rPr>
          <w:sz w:val="28"/>
          <w:szCs w:val="28"/>
        </w:rPr>
      </w:pPr>
      <w:r>
        <w:rPr>
          <w:noProof/>
        </w:rPr>
        <w:drawing>
          <wp:inline distT="0" distB="0" distL="0" distR="0" wp14:anchorId="26AAFD8C" wp14:editId="77DE54D3">
            <wp:extent cx="6507480" cy="2644775"/>
            <wp:effectExtent l="152400" t="152400" r="236220" b="231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07480" cy="26447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406E45E" w14:textId="7921F75F" w:rsidR="00AD020E" w:rsidRDefault="00AD020E" w:rsidP="00AD020E">
      <w:pPr>
        <w:spacing w:line="480" w:lineRule="auto"/>
        <w:rPr>
          <w:sz w:val="28"/>
          <w:szCs w:val="28"/>
        </w:rPr>
      </w:pPr>
    </w:p>
    <w:p w14:paraId="271BF3E5" w14:textId="56450EBB" w:rsidR="00AD020E" w:rsidRDefault="006E56DD" w:rsidP="007D5EC0">
      <w:pPr>
        <w:pStyle w:val="ListParagraph"/>
        <w:numPr>
          <w:ilvl w:val="0"/>
          <w:numId w:val="5"/>
        </w:numPr>
        <w:spacing w:line="480" w:lineRule="auto"/>
        <w:rPr>
          <w:sz w:val="28"/>
          <w:szCs w:val="28"/>
        </w:rPr>
      </w:pPr>
      <w:r>
        <w:rPr>
          <w:sz w:val="28"/>
          <w:szCs w:val="28"/>
        </w:rPr>
        <w:t xml:space="preserve">Parametre almıyor </w:t>
      </w:r>
      <w:r w:rsidR="00683710">
        <w:rPr>
          <w:sz w:val="28"/>
          <w:szCs w:val="28"/>
        </w:rPr>
        <w:t>–</w:t>
      </w:r>
    </w:p>
    <w:p w14:paraId="7CE6C4D6" w14:textId="25D20A41" w:rsidR="00683710" w:rsidRDefault="00683710" w:rsidP="00683710">
      <w:pPr>
        <w:spacing w:line="480" w:lineRule="auto"/>
        <w:rPr>
          <w:sz w:val="28"/>
          <w:szCs w:val="28"/>
        </w:rPr>
      </w:pPr>
    </w:p>
    <w:p w14:paraId="23412C00" w14:textId="7CBE9F69" w:rsidR="00683710" w:rsidRDefault="00683710" w:rsidP="007D5EC0">
      <w:pPr>
        <w:pStyle w:val="Heading1"/>
        <w:numPr>
          <w:ilvl w:val="0"/>
          <w:numId w:val="3"/>
        </w:numPr>
        <w:jc w:val="left"/>
      </w:pPr>
      <w:bookmarkStart w:id="30" w:name="_Toc122717801"/>
      <w:bookmarkStart w:id="31" w:name="_Toc122732857"/>
      <w:r>
        <w:t>Functions</w:t>
      </w:r>
      <w:bookmarkEnd w:id="30"/>
      <w:bookmarkEnd w:id="31"/>
    </w:p>
    <w:p w14:paraId="05E0241A" w14:textId="77777777" w:rsidR="00683710" w:rsidRPr="00683710" w:rsidRDefault="00683710" w:rsidP="00683710">
      <w:pPr>
        <w:spacing w:line="480" w:lineRule="auto"/>
        <w:rPr>
          <w:sz w:val="28"/>
          <w:szCs w:val="28"/>
        </w:rPr>
      </w:pPr>
    </w:p>
    <w:p w14:paraId="6E969E34" w14:textId="100BE73C" w:rsidR="00683710" w:rsidRDefault="00683710" w:rsidP="00683710">
      <w:pPr>
        <w:pStyle w:val="Heading2"/>
      </w:pPr>
      <w:bookmarkStart w:id="32" w:name="_Toc122717802"/>
      <w:bookmarkStart w:id="33" w:name="_Toc122732858"/>
      <w:r>
        <w:t>create_temp_creditcardno</w:t>
      </w:r>
      <w:bookmarkEnd w:id="32"/>
      <w:bookmarkEnd w:id="33"/>
    </w:p>
    <w:p w14:paraId="33B2AA0F" w14:textId="6832E34E" w:rsidR="00683710" w:rsidRDefault="00683710" w:rsidP="00683710"/>
    <w:p w14:paraId="03D82743" w14:textId="62AF9D01" w:rsidR="005624C3" w:rsidRDefault="00683710" w:rsidP="007D5EC0">
      <w:pPr>
        <w:pStyle w:val="ListParagraph"/>
        <w:numPr>
          <w:ilvl w:val="0"/>
          <w:numId w:val="4"/>
        </w:numPr>
        <w:spacing w:line="480" w:lineRule="auto"/>
        <w:rPr>
          <w:sz w:val="28"/>
          <w:szCs w:val="28"/>
        </w:rPr>
      </w:pPr>
      <w:r>
        <w:rPr>
          <w:sz w:val="28"/>
          <w:szCs w:val="28"/>
        </w:rPr>
        <w:t>Girilen parametreye göre bir tablo oluştur</w:t>
      </w:r>
      <w:r w:rsidR="00674C2B">
        <w:rPr>
          <w:sz w:val="28"/>
          <w:szCs w:val="28"/>
        </w:rPr>
        <w:t>ur</w:t>
      </w:r>
      <w:r>
        <w:rPr>
          <w:sz w:val="28"/>
          <w:szCs w:val="28"/>
        </w:rPr>
        <w:t>. ‘id’ ve ‘creditcardno’ sütunlarını içinde barındırır.</w:t>
      </w:r>
    </w:p>
    <w:p w14:paraId="09E7A17C" w14:textId="162ACE11" w:rsidR="00674C2B" w:rsidRDefault="00674C2B" w:rsidP="00674C2B">
      <w:pPr>
        <w:pStyle w:val="ListParagraph"/>
        <w:spacing w:line="480" w:lineRule="auto"/>
        <w:rPr>
          <w:sz w:val="28"/>
          <w:szCs w:val="28"/>
        </w:rPr>
      </w:pPr>
    </w:p>
    <w:p w14:paraId="3CC17E56" w14:textId="3F3EBB0D" w:rsidR="00674C2B" w:rsidRDefault="00674C2B" w:rsidP="00674C2B">
      <w:pPr>
        <w:spacing w:line="480" w:lineRule="auto"/>
        <w:rPr>
          <w:sz w:val="28"/>
          <w:szCs w:val="28"/>
        </w:rPr>
      </w:pPr>
      <w:r>
        <w:rPr>
          <w:noProof/>
        </w:rPr>
        <w:lastRenderedPageBreak/>
        <w:drawing>
          <wp:inline distT="0" distB="0" distL="0" distR="0" wp14:anchorId="5338BFDA" wp14:editId="3366E1B4">
            <wp:extent cx="6612467" cy="2464435"/>
            <wp:effectExtent l="152400" t="152400" r="226695" b="2216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13727" cy="246490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3D5D75" w14:textId="29CF95FB" w:rsidR="005624C3" w:rsidRPr="005624C3" w:rsidRDefault="00674C2B" w:rsidP="005624C3">
      <w:pPr>
        <w:spacing w:line="480" w:lineRule="auto"/>
        <w:rPr>
          <w:sz w:val="28"/>
          <w:szCs w:val="28"/>
        </w:rPr>
      </w:pPr>
      <w:r>
        <w:rPr>
          <w:noProof/>
        </w:rPr>
        <w:drawing>
          <wp:inline distT="0" distB="0" distL="0" distR="0" wp14:anchorId="278E965E" wp14:editId="42FAC7CB">
            <wp:extent cx="6663267" cy="2639060"/>
            <wp:effectExtent l="152400" t="152400" r="233045" b="2374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4526" cy="263955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A7E36F6" w14:textId="64CF3B17" w:rsidR="005624C3" w:rsidRDefault="005624C3" w:rsidP="009D530E">
      <w:pPr>
        <w:spacing w:line="480" w:lineRule="auto"/>
        <w:rPr>
          <w:sz w:val="28"/>
          <w:szCs w:val="28"/>
        </w:rPr>
      </w:pPr>
    </w:p>
    <w:p w14:paraId="7D1ABF50" w14:textId="77777777" w:rsidR="00674C2B" w:rsidRDefault="00674C2B" w:rsidP="009D530E">
      <w:pPr>
        <w:spacing w:line="480" w:lineRule="auto"/>
        <w:rPr>
          <w:sz w:val="28"/>
          <w:szCs w:val="28"/>
        </w:rPr>
      </w:pPr>
    </w:p>
    <w:p w14:paraId="24E6270D" w14:textId="5452E2DC" w:rsidR="00674C2B" w:rsidRDefault="002E2163" w:rsidP="00BA06B0">
      <w:pPr>
        <w:pStyle w:val="Heading2"/>
      </w:pPr>
      <w:bookmarkStart w:id="34" w:name="_Toc122717803"/>
      <w:bookmarkStart w:id="35" w:name="_Toc122732859"/>
      <w:r>
        <w:t>enc</w:t>
      </w:r>
      <w:r w:rsidR="00674C2B">
        <w:t>ryp</w:t>
      </w:r>
      <w:r>
        <w:t>t</w:t>
      </w:r>
      <w:r w:rsidR="00674C2B">
        <w:t>ing</w:t>
      </w:r>
      <w:bookmarkEnd w:id="34"/>
      <w:bookmarkEnd w:id="35"/>
    </w:p>
    <w:p w14:paraId="53980E09" w14:textId="77777777" w:rsidR="00674C2B" w:rsidRPr="00674C2B" w:rsidRDefault="00674C2B" w:rsidP="00674C2B"/>
    <w:p w14:paraId="2C74F64A" w14:textId="0C20D7D7" w:rsidR="00674C2B" w:rsidRDefault="00674C2B" w:rsidP="007D5EC0">
      <w:pPr>
        <w:pStyle w:val="ListParagraph"/>
        <w:numPr>
          <w:ilvl w:val="0"/>
          <w:numId w:val="4"/>
        </w:numPr>
        <w:spacing w:line="480" w:lineRule="auto"/>
        <w:rPr>
          <w:sz w:val="28"/>
          <w:szCs w:val="28"/>
        </w:rPr>
      </w:pPr>
      <w:r>
        <w:rPr>
          <w:sz w:val="28"/>
          <w:szCs w:val="28"/>
        </w:rPr>
        <w:t>‘pgcrypto’ kütüphanesinin bir elemanı olan ‘</w:t>
      </w:r>
      <w:r w:rsidRPr="00674C2B">
        <w:rPr>
          <w:sz w:val="28"/>
          <w:szCs w:val="28"/>
        </w:rPr>
        <w:t>pgp_sym_</w:t>
      </w:r>
      <w:r w:rsidR="002E2163">
        <w:rPr>
          <w:sz w:val="28"/>
          <w:szCs w:val="28"/>
        </w:rPr>
        <w:t>en</w:t>
      </w:r>
      <w:r w:rsidRPr="00674C2B">
        <w:rPr>
          <w:sz w:val="28"/>
          <w:szCs w:val="28"/>
        </w:rPr>
        <w:t>crypt</w:t>
      </w:r>
      <w:r>
        <w:rPr>
          <w:sz w:val="28"/>
          <w:szCs w:val="28"/>
        </w:rPr>
        <w:t>’ fonksiyonu yardımıyla, içine girilen ‘varchar’ türündeki veriyi 34 hane olacak şekilde şifreler.</w:t>
      </w:r>
    </w:p>
    <w:p w14:paraId="6423A44B" w14:textId="61F87132" w:rsidR="00674C2B" w:rsidRDefault="00674C2B" w:rsidP="00674C2B">
      <w:pPr>
        <w:spacing w:line="480" w:lineRule="auto"/>
        <w:rPr>
          <w:sz w:val="28"/>
          <w:szCs w:val="28"/>
        </w:rPr>
      </w:pPr>
    </w:p>
    <w:p w14:paraId="131B8201" w14:textId="215716FD" w:rsidR="00674C2B" w:rsidRDefault="00674C2B" w:rsidP="00674C2B">
      <w:pPr>
        <w:spacing w:line="480" w:lineRule="auto"/>
        <w:rPr>
          <w:sz w:val="28"/>
          <w:szCs w:val="28"/>
        </w:rPr>
      </w:pPr>
    </w:p>
    <w:p w14:paraId="4C11B0FD" w14:textId="0EEBB61C" w:rsidR="002E2163" w:rsidRDefault="002E2163" w:rsidP="00674C2B">
      <w:pPr>
        <w:spacing w:line="480" w:lineRule="auto"/>
        <w:rPr>
          <w:sz w:val="28"/>
          <w:szCs w:val="28"/>
        </w:rPr>
      </w:pPr>
      <w:r>
        <w:rPr>
          <w:noProof/>
        </w:rPr>
        <w:lastRenderedPageBreak/>
        <w:drawing>
          <wp:inline distT="0" distB="0" distL="0" distR="0" wp14:anchorId="4051D020" wp14:editId="33DB6782">
            <wp:extent cx="6604000" cy="1755140"/>
            <wp:effectExtent l="152400" t="152400" r="234950" b="2260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04847" cy="17553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DB8FCEE" w14:textId="737D4857" w:rsidR="002E2163" w:rsidRDefault="002E2163" w:rsidP="00674C2B">
      <w:pPr>
        <w:spacing w:line="480" w:lineRule="auto"/>
        <w:rPr>
          <w:sz w:val="28"/>
          <w:szCs w:val="28"/>
        </w:rPr>
      </w:pPr>
      <w:r>
        <w:rPr>
          <w:noProof/>
        </w:rPr>
        <w:drawing>
          <wp:inline distT="0" distB="0" distL="0" distR="0" wp14:anchorId="60D7502E" wp14:editId="3BF9A6B5">
            <wp:extent cx="6637867" cy="3074035"/>
            <wp:effectExtent l="152400" t="152400" r="220345" b="2216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39541" cy="30748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11F2D04" w14:textId="640ED907" w:rsidR="00230779" w:rsidRDefault="00230779" w:rsidP="00674C2B">
      <w:pPr>
        <w:spacing w:line="480" w:lineRule="auto"/>
        <w:rPr>
          <w:sz w:val="28"/>
          <w:szCs w:val="28"/>
        </w:rPr>
      </w:pPr>
    </w:p>
    <w:p w14:paraId="28A8D4EF" w14:textId="77777777" w:rsidR="00230779" w:rsidRDefault="00230779" w:rsidP="00674C2B">
      <w:pPr>
        <w:spacing w:line="480" w:lineRule="auto"/>
        <w:rPr>
          <w:sz w:val="28"/>
          <w:szCs w:val="28"/>
        </w:rPr>
      </w:pPr>
    </w:p>
    <w:p w14:paraId="1DD65BE5" w14:textId="3D1BCF87" w:rsidR="002E2163" w:rsidRDefault="002E2163" w:rsidP="00094BBB">
      <w:pPr>
        <w:pStyle w:val="Heading2"/>
      </w:pPr>
      <w:bookmarkStart w:id="36" w:name="_Toc122717804"/>
      <w:bookmarkStart w:id="37" w:name="_Toc122732860"/>
      <w:r>
        <w:t>fill_temp_creditcardno</w:t>
      </w:r>
      <w:bookmarkEnd w:id="36"/>
      <w:bookmarkEnd w:id="37"/>
    </w:p>
    <w:p w14:paraId="5AB31087" w14:textId="77777777" w:rsidR="002E2163" w:rsidRPr="002E2163" w:rsidRDefault="002E2163" w:rsidP="002E2163"/>
    <w:p w14:paraId="43901671" w14:textId="481691DA" w:rsidR="002E2163" w:rsidRDefault="002E2163" w:rsidP="007D5EC0">
      <w:pPr>
        <w:pStyle w:val="ListParagraph"/>
        <w:numPr>
          <w:ilvl w:val="0"/>
          <w:numId w:val="4"/>
        </w:numPr>
        <w:spacing w:line="480" w:lineRule="auto"/>
        <w:rPr>
          <w:sz w:val="28"/>
          <w:szCs w:val="28"/>
        </w:rPr>
      </w:pPr>
      <w:r>
        <w:rPr>
          <w:sz w:val="28"/>
          <w:szCs w:val="28"/>
        </w:rPr>
        <w:t>‘passenger’ tablosundaki satır sayısını belirler ve her bir ‘creditcardno’ sutünündaki veriyi istenen tabloya kopyalar.</w:t>
      </w:r>
      <w:r w:rsidR="00230779">
        <w:rPr>
          <w:sz w:val="28"/>
          <w:szCs w:val="28"/>
        </w:rPr>
        <w:t xml:space="preserve"> ‘find_creditcardno’ fonksiyonuyla birlikte çalışır.</w:t>
      </w:r>
    </w:p>
    <w:p w14:paraId="60884B8C" w14:textId="4A80FC90" w:rsidR="00230779" w:rsidRDefault="00230779" w:rsidP="00230779">
      <w:pPr>
        <w:spacing w:line="480" w:lineRule="auto"/>
        <w:rPr>
          <w:sz w:val="28"/>
          <w:szCs w:val="28"/>
        </w:rPr>
      </w:pPr>
    </w:p>
    <w:p w14:paraId="5165FDBF" w14:textId="50C475A2" w:rsidR="00230779" w:rsidRDefault="00230779" w:rsidP="00230779">
      <w:pPr>
        <w:spacing w:line="480" w:lineRule="auto"/>
        <w:rPr>
          <w:sz w:val="28"/>
          <w:szCs w:val="28"/>
        </w:rPr>
      </w:pPr>
    </w:p>
    <w:p w14:paraId="182F2D79" w14:textId="2BBD05D1" w:rsidR="00230779" w:rsidRPr="00230779" w:rsidRDefault="00230779" w:rsidP="00230779">
      <w:pPr>
        <w:spacing w:line="480" w:lineRule="auto"/>
        <w:rPr>
          <w:sz w:val="28"/>
          <w:szCs w:val="28"/>
        </w:rPr>
      </w:pPr>
      <w:r>
        <w:rPr>
          <w:noProof/>
        </w:rPr>
        <w:lastRenderedPageBreak/>
        <w:drawing>
          <wp:inline distT="0" distB="0" distL="0" distR="0" wp14:anchorId="6F170DB5" wp14:editId="25A450D0">
            <wp:extent cx="6646333" cy="2894330"/>
            <wp:effectExtent l="152400" t="152400" r="231140" b="2298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8219" cy="289515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E0207A2" w14:textId="27BA5C7D" w:rsidR="002E2163" w:rsidRDefault="002E2163" w:rsidP="00674C2B">
      <w:pPr>
        <w:spacing w:line="480" w:lineRule="auto"/>
        <w:rPr>
          <w:sz w:val="28"/>
          <w:szCs w:val="28"/>
        </w:rPr>
      </w:pPr>
    </w:p>
    <w:p w14:paraId="337AF470" w14:textId="75B6264E" w:rsidR="00230779" w:rsidRDefault="00230779" w:rsidP="007D5EC0">
      <w:pPr>
        <w:pStyle w:val="ListParagraph"/>
        <w:numPr>
          <w:ilvl w:val="0"/>
          <w:numId w:val="5"/>
        </w:numPr>
        <w:spacing w:line="480" w:lineRule="auto"/>
        <w:rPr>
          <w:sz w:val="28"/>
          <w:szCs w:val="28"/>
        </w:rPr>
      </w:pPr>
      <w:r>
        <w:rPr>
          <w:sz w:val="28"/>
          <w:szCs w:val="28"/>
        </w:rPr>
        <w:t>Parametre almıyor –</w:t>
      </w:r>
    </w:p>
    <w:p w14:paraId="2C764529" w14:textId="77777777" w:rsidR="00230779" w:rsidRPr="00230779" w:rsidRDefault="00230779" w:rsidP="00230779">
      <w:pPr>
        <w:spacing w:line="480" w:lineRule="auto"/>
        <w:rPr>
          <w:sz w:val="28"/>
          <w:szCs w:val="28"/>
        </w:rPr>
      </w:pPr>
    </w:p>
    <w:p w14:paraId="7148CD20" w14:textId="3DAB5427" w:rsidR="00674C2B" w:rsidRDefault="00230779" w:rsidP="00874673">
      <w:pPr>
        <w:pStyle w:val="Heading2"/>
        <w:spacing w:line="480" w:lineRule="auto"/>
      </w:pPr>
      <w:bookmarkStart w:id="38" w:name="_Toc122717805"/>
      <w:bookmarkStart w:id="39" w:name="_Toc122732861"/>
      <w:r>
        <w:t>find_creditcardno</w:t>
      </w:r>
      <w:bookmarkEnd w:id="38"/>
      <w:bookmarkEnd w:id="39"/>
    </w:p>
    <w:p w14:paraId="70C8430B" w14:textId="77777777" w:rsidR="00230779" w:rsidRPr="00230779" w:rsidRDefault="00230779" w:rsidP="00230779"/>
    <w:p w14:paraId="6669E10F" w14:textId="276C9889" w:rsidR="00674C2B" w:rsidRDefault="00230779" w:rsidP="007D5EC0">
      <w:pPr>
        <w:pStyle w:val="ListParagraph"/>
        <w:numPr>
          <w:ilvl w:val="0"/>
          <w:numId w:val="4"/>
        </w:numPr>
        <w:spacing w:line="480" w:lineRule="auto"/>
        <w:rPr>
          <w:sz w:val="28"/>
          <w:szCs w:val="28"/>
        </w:rPr>
      </w:pPr>
      <w:r>
        <w:rPr>
          <w:sz w:val="28"/>
          <w:szCs w:val="28"/>
        </w:rPr>
        <w:t>‘passenger’ tablosundaki her bir satırın, ‘creditcardno’ sütunun okur. fill_temp_creditcardno fonksiyonuyla birlikte çalışır.</w:t>
      </w:r>
    </w:p>
    <w:p w14:paraId="0C24866E" w14:textId="03D7936C" w:rsidR="00230779" w:rsidRDefault="00230779" w:rsidP="00230779">
      <w:pPr>
        <w:spacing w:line="480" w:lineRule="auto"/>
        <w:rPr>
          <w:sz w:val="28"/>
          <w:szCs w:val="28"/>
        </w:rPr>
      </w:pPr>
    </w:p>
    <w:p w14:paraId="003F37A8" w14:textId="1BC83ED6" w:rsidR="00230779" w:rsidRDefault="00230779" w:rsidP="00230779">
      <w:pPr>
        <w:spacing w:line="480" w:lineRule="auto"/>
        <w:rPr>
          <w:sz w:val="28"/>
          <w:szCs w:val="28"/>
        </w:rPr>
      </w:pPr>
      <w:r>
        <w:rPr>
          <w:noProof/>
        </w:rPr>
        <w:drawing>
          <wp:inline distT="0" distB="0" distL="0" distR="0" wp14:anchorId="4072B708" wp14:editId="24C7B06E">
            <wp:extent cx="6654800" cy="1675765"/>
            <wp:effectExtent l="152400" t="152400" r="222250"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55630" cy="167597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C1F472B" w14:textId="5A36D17D" w:rsidR="00230779" w:rsidRDefault="00230779" w:rsidP="00230779">
      <w:pPr>
        <w:spacing w:line="480" w:lineRule="auto"/>
        <w:rPr>
          <w:sz w:val="28"/>
          <w:szCs w:val="28"/>
        </w:rPr>
      </w:pPr>
    </w:p>
    <w:p w14:paraId="040F9AE8" w14:textId="1653A647" w:rsidR="00230779" w:rsidRDefault="00230779" w:rsidP="00230779">
      <w:pPr>
        <w:spacing w:line="480" w:lineRule="auto"/>
        <w:rPr>
          <w:sz w:val="28"/>
          <w:szCs w:val="28"/>
        </w:rPr>
      </w:pPr>
      <w:r>
        <w:rPr>
          <w:noProof/>
        </w:rPr>
        <w:lastRenderedPageBreak/>
        <w:drawing>
          <wp:inline distT="0" distB="0" distL="0" distR="0" wp14:anchorId="369FDA1C" wp14:editId="21FD87E8">
            <wp:extent cx="6612467" cy="2505710"/>
            <wp:effectExtent l="152400" t="152400" r="226695" b="2374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14978" cy="250666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21EA0DA" w14:textId="0BE65C56" w:rsidR="00230779" w:rsidRDefault="00230779" w:rsidP="00230779">
      <w:pPr>
        <w:spacing w:line="480" w:lineRule="auto"/>
        <w:rPr>
          <w:sz w:val="28"/>
          <w:szCs w:val="28"/>
        </w:rPr>
      </w:pPr>
    </w:p>
    <w:p w14:paraId="77F7CE1D" w14:textId="7B95442C" w:rsidR="00230779" w:rsidRDefault="00230779" w:rsidP="00230779">
      <w:pPr>
        <w:pStyle w:val="Heading2"/>
      </w:pPr>
      <w:bookmarkStart w:id="40" w:name="_Toc122717806"/>
      <w:bookmarkStart w:id="41" w:name="_Toc122732862"/>
      <w:r>
        <w:t>get_consumerinfo</w:t>
      </w:r>
      <w:bookmarkEnd w:id="40"/>
      <w:bookmarkEnd w:id="41"/>
    </w:p>
    <w:p w14:paraId="1F711647" w14:textId="77777777" w:rsidR="00230779" w:rsidRPr="00230779" w:rsidRDefault="00230779" w:rsidP="00230779">
      <w:pPr>
        <w:spacing w:line="480" w:lineRule="auto"/>
        <w:rPr>
          <w:sz w:val="28"/>
          <w:szCs w:val="28"/>
        </w:rPr>
      </w:pPr>
    </w:p>
    <w:p w14:paraId="1241FD3E" w14:textId="79C48D26" w:rsidR="00230779" w:rsidRDefault="00230779" w:rsidP="007D5EC0">
      <w:pPr>
        <w:pStyle w:val="ListParagraph"/>
        <w:numPr>
          <w:ilvl w:val="0"/>
          <w:numId w:val="4"/>
        </w:numPr>
        <w:spacing w:line="480" w:lineRule="auto"/>
        <w:rPr>
          <w:sz w:val="28"/>
          <w:szCs w:val="28"/>
        </w:rPr>
      </w:pPr>
      <w:r>
        <w:rPr>
          <w:sz w:val="28"/>
          <w:szCs w:val="28"/>
        </w:rPr>
        <w:t>SignIn formunda</w:t>
      </w:r>
      <w:r w:rsidR="00FB4267">
        <w:rPr>
          <w:sz w:val="28"/>
          <w:szCs w:val="28"/>
        </w:rPr>
        <w:t>, kullanıcı tarafından girilen ‘id’ ve ‘password’ bilgilerinin; veritabanında bir karşılığı olup olmadığını kontrol eder. Varsa, giriş başarılı; yoksa hata mesajı yazdırır.</w:t>
      </w:r>
    </w:p>
    <w:p w14:paraId="0467F55A" w14:textId="5A8A73A9" w:rsidR="00FB4267" w:rsidRDefault="00FB4267" w:rsidP="00FB4267">
      <w:pPr>
        <w:spacing w:line="480" w:lineRule="auto"/>
        <w:rPr>
          <w:sz w:val="28"/>
          <w:szCs w:val="28"/>
        </w:rPr>
      </w:pPr>
    </w:p>
    <w:p w14:paraId="0C840A1E" w14:textId="2830BAF7" w:rsidR="00FB4267" w:rsidRDefault="00FB4267" w:rsidP="00FB4267">
      <w:pPr>
        <w:spacing w:line="480" w:lineRule="auto"/>
        <w:rPr>
          <w:sz w:val="28"/>
          <w:szCs w:val="28"/>
        </w:rPr>
      </w:pPr>
      <w:r>
        <w:rPr>
          <w:noProof/>
        </w:rPr>
        <w:drawing>
          <wp:inline distT="0" distB="0" distL="0" distR="0" wp14:anchorId="19EC1B21" wp14:editId="75BE7F90">
            <wp:extent cx="6654800" cy="2214245"/>
            <wp:effectExtent l="152400" t="152400" r="222250" b="2241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56478" cy="221480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0814EC0" w14:textId="21F3A746" w:rsidR="00FB4267" w:rsidRDefault="00FB4267" w:rsidP="00FB4267">
      <w:pPr>
        <w:spacing w:line="480" w:lineRule="auto"/>
        <w:rPr>
          <w:sz w:val="28"/>
          <w:szCs w:val="28"/>
        </w:rPr>
      </w:pPr>
    </w:p>
    <w:p w14:paraId="1B64FE26" w14:textId="633EDBD7" w:rsidR="00FB4267" w:rsidRPr="00FB4267" w:rsidRDefault="00FB4267" w:rsidP="00FB4267">
      <w:pPr>
        <w:spacing w:line="480" w:lineRule="auto"/>
        <w:rPr>
          <w:sz w:val="28"/>
          <w:szCs w:val="28"/>
        </w:rPr>
      </w:pPr>
      <w:r>
        <w:rPr>
          <w:noProof/>
        </w:rPr>
        <w:lastRenderedPageBreak/>
        <w:drawing>
          <wp:inline distT="0" distB="0" distL="0" distR="0" wp14:anchorId="3A2898CD" wp14:editId="7040064E">
            <wp:extent cx="6739467" cy="2719705"/>
            <wp:effectExtent l="152400" t="152400" r="233045" b="2330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1148" cy="272038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1C9D040" w14:textId="658F2508" w:rsidR="00674C2B" w:rsidRDefault="00674C2B" w:rsidP="009D530E">
      <w:pPr>
        <w:spacing w:line="480" w:lineRule="auto"/>
        <w:rPr>
          <w:sz w:val="28"/>
          <w:szCs w:val="28"/>
        </w:rPr>
      </w:pPr>
    </w:p>
    <w:p w14:paraId="6A959547" w14:textId="036401E8" w:rsidR="00FB4267" w:rsidRDefault="00FB4267" w:rsidP="00FB4267">
      <w:pPr>
        <w:pStyle w:val="Heading2"/>
      </w:pPr>
      <w:bookmarkStart w:id="42" w:name="_Toc122717807"/>
      <w:bookmarkStart w:id="43" w:name="_Toc122732863"/>
      <w:r>
        <w:t>get_consumerpw</w:t>
      </w:r>
      <w:bookmarkEnd w:id="42"/>
      <w:bookmarkEnd w:id="43"/>
    </w:p>
    <w:p w14:paraId="6B869EF8" w14:textId="77777777" w:rsidR="00FB4267" w:rsidRPr="00230779" w:rsidRDefault="00FB4267" w:rsidP="00FB4267">
      <w:pPr>
        <w:spacing w:line="480" w:lineRule="auto"/>
        <w:rPr>
          <w:sz w:val="28"/>
          <w:szCs w:val="28"/>
        </w:rPr>
      </w:pPr>
    </w:p>
    <w:p w14:paraId="268D703B" w14:textId="063327E5" w:rsidR="00FB4267" w:rsidRDefault="00FB4267" w:rsidP="007D5EC0">
      <w:pPr>
        <w:pStyle w:val="ListParagraph"/>
        <w:numPr>
          <w:ilvl w:val="0"/>
          <w:numId w:val="4"/>
        </w:numPr>
        <w:spacing w:line="480" w:lineRule="auto"/>
        <w:rPr>
          <w:sz w:val="28"/>
          <w:szCs w:val="28"/>
        </w:rPr>
      </w:pPr>
      <w:r>
        <w:rPr>
          <w:sz w:val="28"/>
          <w:szCs w:val="28"/>
        </w:rPr>
        <w:t>Forgot formunda, ‘id’ ve ‘phone’ bilgileri girilen yolcunun detaylı bilgilerini ‘passenger’ tablosunda araştırır. Girilen bilgiler ile bir eşleşme bulunursa, bahsi geçen yolcunun ‘pw’ bilgisini döndürür.</w:t>
      </w:r>
    </w:p>
    <w:p w14:paraId="738E3DC0" w14:textId="50533F80" w:rsidR="0069391E" w:rsidRDefault="0069391E" w:rsidP="0069391E">
      <w:pPr>
        <w:spacing w:line="480" w:lineRule="auto"/>
        <w:rPr>
          <w:sz w:val="28"/>
          <w:szCs w:val="28"/>
        </w:rPr>
      </w:pPr>
    </w:p>
    <w:p w14:paraId="24B7FF32" w14:textId="4D7ECD89" w:rsidR="0069391E" w:rsidRDefault="0069391E" w:rsidP="0069391E">
      <w:pPr>
        <w:spacing w:line="480" w:lineRule="auto"/>
        <w:rPr>
          <w:sz w:val="28"/>
          <w:szCs w:val="28"/>
        </w:rPr>
      </w:pPr>
      <w:r>
        <w:rPr>
          <w:noProof/>
        </w:rPr>
        <w:drawing>
          <wp:inline distT="0" distB="0" distL="0" distR="0" wp14:anchorId="6B2B9023" wp14:editId="4B3F1112">
            <wp:extent cx="6680200" cy="1502410"/>
            <wp:effectExtent l="152400" t="152400" r="234950" b="2311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81251" cy="150264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49FCD20" w14:textId="60331DA3" w:rsidR="0069391E" w:rsidRDefault="0069391E" w:rsidP="0069391E">
      <w:pPr>
        <w:spacing w:line="480" w:lineRule="auto"/>
        <w:rPr>
          <w:sz w:val="28"/>
          <w:szCs w:val="28"/>
        </w:rPr>
      </w:pPr>
    </w:p>
    <w:p w14:paraId="2404DC45" w14:textId="698305AD" w:rsidR="0069391E" w:rsidRDefault="0069391E" w:rsidP="0069391E">
      <w:pPr>
        <w:spacing w:line="480" w:lineRule="auto"/>
        <w:rPr>
          <w:sz w:val="28"/>
          <w:szCs w:val="28"/>
        </w:rPr>
      </w:pPr>
    </w:p>
    <w:p w14:paraId="627DAA0B" w14:textId="09F14CEE" w:rsidR="0069391E" w:rsidRDefault="0069391E" w:rsidP="0069391E">
      <w:pPr>
        <w:spacing w:line="480" w:lineRule="auto"/>
        <w:rPr>
          <w:sz w:val="28"/>
          <w:szCs w:val="28"/>
        </w:rPr>
      </w:pPr>
    </w:p>
    <w:p w14:paraId="4EC7D46B" w14:textId="443E1C1A" w:rsidR="0069391E" w:rsidRDefault="0069391E" w:rsidP="0069391E">
      <w:pPr>
        <w:pStyle w:val="Heading2"/>
      </w:pPr>
      <w:bookmarkStart w:id="44" w:name="_Toc122717808"/>
      <w:bookmarkStart w:id="45" w:name="_Toc122732864"/>
      <w:r>
        <w:lastRenderedPageBreak/>
        <w:t>get_loggedin_dob</w:t>
      </w:r>
      <w:bookmarkEnd w:id="44"/>
      <w:bookmarkEnd w:id="45"/>
    </w:p>
    <w:p w14:paraId="632CF8FE" w14:textId="77777777" w:rsidR="0069391E" w:rsidRPr="00230779" w:rsidRDefault="0069391E" w:rsidP="0069391E">
      <w:pPr>
        <w:spacing w:line="480" w:lineRule="auto"/>
        <w:rPr>
          <w:sz w:val="28"/>
          <w:szCs w:val="28"/>
        </w:rPr>
      </w:pPr>
    </w:p>
    <w:p w14:paraId="4F59063C" w14:textId="58C0E201" w:rsidR="0069391E" w:rsidRDefault="0069391E" w:rsidP="007D5EC0">
      <w:pPr>
        <w:pStyle w:val="ListParagraph"/>
        <w:numPr>
          <w:ilvl w:val="0"/>
          <w:numId w:val="4"/>
        </w:numPr>
        <w:spacing w:line="480" w:lineRule="auto"/>
        <w:rPr>
          <w:sz w:val="28"/>
          <w:szCs w:val="28"/>
        </w:rPr>
      </w:pPr>
      <w:r>
        <w:rPr>
          <w:sz w:val="28"/>
          <w:szCs w:val="28"/>
        </w:rPr>
        <w:t>‘passenger’ tablosunda bulunan ‘loginstatus’ sütunundaki verisi ‘true’ olan kişinin ‘dob’ sütunundaki bilgisini dön</w:t>
      </w:r>
      <w:r w:rsidR="001443FE">
        <w:rPr>
          <w:sz w:val="28"/>
          <w:szCs w:val="28"/>
        </w:rPr>
        <w:t>d</w:t>
      </w:r>
      <w:r>
        <w:rPr>
          <w:sz w:val="28"/>
          <w:szCs w:val="28"/>
        </w:rPr>
        <w:t>ür</w:t>
      </w:r>
      <w:r w:rsidR="001443FE">
        <w:rPr>
          <w:sz w:val="28"/>
          <w:szCs w:val="28"/>
        </w:rPr>
        <w:t>ür</w:t>
      </w:r>
      <w:r>
        <w:rPr>
          <w:sz w:val="28"/>
          <w:szCs w:val="28"/>
        </w:rPr>
        <w:t>.</w:t>
      </w:r>
    </w:p>
    <w:p w14:paraId="7EE3DE79" w14:textId="3CA6C536" w:rsidR="001443FE" w:rsidRDefault="001443FE" w:rsidP="001443FE">
      <w:pPr>
        <w:spacing w:line="480" w:lineRule="auto"/>
        <w:rPr>
          <w:sz w:val="28"/>
          <w:szCs w:val="28"/>
        </w:rPr>
      </w:pPr>
    </w:p>
    <w:p w14:paraId="64E88B25" w14:textId="725EBF30" w:rsidR="001443FE" w:rsidRPr="001443FE" w:rsidRDefault="001443FE" w:rsidP="001443FE">
      <w:pPr>
        <w:spacing w:line="480" w:lineRule="auto"/>
        <w:rPr>
          <w:sz w:val="28"/>
          <w:szCs w:val="28"/>
        </w:rPr>
      </w:pPr>
      <w:r>
        <w:rPr>
          <w:noProof/>
        </w:rPr>
        <w:drawing>
          <wp:inline distT="0" distB="0" distL="0" distR="0" wp14:anchorId="471BFE52" wp14:editId="2C51400D">
            <wp:extent cx="6637020" cy="2091690"/>
            <wp:effectExtent l="152400" t="152400" r="220980" b="2324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37020" cy="209169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920ED47" w14:textId="341B9695" w:rsidR="0069391E" w:rsidRPr="0069391E" w:rsidRDefault="0069391E" w:rsidP="0069391E">
      <w:pPr>
        <w:spacing w:line="480" w:lineRule="auto"/>
        <w:rPr>
          <w:sz w:val="28"/>
          <w:szCs w:val="28"/>
        </w:rPr>
      </w:pPr>
    </w:p>
    <w:p w14:paraId="3E4BAF82" w14:textId="270CCF5D" w:rsidR="001443FE" w:rsidRDefault="001443FE" w:rsidP="001443FE">
      <w:pPr>
        <w:pStyle w:val="Heading2"/>
      </w:pPr>
      <w:bookmarkStart w:id="46" w:name="_Toc122717809"/>
      <w:bookmarkStart w:id="47" w:name="_Toc122732865"/>
      <w:r>
        <w:t>get_loggedin_id</w:t>
      </w:r>
      <w:bookmarkEnd w:id="46"/>
      <w:bookmarkEnd w:id="47"/>
    </w:p>
    <w:p w14:paraId="7898F088" w14:textId="77777777" w:rsidR="001443FE" w:rsidRPr="00230779" w:rsidRDefault="001443FE" w:rsidP="001443FE">
      <w:pPr>
        <w:spacing w:line="480" w:lineRule="auto"/>
        <w:rPr>
          <w:sz w:val="28"/>
          <w:szCs w:val="28"/>
        </w:rPr>
      </w:pPr>
    </w:p>
    <w:p w14:paraId="1E50773C" w14:textId="612F81EB" w:rsidR="001443FE" w:rsidRDefault="001443FE" w:rsidP="007D5EC0">
      <w:pPr>
        <w:pStyle w:val="ListParagraph"/>
        <w:numPr>
          <w:ilvl w:val="0"/>
          <w:numId w:val="4"/>
        </w:numPr>
        <w:spacing w:line="480" w:lineRule="auto"/>
        <w:rPr>
          <w:sz w:val="28"/>
          <w:szCs w:val="28"/>
        </w:rPr>
      </w:pPr>
      <w:r>
        <w:rPr>
          <w:sz w:val="28"/>
          <w:szCs w:val="28"/>
        </w:rPr>
        <w:t>‘passenger’ tablosunda bulunan ‘loginstatus’ sütunundaki verisi ‘true’ olan kişinin ‘id’ sütunundaki bilgisini döndürür.</w:t>
      </w:r>
    </w:p>
    <w:p w14:paraId="4B4ABF48" w14:textId="1DF7CF7C" w:rsidR="001443FE" w:rsidRPr="001443FE" w:rsidRDefault="001443FE" w:rsidP="001443FE">
      <w:pPr>
        <w:spacing w:line="480" w:lineRule="auto"/>
        <w:rPr>
          <w:sz w:val="28"/>
          <w:szCs w:val="28"/>
        </w:rPr>
      </w:pPr>
      <w:r>
        <w:rPr>
          <w:noProof/>
        </w:rPr>
        <w:drawing>
          <wp:inline distT="0" distB="0" distL="0" distR="0" wp14:anchorId="46DF91DA" wp14:editId="7719D802">
            <wp:extent cx="6847840" cy="2035175"/>
            <wp:effectExtent l="152400" t="152400" r="219710" b="2317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7840" cy="20351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1A384E1" w14:textId="0E3F50FB" w:rsidR="001443FE" w:rsidRDefault="001443FE" w:rsidP="001443FE">
      <w:pPr>
        <w:pStyle w:val="Heading2"/>
      </w:pPr>
      <w:bookmarkStart w:id="48" w:name="_Toc122717810"/>
      <w:bookmarkStart w:id="49" w:name="_Toc122732866"/>
      <w:r>
        <w:lastRenderedPageBreak/>
        <w:t>get_loggedin_idcardno</w:t>
      </w:r>
      <w:bookmarkEnd w:id="48"/>
      <w:bookmarkEnd w:id="49"/>
    </w:p>
    <w:p w14:paraId="392D8E0C" w14:textId="77777777" w:rsidR="001443FE" w:rsidRDefault="001443FE" w:rsidP="001443FE">
      <w:pPr>
        <w:spacing w:line="480" w:lineRule="auto"/>
        <w:rPr>
          <w:sz w:val="28"/>
          <w:szCs w:val="28"/>
        </w:rPr>
      </w:pPr>
    </w:p>
    <w:p w14:paraId="23AF21D3" w14:textId="7EA50200" w:rsidR="001443FE" w:rsidRDefault="001443FE" w:rsidP="007D5EC0">
      <w:pPr>
        <w:pStyle w:val="ListParagraph"/>
        <w:numPr>
          <w:ilvl w:val="0"/>
          <w:numId w:val="6"/>
        </w:numPr>
        <w:spacing w:line="480" w:lineRule="auto"/>
        <w:rPr>
          <w:sz w:val="28"/>
          <w:szCs w:val="28"/>
        </w:rPr>
      </w:pPr>
      <w:r>
        <w:rPr>
          <w:sz w:val="28"/>
          <w:szCs w:val="28"/>
        </w:rPr>
        <w:t>‘passenger’ tablosunda bulunan ‘loginstatus’ sütunundaki verisi ‘true’ olan kişinin ‘idcardno’ sütunundaki bilgisini döndürür.</w:t>
      </w:r>
    </w:p>
    <w:p w14:paraId="3F8C8709" w14:textId="1B4AA347" w:rsidR="00FB4267" w:rsidRDefault="00FB4267" w:rsidP="009D530E">
      <w:pPr>
        <w:spacing w:line="480" w:lineRule="auto"/>
        <w:rPr>
          <w:sz w:val="28"/>
          <w:szCs w:val="28"/>
        </w:rPr>
      </w:pPr>
    </w:p>
    <w:p w14:paraId="19669637" w14:textId="3B016B72" w:rsidR="001443FE" w:rsidRDefault="001443FE" w:rsidP="009D530E">
      <w:pPr>
        <w:spacing w:line="480" w:lineRule="auto"/>
        <w:rPr>
          <w:sz w:val="28"/>
          <w:szCs w:val="28"/>
        </w:rPr>
      </w:pPr>
      <w:r>
        <w:rPr>
          <w:noProof/>
        </w:rPr>
        <w:drawing>
          <wp:inline distT="0" distB="0" distL="0" distR="0" wp14:anchorId="57089C63" wp14:editId="7C78A290">
            <wp:extent cx="6659880" cy="1926590"/>
            <wp:effectExtent l="152400" t="152400" r="236220" b="2260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59880" cy="192659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083B514" w14:textId="21712CC9" w:rsidR="001443FE" w:rsidRDefault="001443FE" w:rsidP="009D530E">
      <w:pPr>
        <w:spacing w:line="480" w:lineRule="auto"/>
        <w:rPr>
          <w:sz w:val="28"/>
          <w:szCs w:val="28"/>
        </w:rPr>
      </w:pPr>
    </w:p>
    <w:p w14:paraId="1BD701ED" w14:textId="6B7D5B72" w:rsidR="001443FE" w:rsidRDefault="001443FE" w:rsidP="001443FE">
      <w:pPr>
        <w:pStyle w:val="Heading2"/>
      </w:pPr>
      <w:bookmarkStart w:id="50" w:name="_Toc122717811"/>
      <w:bookmarkStart w:id="51" w:name="_Toc122732867"/>
      <w:r>
        <w:t>get_loggedin_mail</w:t>
      </w:r>
      <w:bookmarkEnd w:id="50"/>
      <w:bookmarkEnd w:id="51"/>
    </w:p>
    <w:p w14:paraId="22719D91" w14:textId="77777777" w:rsidR="001443FE" w:rsidRDefault="001443FE" w:rsidP="001443FE">
      <w:pPr>
        <w:spacing w:line="480" w:lineRule="auto"/>
        <w:rPr>
          <w:sz w:val="28"/>
          <w:szCs w:val="28"/>
        </w:rPr>
      </w:pPr>
    </w:p>
    <w:p w14:paraId="7BB68D8D" w14:textId="3D8EBE1D" w:rsidR="001443FE" w:rsidRDefault="001443FE" w:rsidP="007D5EC0">
      <w:pPr>
        <w:pStyle w:val="ListParagraph"/>
        <w:numPr>
          <w:ilvl w:val="0"/>
          <w:numId w:val="6"/>
        </w:numPr>
        <w:spacing w:line="480" w:lineRule="auto"/>
        <w:rPr>
          <w:sz w:val="28"/>
          <w:szCs w:val="28"/>
        </w:rPr>
      </w:pPr>
      <w:r>
        <w:rPr>
          <w:sz w:val="28"/>
          <w:szCs w:val="28"/>
        </w:rPr>
        <w:t>‘passenger’ tablosunda bulunan ‘loginstatus’ sütunundaki verisi ‘true’ olan kişinin ‘mail’ sütunundaki bilgisini döndürür.</w:t>
      </w:r>
    </w:p>
    <w:p w14:paraId="78479F39" w14:textId="70CF4DA3" w:rsidR="001443FE" w:rsidRDefault="001443FE" w:rsidP="009D530E">
      <w:pPr>
        <w:spacing w:line="480" w:lineRule="auto"/>
        <w:rPr>
          <w:sz w:val="28"/>
          <w:szCs w:val="28"/>
        </w:rPr>
      </w:pPr>
      <w:r>
        <w:rPr>
          <w:noProof/>
        </w:rPr>
        <w:drawing>
          <wp:inline distT="0" distB="0" distL="0" distR="0" wp14:anchorId="47D9E280" wp14:editId="2803AD6D">
            <wp:extent cx="6629400" cy="2073275"/>
            <wp:effectExtent l="152400" t="152400" r="228600" b="231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9400" cy="20732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5397CF4" w14:textId="160AC952" w:rsidR="001443FE" w:rsidRDefault="001443FE" w:rsidP="001443FE">
      <w:pPr>
        <w:pStyle w:val="Heading2"/>
      </w:pPr>
      <w:r>
        <w:lastRenderedPageBreak/>
        <w:t xml:space="preserve"> </w:t>
      </w:r>
      <w:bookmarkStart w:id="52" w:name="_Toc122717812"/>
      <w:bookmarkStart w:id="53" w:name="_Toc122732868"/>
      <w:r>
        <w:t>get_loggedin_phone</w:t>
      </w:r>
      <w:bookmarkEnd w:id="52"/>
      <w:bookmarkEnd w:id="53"/>
    </w:p>
    <w:p w14:paraId="197B8B50" w14:textId="77777777" w:rsidR="001443FE" w:rsidRDefault="001443FE" w:rsidP="001443FE">
      <w:pPr>
        <w:spacing w:line="480" w:lineRule="auto"/>
        <w:rPr>
          <w:sz w:val="28"/>
          <w:szCs w:val="28"/>
        </w:rPr>
      </w:pPr>
    </w:p>
    <w:p w14:paraId="339C3A67" w14:textId="65D90E56" w:rsidR="001443FE" w:rsidRDefault="001443FE" w:rsidP="007D5EC0">
      <w:pPr>
        <w:pStyle w:val="ListParagraph"/>
        <w:numPr>
          <w:ilvl w:val="0"/>
          <w:numId w:val="6"/>
        </w:numPr>
        <w:spacing w:line="480" w:lineRule="auto"/>
        <w:rPr>
          <w:sz w:val="28"/>
          <w:szCs w:val="28"/>
        </w:rPr>
      </w:pPr>
      <w:r>
        <w:rPr>
          <w:sz w:val="28"/>
          <w:szCs w:val="28"/>
        </w:rPr>
        <w:t>‘passenger’ tablosunda bulunan ‘loginstatus’ sütunundaki verisi ‘true’ olan kişinin ‘phone’ sütunundaki bilgisini döndürür.</w:t>
      </w:r>
    </w:p>
    <w:p w14:paraId="32D6E344" w14:textId="5307DB2C" w:rsidR="001443FE" w:rsidRDefault="001443FE" w:rsidP="009D530E">
      <w:pPr>
        <w:spacing w:line="480" w:lineRule="auto"/>
        <w:rPr>
          <w:sz w:val="28"/>
          <w:szCs w:val="28"/>
        </w:rPr>
      </w:pPr>
    </w:p>
    <w:p w14:paraId="6F701055" w14:textId="41B6CBE5" w:rsidR="001443FE" w:rsidRDefault="001443FE" w:rsidP="009D530E">
      <w:pPr>
        <w:spacing w:line="480" w:lineRule="auto"/>
        <w:rPr>
          <w:sz w:val="28"/>
          <w:szCs w:val="28"/>
        </w:rPr>
      </w:pPr>
      <w:r>
        <w:rPr>
          <w:noProof/>
        </w:rPr>
        <w:drawing>
          <wp:inline distT="0" distB="0" distL="0" distR="0" wp14:anchorId="72AD70ED" wp14:editId="687DEB3F">
            <wp:extent cx="6598920" cy="2014220"/>
            <wp:effectExtent l="152400" t="152400" r="220980" b="2336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98920" cy="20142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CB8DB46" w14:textId="64AEDB89" w:rsidR="001443FE" w:rsidRDefault="001443FE" w:rsidP="009D530E">
      <w:pPr>
        <w:spacing w:line="480" w:lineRule="auto"/>
        <w:rPr>
          <w:sz w:val="28"/>
          <w:szCs w:val="28"/>
        </w:rPr>
      </w:pPr>
    </w:p>
    <w:p w14:paraId="326D5902" w14:textId="004F06D7" w:rsidR="001443FE" w:rsidRDefault="001443FE" w:rsidP="001443FE">
      <w:pPr>
        <w:pStyle w:val="Heading2"/>
      </w:pPr>
      <w:bookmarkStart w:id="54" w:name="_Toc122717813"/>
      <w:bookmarkStart w:id="55" w:name="_Toc122732869"/>
      <w:r>
        <w:t>get_loggedin_pw</w:t>
      </w:r>
      <w:bookmarkEnd w:id="54"/>
      <w:bookmarkEnd w:id="55"/>
    </w:p>
    <w:p w14:paraId="27FC5D26" w14:textId="77777777" w:rsidR="001443FE" w:rsidRDefault="001443FE" w:rsidP="001443FE">
      <w:pPr>
        <w:spacing w:line="480" w:lineRule="auto"/>
        <w:rPr>
          <w:sz w:val="28"/>
          <w:szCs w:val="28"/>
        </w:rPr>
      </w:pPr>
    </w:p>
    <w:p w14:paraId="178E2FDB" w14:textId="14E39995" w:rsidR="001443FE" w:rsidRDefault="001443FE" w:rsidP="007D5EC0">
      <w:pPr>
        <w:pStyle w:val="ListParagraph"/>
        <w:numPr>
          <w:ilvl w:val="0"/>
          <w:numId w:val="6"/>
        </w:numPr>
        <w:spacing w:line="480" w:lineRule="auto"/>
        <w:rPr>
          <w:sz w:val="28"/>
          <w:szCs w:val="28"/>
        </w:rPr>
      </w:pPr>
      <w:r>
        <w:rPr>
          <w:sz w:val="28"/>
          <w:szCs w:val="28"/>
        </w:rPr>
        <w:t>‘passenger’ tablosunda bulunan ‘loginstatus’ sütunundaki verisi ‘true’ olan kişinin ‘pw’ sütunundaki bilgisini döndürür.</w:t>
      </w:r>
    </w:p>
    <w:p w14:paraId="05A45796" w14:textId="64BB89E1" w:rsidR="001443FE" w:rsidRPr="001443FE" w:rsidRDefault="001443FE" w:rsidP="001443FE">
      <w:pPr>
        <w:spacing w:line="480" w:lineRule="auto"/>
        <w:rPr>
          <w:sz w:val="28"/>
          <w:szCs w:val="28"/>
        </w:rPr>
      </w:pPr>
      <w:r>
        <w:rPr>
          <w:noProof/>
        </w:rPr>
        <w:drawing>
          <wp:inline distT="0" distB="0" distL="0" distR="0" wp14:anchorId="09A572FB" wp14:editId="6AF63CA6">
            <wp:extent cx="6766560" cy="1988820"/>
            <wp:effectExtent l="152400" t="152400" r="224790" b="2209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66560" cy="19888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6B4ADF1" w14:textId="40263A59" w:rsidR="001443FE" w:rsidRDefault="001443FE" w:rsidP="001443FE">
      <w:pPr>
        <w:pStyle w:val="Heading2"/>
      </w:pPr>
      <w:bookmarkStart w:id="56" w:name="_Toc122717814"/>
      <w:bookmarkStart w:id="57" w:name="_Toc122732870"/>
      <w:r>
        <w:lastRenderedPageBreak/>
        <w:t>get_loggedin_sex</w:t>
      </w:r>
      <w:bookmarkEnd w:id="56"/>
      <w:bookmarkEnd w:id="57"/>
    </w:p>
    <w:p w14:paraId="1C81E2AD" w14:textId="77777777" w:rsidR="001443FE" w:rsidRDefault="001443FE" w:rsidP="001443FE">
      <w:pPr>
        <w:spacing w:line="480" w:lineRule="auto"/>
        <w:rPr>
          <w:sz w:val="28"/>
          <w:szCs w:val="28"/>
        </w:rPr>
      </w:pPr>
    </w:p>
    <w:p w14:paraId="3DE1BE72" w14:textId="532D2E67" w:rsidR="001443FE" w:rsidRDefault="001443FE" w:rsidP="007D5EC0">
      <w:pPr>
        <w:pStyle w:val="ListParagraph"/>
        <w:numPr>
          <w:ilvl w:val="0"/>
          <w:numId w:val="6"/>
        </w:numPr>
        <w:spacing w:line="480" w:lineRule="auto"/>
        <w:rPr>
          <w:sz w:val="28"/>
          <w:szCs w:val="28"/>
        </w:rPr>
      </w:pPr>
      <w:r>
        <w:rPr>
          <w:sz w:val="28"/>
          <w:szCs w:val="28"/>
        </w:rPr>
        <w:t>‘passenger’ tablosunda bulunan ‘loginstatus’ sütunundaki verisi ‘true’ olan kişinin ‘sex’ sütunundaki bilgisini döndürür.</w:t>
      </w:r>
    </w:p>
    <w:p w14:paraId="232901D8" w14:textId="075A0D92" w:rsidR="001443FE" w:rsidRDefault="001443FE" w:rsidP="009D530E">
      <w:pPr>
        <w:spacing w:line="480" w:lineRule="auto"/>
        <w:rPr>
          <w:sz w:val="28"/>
          <w:szCs w:val="28"/>
        </w:rPr>
      </w:pPr>
    </w:p>
    <w:p w14:paraId="24C75FF3" w14:textId="20536C52" w:rsidR="001443FE" w:rsidRDefault="001443FE" w:rsidP="009D530E">
      <w:pPr>
        <w:spacing w:line="480" w:lineRule="auto"/>
        <w:rPr>
          <w:sz w:val="28"/>
          <w:szCs w:val="28"/>
        </w:rPr>
      </w:pPr>
      <w:r>
        <w:rPr>
          <w:noProof/>
        </w:rPr>
        <w:drawing>
          <wp:inline distT="0" distB="0" distL="0" distR="0" wp14:anchorId="6E730B49" wp14:editId="2B05C27B">
            <wp:extent cx="6675120" cy="2131695"/>
            <wp:effectExtent l="152400" t="152400" r="220980" b="2305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5120" cy="213169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B6F3CB6" w14:textId="41931E56" w:rsidR="001443FE" w:rsidRDefault="001443FE" w:rsidP="009D530E">
      <w:pPr>
        <w:spacing w:line="480" w:lineRule="auto"/>
        <w:rPr>
          <w:sz w:val="28"/>
          <w:szCs w:val="28"/>
        </w:rPr>
      </w:pPr>
    </w:p>
    <w:p w14:paraId="6E60D251" w14:textId="647E9232" w:rsidR="001443FE" w:rsidRDefault="001443FE" w:rsidP="00101E67">
      <w:pPr>
        <w:pStyle w:val="Heading2"/>
      </w:pPr>
      <w:bookmarkStart w:id="58" w:name="_Toc122717815"/>
      <w:bookmarkStart w:id="59" w:name="_Toc122732871"/>
      <w:r>
        <w:t>get_ticketno</w:t>
      </w:r>
      <w:bookmarkEnd w:id="58"/>
      <w:bookmarkEnd w:id="59"/>
    </w:p>
    <w:p w14:paraId="13715C9F" w14:textId="77777777" w:rsidR="001443FE" w:rsidRDefault="001443FE" w:rsidP="001443FE">
      <w:pPr>
        <w:spacing w:line="480" w:lineRule="auto"/>
        <w:rPr>
          <w:sz w:val="28"/>
          <w:szCs w:val="28"/>
        </w:rPr>
      </w:pPr>
    </w:p>
    <w:p w14:paraId="11BD038A" w14:textId="6A83DEFC" w:rsidR="00101E67" w:rsidRDefault="001443FE" w:rsidP="007D5EC0">
      <w:pPr>
        <w:pStyle w:val="ListParagraph"/>
        <w:numPr>
          <w:ilvl w:val="0"/>
          <w:numId w:val="6"/>
        </w:numPr>
        <w:spacing w:line="480" w:lineRule="auto"/>
        <w:rPr>
          <w:sz w:val="28"/>
          <w:szCs w:val="28"/>
        </w:rPr>
      </w:pPr>
      <w:r>
        <w:rPr>
          <w:sz w:val="28"/>
          <w:szCs w:val="28"/>
        </w:rPr>
        <w:t xml:space="preserve">Booking </w:t>
      </w:r>
      <w:r w:rsidR="00101E67">
        <w:rPr>
          <w:sz w:val="28"/>
          <w:szCs w:val="28"/>
        </w:rPr>
        <w:t xml:space="preserve">ve Booking2 </w:t>
      </w:r>
      <w:r>
        <w:rPr>
          <w:sz w:val="28"/>
          <w:szCs w:val="28"/>
        </w:rPr>
        <w:t>form</w:t>
      </w:r>
      <w:r w:rsidR="00101E67">
        <w:rPr>
          <w:sz w:val="28"/>
          <w:szCs w:val="28"/>
        </w:rPr>
        <w:t>ları</w:t>
      </w:r>
      <w:r>
        <w:rPr>
          <w:sz w:val="28"/>
          <w:szCs w:val="28"/>
        </w:rPr>
        <w:t xml:space="preserve"> aracılığıyla </w:t>
      </w:r>
      <w:r w:rsidR="00101E67">
        <w:rPr>
          <w:sz w:val="28"/>
          <w:szCs w:val="28"/>
        </w:rPr>
        <w:t>bilet kesildiği vakit, ‘ticket’ tablosunda oluşan yeni biletin ‘ticketno’ değerini alır.</w:t>
      </w:r>
    </w:p>
    <w:p w14:paraId="600E5AFD" w14:textId="6EBD6348" w:rsidR="00101E67" w:rsidRPr="00101E67" w:rsidRDefault="00101E67" w:rsidP="00F148B1">
      <w:pPr>
        <w:spacing w:line="480" w:lineRule="auto"/>
        <w:jc w:val="center"/>
        <w:rPr>
          <w:sz w:val="28"/>
          <w:szCs w:val="28"/>
        </w:rPr>
      </w:pPr>
      <w:r>
        <w:rPr>
          <w:noProof/>
        </w:rPr>
        <w:drawing>
          <wp:inline distT="0" distB="0" distL="0" distR="0" wp14:anchorId="7296BA50" wp14:editId="23739EDD">
            <wp:extent cx="6635750" cy="2186940"/>
            <wp:effectExtent l="152400" t="152400" r="222250" b="2324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38955" cy="218799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3FFAE65" w14:textId="590F9D79" w:rsidR="001443FE" w:rsidRDefault="00101E67" w:rsidP="00F148B1">
      <w:pPr>
        <w:spacing w:line="480" w:lineRule="auto"/>
        <w:jc w:val="center"/>
        <w:rPr>
          <w:sz w:val="28"/>
          <w:szCs w:val="28"/>
        </w:rPr>
      </w:pPr>
      <w:r>
        <w:rPr>
          <w:noProof/>
        </w:rPr>
        <w:lastRenderedPageBreak/>
        <w:drawing>
          <wp:inline distT="0" distB="0" distL="0" distR="0" wp14:anchorId="30D38AFA" wp14:editId="52EBCCFD">
            <wp:extent cx="5989413" cy="2720340"/>
            <wp:effectExtent l="152400" t="152400" r="220980" b="2324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5289" cy="273663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7190FF6" w14:textId="4C4EBC65" w:rsidR="00101E67" w:rsidRDefault="00101E67" w:rsidP="009D530E">
      <w:pPr>
        <w:spacing w:line="480" w:lineRule="auto"/>
        <w:rPr>
          <w:sz w:val="28"/>
          <w:szCs w:val="28"/>
        </w:rPr>
      </w:pPr>
    </w:p>
    <w:p w14:paraId="039E405E" w14:textId="7ADA87A1" w:rsidR="00101E67" w:rsidRDefault="00101E67" w:rsidP="007D5EC0">
      <w:pPr>
        <w:pStyle w:val="Heading1"/>
        <w:numPr>
          <w:ilvl w:val="0"/>
          <w:numId w:val="3"/>
        </w:numPr>
        <w:jc w:val="left"/>
      </w:pPr>
      <w:bookmarkStart w:id="60" w:name="_Toc122717816"/>
      <w:bookmarkStart w:id="61" w:name="_Toc122732872"/>
      <w:r>
        <w:t>Trigger Functions</w:t>
      </w:r>
      <w:bookmarkEnd w:id="60"/>
      <w:bookmarkEnd w:id="61"/>
    </w:p>
    <w:p w14:paraId="2C92338F" w14:textId="7FD0C964" w:rsidR="00101E67" w:rsidRDefault="00101E67" w:rsidP="00101E67"/>
    <w:p w14:paraId="07CAF65F" w14:textId="0AA98D3C" w:rsidR="00101E67" w:rsidRDefault="00101E67" w:rsidP="00101E67"/>
    <w:p w14:paraId="678BC737" w14:textId="3F8C6EA1" w:rsidR="00101E67" w:rsidRDefault="00101E67" w:rsidP="00101E67">
      <w:pPr>
        <w:pStyle w:val="Heading2"/>
      </w:pPr>
      <w:bookmarkStart w:id="62" w:name="_Toc122717817"/>
      <w:bookmarkStart w:id="63" w:name="_Toc122732873"/>
      <w:r>
        <w:t>raise_planecapacity</w:t>
      </w:r>
      <w:bookmarkEnd w:id="62"/>
      <w:bookmarkEnd w:id="63"/>
    </w:p>
    <w:p w14:paraId="78667087" w14:textId="77777777" w:rsidR="00101E67" w:rsidRDefault="00101E67" w:rsidP="00101E67">
      <w:pPr>
        <w:spacing w:line="480" w:lineRule="auto"/>
        <w:rPr>
          <w:sz w:val="28"/>
          <w:szCs w:val="28"/>
        </w:rPr>
      </w:pPr>
    </w:p>
    <w:p w14:paraId="0CF7EC4C" w14:textId="112AAF7E" w:rsidR="00101E67" w:rsidRDefault="00101E67" w:rsidP="007D5EC0">
      <w:pPr>
        <w:pStyle w:val="ListParagraph"/>
        <w:numPr>
          <w:ilvl w:val="0"/>
          <w:numId w:val="6"/>
        </w:numPr>
        <w:spacing w:line="480" w:lineRule="auto"/>
        <w:rPr>
          <w:sz w:val="28"/>
          <w:szCs w:val="28"/>
        </w:rPr>
      </w:pPr>
      <w:r>
        <w:rPr>
          <w:sz w:val="28"/>
          <w:szCs w:val="28"/>
        </w:rPr>
        <w:t xml:space="preserve">Booking2 formları aracılığıyla bilet kesildiği vakit,  ‘flightno’ sütunundaki veri yardımıyla </w:t>
      </w:r>
      <w:r w:rsidR="00F148B1">
        <w:rPr>
          <w:sz w:val="28"/>
          <w:szCs w:val="28"/>
        </w:rPr>
        <w:t xml:space="preserve">ilgili ‘plane’ </w:t>
      </w:r>
      <w:r w:rsidR="006831F7">
        <w:rPr>
          <w:sz w:val="28"/>
          <w:szCs w:val="28"/>
        </w:rPr>
        <w:t>sütunundan</w:t>
      </w:r>
      <w:r w:rsidR="00F148B1">
        <w:rPr>
          <w:sz w:val="28"/>
          <w:szCs w:val="28"/>
        </w:rPr>
        <w:t xml:space="preserve"> ‘planecapacity’ </w:t>
      </w:r>
      <w:r w:rsidR="006831F7">
        <w:rPr>
          <w:sz w:val="28"/>
          <w:szCs w:val="28"/>
        </w:rPr>
        <w:t>değeri arttırılır.</w:t>
      </w:r>
    </w:p>
    <w:p w14:paraId="5CC17237" w14:textId="33B72E05" w:rsidR="00F148B1" w:rsidRPr="00F148B1" w:rsidRDefault="00F148B1" w:rsidP="00F148B1">
      <w:pPr>
        <w:spacing w:line="480" w:lineRule="auto"/>
        <w:rPr>
          <w:sz w:val="28"/>
          <w:szCs w:val="28"/>
        </w:rPr>
      </w:pPr>
      <w:r>
        <w:rPr>
          <w:noProof/>
        </w:rPr>
        <w:drawing>
          <wp:inline distT="0" distB="0" distL="0" distR="0" wp14:anchorId="156D579A" wp14:editId="4D17E006">
            <wp:extent cx="6847840" cy="3114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7840" cy="3114675"/>
                    </a:xfrm>
                    <a:prstGeom prst="rect">
                      <a:avLst/>
                    </a:prstGeom>
                  </pic:spPr>
                </pic:pic>
              </a:graphicData>
            </a:graphic>
          </wp:inline>
        </w:drawing>
      </w:r>
    </w:p>
    <w:p w14:paraId="51215118" w14:textId="2FDC7590" w:rsidR="006831F7" w:rsidRDefault="006831F7" w:rsidP="006831F7">
      <w:pPr>
        <w:pStyle w:val="Heading2"/>
      </w:pPr>
      <w:bookmarkStart w:id="64" w:name="_Toc122717818"/>
      <w:bookmarkStart w:id="65" w:name="_Toc122732874"/>
      <w:r>
        <w:lastRenderedPageBreak/>
        <w:t>reduce_planecapacity</w:t>
      </w:r>
      <w:bookmarkEnd w:id="64"/>
      <w:bookmarkEnd w:id="65"/>
    </w:p>
    <w:p w14:paraId="0630D539" w14:textId="77777777" w:rsidR="006831F7" w:rsidRDefault="006831F7" w:rsidP="006831F7">
      <w:pPr>
        <w:spacing w:line="480" w:lineRule="auto"/>
        <w:rPr>
          <w:sz w:val="28"/>
          <w:szCs w:val="28"/>
        </w:rPr>
      </w:pPr>
    </w:p>
    <w:p w14:paraId="259BDD76" w14:textId="5CCDB920" w:rsidR="00101E67" w:rsidRPr="006831F7" w:rsidRDefault="006831F7" w:rsidP="007D5EC0">
      <w:pPr>
        <w:pStyle w:val="ListParagraph"/>
        <w:numPr>
          <w:ilvl w:val="0"/>
          <w:numId w:val="6"/>
        </w:numPr>
        <w:spacing w:line="480" w:lineRule="auto"/>
      </w:pPr>
      <w:r>
        <w:rPr>
          <w:sz w:val="28"/>
          <w:szCs w:val="28"/>
        </w:rPr>
        <w:t>ManageBooking formundan, ‘idcardno’ verisi aracılığıyla ‘Cancel the Ticket’ işlemi yapıldığı vakit, ‘flightno’ sütunundaki veri yardımıyla ilgili ‘plane’ sütunundan ‘planecapacity’ düşülür.</w:t>
      </w:r>
    </w:p>
    <w:p w14:paraId="5B43E939" w14:textId="1CD81A10" w:rsidR="006831F7" w:rsidRDefault="006831F7" w:rsidP="006831F7">
      <w:pPr>
        <w:spacing w:line="480" w:lineRule="auto"/>
      </w:pPr>
    </w:p>
    <w:p w14:paraId="296CA451" w14:textId="724C92AD" w:rsidR="006831F7" w:rsidRDefault="006831F7" w:rsidP="006831F7">
      <w:pPr>
        <w:spacing w:line="480" w:lineRule="auto"/>
      </w:pPr>
      <w:r>
        <w:rPr>
          <w:noProof/>
        </w:rPr>
        <w:drawing>
          <wp:inline distT="0" distB="0" distL="0" distR="0" wp14:anchorId="11450E99" wp14:editId="4612E6FE">
            <wp:extent cx="6621780" cy="3136265"/>
            <wp:effectExtent l="152400" t="152400" r="236220" b="2355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21780" cy="31362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EA3DCD2" w14:textId="27865B17" w:rsidR="006831F7" w:rsidRDefault="006831F7" w:rsidP="006831F7">
      <w:pPr>
        <w:spacing w:line="480" w:lineRule="auto"/>
      </w:pPr>
    </w:p>
    <w:p w14:paraId="686145D7" w14:textId="77777777" w:rsidR="00940507" w:rsidRDefault="00940507" w:rsidP="006831F7">
      <w:pPr>
        <w:spacing w:line="480" w:lineRule="auto"/>
      </w:pPr>
    </w:p>
    <w:p w14:paraId="04466D03" w14:textId="1056C814" w:rsidR="006831F7" w:rsidRDefault="006831F7" w:rsidP="006831F7">
      <w:pPr>
        <w:pStyle w:val="Heading2"/>
      </w:pPr>
      <w:bookmarkStart w:id="66" w:name="_Toc122717819"/>
      <w:bookmarkStart w:id="67" w:name="_Toc122732875"/>
      <w:r>
        <w:t>set_count_male</w:t>
      </w:r>
      <w:bookmarkEnd w:id="66"/>
      <w:bookmarkEnd w:id="67"/>
    </w:p>
    <w:p w14:paraId="1CD0C3B0" w14:textId="77777777" w:rsidR="006831F7" w:rsidRDefault="006831F7" w:rsidP="006831F7">
      <w:pPr>
        <w:spacing w:line="480" w:lineRule="auto"/>
        <w:rPr>
          <w:sz w:val="28"/>
          <w:szCs w:val="28"/>
        </w:rPr>
      </w:pPr>
    </w:p>
    <w:p w14:paraId="38CF5040" w14:textId="172D6037" w:rsidR="006831F7" w:rsidRPr="00940507" w:rsidRDefault="00940507" w:rsidP="007D5EC0">
      <w:pPr>
        <w:pStyle w:val="ListParagraph"/>
        <w:numPr>
          <w:ilvl w:val="0"/>
          <w:numId w:val="6"/>
        </w:numPr>
        <w:spacing w:line="480" w:lineRule="auto"/>
      </w:pPr>
      <w:r>
        <w:rPr>
          <w:sz w:val="28"/>
          <w:szCs w:val="28"/>
        </w:rPr>
        <w:t>Booking ve Booking2 formları aracılığıyla bilet kesildiği vakit, ‘passenger’ tablosuna eklenen verilerde ‘sex’ sütunundaki ‘M’ verilerinin sayısını sayar.</w:t>
      </w:r>
    </w:p>
    <w:p w14:paraId="42D0D5BA" w14:textId="15A01ADC" w:rsidR="00940507" w:rsidRDefault="00940507" w:rsidP="00940507">
      <w:pPr>
        <w:spacing w:line="480" w:lineRule="auto"/>
      </w:pPr>
    </w:p>
    <w:p w14:paraId="3A332604" w14:textId="574634DA" w:rsidR="00940507" w:rsidRDefault="00940507" w:rsidP="00940507">
      <w:pPr>
        <w:spacing w:line="480" w:lineRule="auto"/>
      </w:pPr>
    </w:p>
    <w:p w14:paraId="3B668163" w14:textId="667E85E9" w:rsidR="00940507" w:rsidRDefault="00940507" w:rsidP="00940507">
      <w:pPr>
        <w:spacing w:line="480" w:lineRule="auto"/>
      </w:pPr>
    </w:p>
    <w:p w14:paraId="1EE41868" w14:textId="6BC02BFA" w:rsidR="00940507" w:rsidRDefault="00940507" w:rsidP="00940507">
      <w:pPr>
        <w:spacing w:line="480" w:lineRule="auto"/>
      </w:pPr>
      <w:r>
        <w:rPr>
          <w:noProof/>
        </w:rPr>
        <w:lastRenderedPageBreak/>
        <w:drawing>
          <wp:inline distT="0" distB="0" distL="0" distR="0" wp14:anchorId="3845ABA7" wp14:editId="17C67277">
            <wp:extent cx="6591300" cy="2245995"/>
            <wp:effectExtent l="152400" t="152400" r="228600" b="2305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91300" cy="224599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6640DDB" w14:textId="64C3A0C8" w:rsidR="00940507" w:rsidRDefault="00940507" w:rsidP="00940507">
      <w:pPr>
        <w:spacing w:line="480" w:lineRule="auto"/>
      </w:pPr>
    </w:p>
    <w:p w14:paraId="6A1CFF6A" w14:textId="1B39F196" w:rsidR="00940507" w:rsidRDefault="00940507" w:rsidP="00940507">
      <w:pPr>
        <w:pStyle w:val="Heading2"/>
      </w:pPr>
      <w:bookmarkStart w:id="68" w:name="_Toc122717820"/>
      <w:bookmarkStart w:id="69" w:name="_Toc122732876"/>
      <w:r>
        <w:t>set_count_female</w:t>
      </w:r>
      <w:bookmarkEnd w:id="68"/>
      <w:bookmarkEnd w:id="69"/>
    </w:p>
    <w:p w14:paraId="757F7D9D" w14:textId="77777777" w:rsidR="00940507" w:rsidRDefault="00940507" w:rsidP="00940507">
      <w:pPr>
        <w:spacing w:line="480" w:lineRule="auto"/>
        <w:rPr>
          <w:sz w:val="28"/>
          <w:szCs w:val="28"/>
        </w:rPr>
      </w:pPr>
    </w:p>
    <w:p w14:paraId="3702F6C2" w14:textId="2CF6A68D" w:rsidR="00940507" w:rsidRPr="00940507" w:rsidRDefault="00940507" w:rsidP="007D5EC0">
      <w:pPr>
        <w:pStyle w:val="ListParagraph"/>
        <w:numPr>
          <w:ilvl w:val="0"/>
          <w:numId w:val="6"/>
        </w:numPr>
        <w:spacing w:line="480" w:lineRule="auto"/>
      </w:pPr>
      <w:r>
        <w:rPr>
          <w:sz w:val="28"/>
          <w:szCs w:val="28"/>
        </w:rPr>
        <w:t>Booking ve Booking2 formları aracılığıyla bilet kesildiği vakit, ‘passenger’ tablosuna eklenen verilerde ‘sex’ sütunundaki ‘F’ verilerinin sayısını sayar.</w:t>
      </w:r>
    </w:p>
    <w:p w14:paraId="0D6032E3" w14:textId="77777777" w:rsidR="00940507" w:rsidRPr="00940507" w:rsidRDefault="00940507" w:rsidP="00940507">
      <w:pPr>
        <w:pStyle w:val="ListParagraph"/>
        <w:spacing w:line="480" w:lineRule="auto"/>
      </w:pPr>
    </w:p>
    <w:p w14:paraId="112D5A64" w14:textId="39F3E247" w:rsidR="00940507" w:rsidRPr="00940507" w:rsidRDefault="00940507" w:rsidP="00940507">
      <w:pPr>
        <w:spacing w:line="480" w:lineRule="auto"/>
      </w:pPr>
      <w:r>
        <w:rPr>
          <w:noProof/>
        </w:rPr>
        <w:drawing>
          <wp:inline distT="0" distB="0" distL="0" distR="0" wp14:anchorId="5C3C8F9D" wp14:editId="38CD099D">
            <wp:extent cx="6682740" cy="2211070"/>
            <wp:effectExtent l="152400" t="152400" r="232410" b="2273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82740" cy="22110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FFBF27F" w14:textId="656BEA25" w:rsidR="00940507" w:rsidRDefault="00940507" w:rsidP="00940507">
      <w:pPr>
        <w:spacing w:line="480" w:lineRule="auto"/>
      </w:pPr>
    </w:p>
    <w:p w14:paraId="780286D2" w14:textId="13FB3063" w:rsidR="00940507" w:rsidRDefault="00940507" w:rsidP="00940507">
      <w:pPr>
        <w:spacing w:line="480" w:lineRule="auto"/>
      </w:pPr>
    </w:p>
    <w:p w14:paraId="267BF073" w14:textId="7BC4453D" w:rsidR="00940507" w:rsidRDefault="00940507" w:rsidP="00940507">
      <w:pPr>
        <w:spacing w:line="480" w:lineRule="auto"/>
      </w:pPr>
    </w:p>
    <w:p w14:paraId="33A130B8" w14:textId="49D6CA8D" w:rsidR="00940507" w:rsidRDefault="00940507" w:rsidP="00940507">
      <w:pPr>
        <w:spacing w:line="480" w:lineRule="auto"/>
      </w:pPr>
    </w:p>
    <w:p w14:paraId="4375EBBC" w14:textId="723F47FA" w:rsidR="00940507" w:rsidRDefault="00940507" w:rsidP="007D5EC0">
      <w:pPr>
        <w:pStyle w:val="Heading1"/>
        <w:numPr>
          <w:ilvl w:val="0"/>
          <w:numId w:val="3"/>
        </w:numPr>
        <w:jc w:val="left"/>
      </w:pPr>
      <w:bookmarkStart w:id="70" w:name="_Toc122717821"/>
      <w:bookmarkStart w:id="71" w:name="_Toc122732877"/>
      <w:r>
        <w:lastRenderedPageBreak/>
        <w:t>Views</w:t>
      </w:r>
      <w:bookmarkEnd w:id="70"/>
      <w:bookmarkEnd w:id="71"/>
    </w:p>
    <w:p w14:paraId="00B93B0F" w14:textId="77777777" w:rsidR="00940507" w:rsidRPr="00940507" w:rsidRDefault="00940507" w:rsidP="00940507"/>
    <w:p w14:paraId="5025568B" w14:textId="34C5CF0D" w:rsidR="00940507" w:rsidRDefault="00940507" w:rsidP="00940507">
      <w:pPr>
        <w:spacing w:line="480" w:lineRule="auto"/>
      </w:pPr>
    </w:p>
    <w:p w14:paraId="081BB4F5" w14:textId="51AE9C93" w:rsidR="00940507" w:rsidRDefault="00940507" w:rsidP="00940507">
      <w:pPr>
        <w:pStyle w:val="Heading2"/>
      </w:pPr>
      <w:bookmarkStart w:id="72" w:name="_Toc122717822"/>
      <w:bookmarkStart w:id="73" w:name="_Toc122732878"/>
      <w:r>
        <w:t>someone_ticket</w:t>
      </w:r>
      <w:bookmarkEnd w:id="72"/>
      <w:bookmarkEnd w:id="73"/>
    </w:p>
    <w:p w14:paraId="29F9E21D" w14:textId="77777777" w:rsidR="00940507" w:rsidRDefault="00940507" w:rsidP="00940507">
      <w:pPr>
        <w:spacing w:line="480" w:lineRule="auto"/>
        <w:rPr>
          <w:sz w:val="28"/>
          <w:szCs w:val="28"/>
        </w:rPr>
      </w:pPr>
    </w:p>
    <w:p w14:paraId="23A4E617" w14:textId="0AB081B3" w:rsidR="00940507" w:rsidRDefault="00940507" w:rsidP="007D5EC0">
      <w:pPr>
        <w:pStyle w:val="ListParagraph"/>
        <w:numPr>
          <w:ilvl w:val="0"/>
          <w:numId w:val="6"/>
        </w:numPr>
        <w:spacing w:line="480" w:lineRule="auto"/>
      </w:pPr>
      <w:r w:rsidRPr="00940507">
        <w:rPr>
          <w:sz w:val="28"/>
          <w:szCs w:val="28"/>
        </w:rPr>
        <w:t>ManageBooking formundaki ID Card NO textbox’una girilen bir değer, ‘passenger’ tablosundaki ‘idcardno’ sütunu ile karşılaştı</w:t>
      </w:r>
      <w:r w:rsidR="00D170C9">
        <w:rPr>
          <w:sz w:val="28"/>
          <w:szCs w:val="28"/>
        </w:rPr>
        <w:t>rılır ve</w:t>
      </w:r>
      <w:r w:rsidRPr="00940507">
        <w:rPr>
          <w:sz w:val="28"/>
          <w:szCs w:val="28"/>
        </w:rPr>
        <w:t xml:space="preserve"> eşleşme bulunduğu durumda; bahsi geçen ‘idcardno</w:t>
      </w:r>
      <w:r w:rsidR="00D170C9">
        <w:rPr>
          <w:sz w:val="28"/>
          <w:szCs w:val="28"/>
        </w:rPr>
        <w:t>’</w:t>
      </w:r>
      <w:r w:rsidR="00BE7F86">
        <w:rPr>
          <w:sz w:val="28"/>
          <w:szCs w:val="28"/>
        </w:rPr>
        <w:t xml:space="preserve"> sahibinin ‘flight’larını listeler.</w:t>
      </w:r>
    </w:p>
    <w:p w14:paraId="28B1F148" w14:textId="77A2A7E3" w:rsidR="00940507" w:rsidRDefault="00940507" w:rsidP="00940507">
      <w:pPr>
        <w:spacing w:line="480" w:lineRule="auto"/>
      </w:pPr>
    </w:p>
    <w:p w14:paraId="360FAE18" w14:textId="1296A7A9" w:rsidR="00940507" w:rsidRDefault="00940507" w:rsidP="00940507">
      <w:pPr>
        <w:spacing w:line="480" w:lineRule="auto"/>
      </w:pPr>
    </w:p>
    <w:p w14:paraId="38AAC92C" w14:textId="77777777" w:rsidR="00940507" w:rsidRDefault="00940507" w:rsidP="00940507">
      <w:pPr>
        <w:spacing w:line="480" w:lineRule="auto"/>
      </w:pPr>
    </w:p>
    <w:p w14:paraId="46E9ECB6" w14:textId="2BE91C47" w:rsidR="00940507" w:rsidRDefault="00940507" w:rsidP="007D5EC0">
      <w:pPr>
        <w:pStyle w:val="Heading1"/>
        <w:numPr>
          <w:ilvl w:val="0"/>
          <w:numId w:val="3"/>
        </w:numPr>
        <w:jc w:val="left"/>
      </w:pPr>
      <w:bookmarkStart w:id="74" w:name="_Toc122717823"/>
      <w:bookmarkStart w:id="75" w:name="_Toc122732879"/>
      <w:r>
        <w:t>Extensions</w:t>
      </w:r>
      <w:bookmarkEnd w:id="74"/>
      <w:bookmarkEnd w:id="75"/>
    </w:p>
    <w:p w14:paraId="28EE96E7" w14:textId="77777777" w:rsidR="00940507" w:rsidRPr="00940507" w:rsidRDefault="00940507" w:rsidP="00940507"/>
    <w:p w14:paraId="3C3135CE" w14:textId="4D9AA7B5" w:rsidR="00940507" w:rsidRDefault="00940507" w:rsidP="00940507">
      <w:pPr>
        <w:spacing w:line="480" w:lineRule="auto"/>
      </w:pPr>
    </w:p>
    <w:p w14:paraId="1BDB9274" w14:textId="74125A9C" w:rsidR="00940507" w:rsidRDefault="00940507" w:rsidP="00940507">
      <w:pPr>
        <w:pStyle w:val="Heading2"/>
      </w:pPr>
      <w:bookmarkStart w:id="76" w:name="_Toc122717824"/>
      <w:bookmarkStart w:id="77" w:name="_Toc122732880"/>
      <w:r>
        <w:t>pgcrypto</w:t>
      </w:r>
      <w:bookmarkEnd w:id="76"/>
      <w:bookmarkEnd w:id="77"/>
    </w:p>
    <w:p w14:paraId="518E36EB" w14:textId="77777777" w:rsidR="00940507" w:rsidRDefault="00940507" w:rsidP="00940507">
      <w:pPr>
        <w:spacing w:line="480" w:lineRule="auto"/>
        <w:rPr>
          <w:sz w:val="28"/>
          <w:szCs w:val="28"/>
        </w:rPr>
      </w:pPr>
    </w:p>
    <w:p w14:paraId="57DDB9D9" w14:textId="39698E24" w:rsidR="00940507" w:rsidRPr="00940507" w:rsidRDefault="00940507" w:rsidP="007D5EC0">
      <w:pPr>
        <w:pStyle w:val="ListParagraph"/>
        <w:numPr>
          <w:ilvl w:val="0"/>
          <w:numId w:val="6"/>
        </w:numPr>
        <w:spacing w:line="480" w:lineRule="auto"/>
      </w:pPr>
      <w:r>
        <w:rPr>
          <w:sz w:val="28"/>
          <w:szCs w:val="28"/>
        </w:rPr>
        <w:t>‘passenger’ tablosundaki ‘creditcardno’ sütunu</w:t>
      </w:r>
      <w:r w:rsidR="00AB61BA">
        <w:rPr>
          <w:sz w:val="28"/>
          <w:szCs w:val="28"/>
        </w:rPr>
        <w:t>nu</w:t>
      </w:r>
      <w:r>
        <w:rPr>
          <w:sz w:val="28"/>
          <w:szCs w:val="28"/>
        </w:rPr>
        <w:t xml:space="preserve"> şifrelemekte kullanılmıştır.</w:t>
      </w:r>
    </w:p>
    <w:p w14:paraId="5AC5243C" w14:textId="0AF48177" w:rsidR="00940507" w:rsidRDefault="00940507" w:rsidP="00940507">
      <w:pPr>
        <w:spacing w:line="480" w:lineRule="auto"/>
      </w:pPr>
    </w:p>
    <w:p w14:paraId="61177BF5" w14:textId="5CFB5C04" w:rsidR="00940507" w:rsidRDefault="00940507" w:rsidP="00940507">
      <w:pPr>
        <w:spacing w:line="480" w:lineRule="auto"/>
      </w:pPr>
    </w:p>
    <w:p w14:paraId="3205E284" w14:textId="26CFAC5C" w:rsidR="00940507" w:rsidRDefault="00940507" w:rsidP="00940507">
      <w:pPr>
        <w:spacing w:line="480" w:lineRule="auto"/>
      </w:pPr>
    </w:p>
    <w:p w14:paraId="08140710" w14:textId="035FA8CA" w:rsidR="00940507" w:rsidRDefault="00940507" w:rsidP="00940507">
      <w:pPr>
        <w:spacing w:line="480" w:lineRule="auto"/>
      </w:pPr>
    </w:p>
    <w:p w14:paraId="07DAF4CD" w14:textId="75EDFE6A" w:rsidR="00940507" w:rsidRDefault="00940507" w:rsidP="00940507">
      <w:pPr>
        <w:spacing w:line="480" w:lineRule="auto"/>
      </w:pPr>
    </w:p>
    <w:p w14:paraId="46460D36" w14:textId="0875AF41" w:rsidR="00940507" w:rsidRDefault="00940507" w:rsidP="00940507">
      <w:pPr>
        <w:spacing w:line="480" w:lineRule="auto"/>
      </w:pPr>
    </w:p>
    <w:p w14:paraId="25D113E7" w14:textId="60F53CBD" w:rsidR="00940507" w:rsidRDefault="00940507" w:rsidP="00940507">
      <w:pPr>
        <w:spacing w:line="480" w:lineRule="auto"/>
      </w:pPr>
    </w:p>
    <w:p w14:paraId="3B2804DD" w14:textId="094F62D6" w:rsidR="00940507" w:rsidRDefault="00940507" w:rsidP="00940507">
      <w:pPr>
        <w:spacing w:line="480" w:lineRule="auto"/>
      </w:pPr>
    </w:p>
    <w:p w14:paraId="458F6955" w14:textId="29C8C78F" w:rsidR="00940507" w:rsidRDefault="00940507" w:rsidP="00940507">
      <w:pPr>
        <w:spacing w:line="480" w:lineRule="auto"/>
      </w:pPr>
    </w:p>
    <w:p w14:paraId="65129B39" w14:textId="01CCDDB7" w:rsidR="00940507" w:rsidRDefault="00940507" w:rsidP="007D5EC0">
      <w:pPr>
        <w:pStyle w:val="Heading1"/>
        <w:numPr>
          <w:ilvl w:val="0"/>
          <w:numId w:val="3"/>
        </w:numPr>
        <w:jc w:val="left"/>
      </w:pPr>
      <w:bookmarkStart w:id="78" w:name="_Toc122717825"/>
      <w:bookmarkStart w:id="79" w:name="_Toc122732881"/>
      <w:r>
        <w:lastRenderedPageBreak/>
        <w:t>Program içi Görseller (Formlar)</w:t>
      </w:r>
      <w:bookmarkEnd w:id="78"/>
      <w:bookmarkEnd w:id="79"/>
    </w:p>
    <w:p w14:paraId="2B6256E6" w14:textId="0CC42312" w:rsidR="00940507" w:rsidRDefault="00940507" w:rsidP="00940507"/>
    <w:p w14:paraId="5B82263B" w14:textId="77777777" w:rsidR="00940507" w:rsidRDefault="00940507" w:rsidP="00940507"/>
    <w:p w14:paraId="55173D97" w14:textId="77777777" w:rsidR="00940507" w:rsidRPr="00940507" w:rsidRDefault="00940507" w:rsidP="00940507"/>
    <w:p w14:paraId="27FCC726" w14:textId="6510482C" w:rsidR="00940507" w:rsidRDefault="00940507" w:rsidP="00940507">
      <w:pPr>
        <w:pStyle w:val="Heading2"/>
      </w:pPr>
      <w:bookmarkStart w:id="80" w:name="_Toc122717826"/>
      <w:bookmarkStart w:id="81" w:name="_Toc122732882"/>
      <w:r>
        <w:t>Main</w:t>
      </w:r>
      <w:bookmarkEnd w:id="80"/>
      <w:bookmarkEnd w:id="81"/>
    </w:p>
    <w:p w14:paraId="3CADB758" w14:textId="77777777" w:rsidR="0099050D" w:rsidRPr="0099050D" w:rsidRDefault="0099050D" w:rsidP="0099050D"/>
    <w:p w14:paraId="69357D28" w14:textId="013E2D0E" w:rsidR="009658C9" w:rsidRDefault="009658C9" w:rsidP="009658C9"/>
    <w:p w14:paraId="5BD761CB" w14:textId="108B142C" w:rsidR="0099050D" w:rsidRPr="00940507" w:rsidRDefault="0099050D" w:rsidP="007D5EC0">
      <w:pPr>
        <w:pStyle w:val="ListParagraph"/>
        <w:numPr>
          <w:ilvl w:val="0"/>
          <w:numId w:val="6"/>
        </w:numPr>
        <w:spacing w:line="480" w:lineRule="auto"/>
      </w:pPr>
      <w:r>
        <w:rPr>
          <w:sz w:val="28"/>
          <w:szCs w:val="28"/>
        </w:rPr>
        <w:t xml:space="preserve">Programın </w:t>
      </w:r>
      <w:r w:rsidR="00453BF7">
        <w:rPr>
          <w:sz w:val="28"/>
          <w:szCs w:val="28"/>
        </w:rPr>
        <w:t>ana/</w:t>
      </w:r>
      <w:r>
        <w:rPr>
          <w:sz w:val="28"/>
          <w:szCs w:val="28"/>
        </w:rPr>
        <w:t>açılış ekranı.</w:t>
      </w:r>
    </w:p>
    <w:p w14:paraId="684DDBF1" w14:textId="77777777" w:rsidR="0099050D" w:rsidRPr="009658C9" w:rsidRDefault="0099050D" w:rsidP="009658C9"/>
    <w:p w14:paraId="297DC0E7" w14:textId="77777777" w:rsidR="00940507" w:rsidRPr="00940507" w:rsidRDefault="00940507" w:rsidP="00940507"/>
    <w:p w14:paraId="2770BA66" w14:textId="26FD0C92" w:rsidR="00940507" w:rsidRPr="00940507" w:rsidRDefault="00940507" w:rsidP="00940507">
      <w:pPr>
        <w:spacing w:line="480" w:lineRule="auto"/>
      </w:pPr>
      <w:r>
        <w:rPr>
          <w:noProof/>
        </w:rPr>
        <w:drawing>
          <wp:inline distT="0" distB="0" distL="0" distR="0" wp14:anchorId="603269FD" wp14:editId="7DDC0AF9">
            <wp:extent cx="6847840" cy="47459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7840" cy="4745990"/>
                    </a:xfrm>
                    <a:prstGeom prst="rect">
                      <a:avLst/>
                    </a:prstGeom>
                  </pic:spPr>
                </pic:pic>
              </a:graphicData>
            </a:graphic>
          </wp:inline>
        </w:drawing>
      </w:r>
    </w:p>
    <w:p w14:paraId="3C4B4B86" w14:textId="32D4C101" w:rsidR="00940507" w:rsidRDefault="00940507" w:rsidP="00940507"/>
    <w:p w14:paraId="3DCDE322" w14:textId="77777777" w:rsidR="00940507" w:rsidRPr="00940507" w:rsidRDefault="00940507" w:rsidP="00940507"/>
    <w:p w14:paraId="3716FBE2" w14:textId="77777777" w:rsidR="00940507" w:rsidRDefault="00940507" w:rsidP="00940507">
      <w:pPr>
        <w:spacing w:line="480" w:lineRule="auto"/>
      </w:pPr>
    </w:p>
    <w:p w14:paraId="4120A15F" w14:textId="7D9DE099" w:rsidR="00940507" w:rsidRDefault="00940507" w:rsidP="00940507">
      <w:pPr>
        <w:spacing w:line="480" w:lineRule="auto"/>
      </w:pPr>
    </w:p>
    <w:p w14:paraId="2CBE4E63" w14:textId="1BD1E8BC" w:rsidR="00940507" w:rsidRDefault="00940507" w:rsidP="00940507">
      <w:pPr>
        <w:spacing w:line="480" w:lineRule="auto"/>
      </w:pPr>
    </w:p>
    <w:p w14:paraId="5EDA33AF" w14:textId="73FDB409" w:rsidR="00940507" w:rsidRDefault="00940507" w:rsidP="00940507">
      <w:pPr>
        <w:spacing w:line="480" w:lineRule="auto"/>
      </w:pPr>
    </w:p>
    <w:p w14:paraId="19F2F314" w14:textId="66702A86" w:rsidR="00940507" w:rsidRDefault="00940507" w:rsidP="00940507">
      <w:pPr>
        <w:pStyle w:val="Heading2"/>
      </w:pPr>
      <w:bookmarkStart w:id="82" w:name="_Toc122717827"/>
      <w:bookmarkStart w:id="83" w:name="_Toc122732883"/>
      <w:r>
        <w:lastRenderedPageBreak/>
        <w:t>Search Flight</w:t>
      </w:r>
      <w:bookmarkEnd w:id="82"/>
      <w:bookmarkEnd w:id="83"/>
    </w:p>
    <w:p w14:paraId="781C3443" w14:textId="77777777" w:rsidR="0099050D" w:rsidRPr="0099050D" w:rsidRDefault="0099050D" w:rsidP="0099050D"/>
    <w:p w14:paraId="7A095543" w14:textId="5318EDB7" w:rsidR="0099050D" w:rsidRDefault="0099050D" w:rsidP="0099050D"/>
    <w:p w14:paraId="6BFA1AD6" w14:textId="1C3A64FD" w:rsidR="0099050D" w:rsidRPr="00940507" w:rsidRDefault="0099050D" w:rsidP="007D5EC0">
      <w:pPr>
        <w:pStyle w:val="ListParagraph"/>
        <w:numPr>
          <w:ilvl w:val="0"/>
          <w:numId w:val="6"/>
        </w:numPr>
        <w:spacing w:line="480" w:lineRule="auto"/>
      </w:pPr>
      <w:r>
        <w:rPr>
          <w:sz w:val="28"/>
          <w:szCs w:val="28"/>
        </w:rPr>
        <w:t>From – To</w:t>
      </w:r>
      <w:r w:rsidR="00A362DD">
        <w:rPr>
          <w:sz w:val="28"/>
          <w:szCs w:val="28"/>
        </w:rPr>
        <w:t xml:space="preserve"> ile</w:t>
      </w:r>
      <w:r>
        <w:rPr>
          <w:sz w:val="28"/>
          <w:szCs w:val="28"/>
        </w:rPr>
        <w:t xml:space="preserve"> iller seçilerek mevcut uçuşlar listelenebilir, ‘Select’ ile uçuş bilgileri otomatikmen seçilerek ‘Booking’ formuna geçilebilir.</w:t>
      </w:r>
    </w:p>
    <w:p w14:paraId="7E64616A" w14:textId="77777777" w:rsidR="0099050D" w:rsidRPr="0099050D" w:rsidRDefault="0099050D" w:rsidP="0099050D"/>
    <w:p w14:paraId="1E1572A5" w14:textId="37DBED4C" w:rsidR="00940507" w:rsidRDefault="00940507" w:rsidP="00940507"/>
    <w:p w14:paraId="0B2B4FC9" w14:textId="4E9FB05D" w:rsidR="00940507" w:rsidRDefault="00940507" w:rsidP="00940507">
      <w:r>
        <w:rPr>
          <w:noProof/>
        </w:rPr>
        <w:drawing>
          <wp:inline distT="0" distB="0" distL="0" distR="0" wp14:anchorId="014502E1" wp14:editId="7AF393D6">
            <wp:extent cx="6847840" cy="47612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7840" cy="4761230"/>
                    </a:xfrm>
                    <a:prstGeom prst="rect">
                      <a:avLst/>
                    </a:prstGeom>
                  </pic:spPr>
                </pic:pic>
              </a:graphicData>
            </a:graphic>
          </wp:inline>
        </w:drawing>
      </w:r>
    </w:p>
    <w:p w14:paraId="5F3DBFC4" w14:textId="5EF2B631" w:rsidR="009658C9" w:rsidRDefault="009658C9" w:rsidP="00940507"/>
    <w:p w14:paraId="20445689" w14:textId="78B88C59" w:rsidR="009658C9" w:rsidRDefault="009658C9" w:rsidP="00940507"/>
    <w:p w14:paraId="5AED3694" w14:textId="5953BC88" w:rsidR="009658C9" w:rsidRDefault="009658C9" w:rsidP="00940507"/>
    <w:p w14:paraId="7C749567" w14:textId="1F94951E" w:rsidR="009658C9" w:rsidRDefault="009658C9" w:rsidP="00940507"/>
    <w:p w14:paraId="22296DC0" w14:textId="2A642E07" w:rsidR="009658C9" w:rsidRDefault="009658C9" w:rsidP="00940507"/>
    <w:p w14:paraId="60467CC3" w14:textId="0B2D23DA" w:rsidR="009658C9" w:rsidRDefault="009658C9" w:rsidP="00940507"/>
    <w:p w14:paraId="5DC521F5" w14:textId="6EB4A3F2" w:rsidR="009658C9" w:rsidRDefault="009658C9" w:rsidP="00940507"/>
    <w:p w14:paraId="230262FE" w14:textId="2D9C694A" w:rsidR="009658C9" w:rsidRDefault="009658C9" w:rsidP="00940507"/>
    <w:p w14:paraId="64800C81" w14:textId="1F6C9BCA" w:rsidR="009658C9" w:rsidRDefault="009658C9" w:rsidP="00940507"/>
    <w:p w14:paraId="24A14F94" w14:textId="5B76A746" w:rsidR="009658C9" w:rsidRDefault="009658C9" w:rsidP="00940507"/>
    <w:p w14:paraId="71FBFF58" w14:textId="6B7FC7C8" w:rsidR="009658C9" w:rsidRDefault="009658C9" w:rsidP="00940507"/>
    <w:p w14:paraId="20202464" w14:textId="0C20D6FD" w:rsidR="009658C9" w:rsidRDefault="009658C9" w:rsidP="00940507"/>
    <w:p w14:paraId="62E46666" w14:textId="6F3943A0" w:rsidR="009658C9" w:rsidRDefault="009658C9" w:rsidP="00940507"/>
    <w:p w14:paraId="02E43289" w14:textId="07736A58" w:rsidR="009658C9" w:rsidRDefault="009658C9" w:rsidP="00940507"/>
    <w:p w14:paraId="04DA6B9A" w14:textId="0740F117" w:rsidR="009658C9" w:rsidRDefault="009658C9" w:rsidP="009658C9">
      <w:pPr>
        <w:pStyle w:val="Heading2"/>
      </w:pPr>
      <w:bookmarkStart w:id="84" w:name="_Toc122717828"/>
      <w:bookmarkStart w:id="85" w:name="_Toc122732884"/>
      <w:r>
        <w:lastRenderedPageBreak/>
        <w:t>Sign In</w:t>
      </w:r>
      <w:bookmarkEnd w:id="84"/>
      <w:bookmarkEnd w:id="85"/>
    </w:p>
    <w:p w14:paraId="616DB527" w14:textId="48CB830B" w:rsidR="00A362DD" w:rsidRDefault="00A362DD" w:rsidP="00A362DD"/>
    <w:p w14:paraId="426F09B9" w14:textId="38D4D80C" w:rsidR="00A362DD" w:rsidRDefault="00A362DD" w:rsidP="00A362DD"/>
    <w:p w14:paraId="58711608" w14:textId="5245AFC9" w:rsidR="00A362DD" w:rsidRPr="00A362DD" w:rsidRDefault="00A362DD" w:rsidP="007D5EC0">
      <w:pPr>
        <w:pStyle w:val="ListParagraph"/>
        <w:numPr>
          <w:ilvl w:val="0"/>
          <w:numId w:val="6"/>
        </w:numPr>
        <w:spacing w:line="480" w:lineRule="auto"/>
      </w:pPr>
      <w:r>
        <w:rPr>
          <w:sz w:val="28"/>
          <w:szCs w:val="28"/>
        </w:rPr>
        <w:t>Kayıt yapmış olan ‘consumer’ giriş yapabilir. Bu sayede bilgileri otomatik ‘Fill’ edilebilir.</w:t>
      </w:r>
    </w:p>
    <w:p w14:paraId="2F220F77" w14:textId="77777777" w:rsidR="009658C9" w:rsidRPr="009658C9" w:rsidRDefault="009658C9" w:rsidP="009658C9"/>
    <w:p w14:paraId="19755033" w14:textId="44926F32" w:rsidR="009658C9" w:rsidRDefault="009658C9" w:rsidP="009658C9"/>
    <w:p w14:paraId="40C0B39F" w14:textId="12AA7303" w:rsidR="009658C9" w:rsidRDefault="009658C9" w:rsidP="009658C9">
      <w:r>
        <w:rPr>
          <w:noProof/>
        </w:rPr>
        <w:drawing>
          <wp:inline distT="0" distB="0" distL="0" distR="0" wp14:anchorId="3824674D" wp14:editId="5E41857A">
            <wp:extent cx="6847840" cy="47263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7840" cy="4726305"/>
                    </a:xfrm>
                    <a:prstGeom prst="rect">
                      <a:avLst/>
                    </a:prstGeom>
                  </pic:spPr>
                </pic:pic>
              </a:graphicData>
            </a:graphic>
          </wp:inline>
        </w:drawing>
      </w:r>
    </w:p>
    <w:p w14:paraId="300AFDD4" w14:textId="6FCC2825" w:rsidR="009658C9" w:rsidRDefault="009658C9" w:rsidP="009658C9"/>
    <w:p w14:paraId="062D16F2" w14:textId="0AD5ED00" w:rsidR="009658C9" w:rsidRDefault="009658C9" w:rsidP="009658C9"/>
    <w:p w14:paraId="4BF1DD7C" w14:textId="18CAB8A3" w:rsidR="009658C9" w:rsidRDefault="009658C9" w:rsidP="009658C9"/>
    <w:p w14:paraId="341A0FD8" w14:textId="66DEA802" w:rsidR="009658C9" w:rsidRDefault="009658C9" w:rsidP="009658C9"/>
    <w:p w14:paraId="06E04D11" w14:textId="65F92DB6" w:rsidR="009658C9" w:rsidRDefault="009658C9" w:rsidP="009658C9"/>
    <w:p w14:paraId="235B8339" w14:textId="08C5EEF6" w:rsidR="009658C9" w:rsidRDefault="009658C9" w:rsidP="009658C9"/>
    <w:p w14:paraId="2C6D1142" w14:textId="6F3BEC29" w:rsidR="009658C9" w:rsidRDefault="009658C9" w:rsidP="009658C9"/>
    <w:p w14:paraId="68DFE345" w14:textId="701EAA00" w:rsidR="009658C9" w:rsidRDefault="009658C9" w:rsidP="009658C9"/>
    <w:p w14:paraId="636CBD55" w14:textId="5DA83F1E" w:rsidR="009658C9" w:rsidRDefault="009658C9" w:rsidP="009658C9"/>
    <w:p w14:paraId="1A8A488E" w14:textId="460E1D38" w:rsidR="009658C9" w:rsidRDefault="009658C9" w:rsidP="009658C9"/>
    <w:p w14:paraId="2683B893" w14:textId="264CA0F7" w:rsidR="009658C9" w:rsidRDefault="009658C9" w:rsidP="009658C9"/>
    <w:p w14:paraId="64C7FB18" w14:textId="66F8BFFA" w:rsidR="009658C9" w:rsidRDefault="009658C9" w:rsidP="009658C9"/>
    <w:p w14:paraId="6FE9C81D" w14:textId="76AEE8C2" w:rsidR="009658C9" w:rsidRDefault="009658C9" w:rsidP="009658C9"/>
    <w:p w14:paraId="2F244DCB" w14:textId="1EC92D34" w:rsidR="009658C9" w:rsidRDefault="009658C9" w:rsidP="009658C9"/>
    <w:p w14:paraId="78AFF4D6" w14:textId="56759AB1" w:rsidR="009658C9" w:rsidRDefault="009658C9" w:rsidP="009658C9">
      <w:pPr>
        <w:pStyle w:val="Heading2"/>
      </w:pPr>
      <w:bookmarkStart w:id="86" w:name="_Toc122717829"/>
      <w:bookmarkStart w:id="87" w:name="_Toc122732885"/>
      <w:r>
        <w:lastRenderedPageBreak/>
        <w:t>Sign Up</w:t>
      </w:r>
      <w:bookmarkEnd w:id="86"/>
      <w:bookmarkEnd w:id="87"/>
    </w:p>
    <w:p w14:paraId="78BC6EFC" w14:textId="6FFAAEF5" w:rsidR="00A362DD" w:rsidRDefault="00A362DD" w:rsidP="00A362DD"/>
    <w:p w14:paraId="7F16DF1E" w14:textId="2B7A7451" w:rsidR="00A362DD" w:rsidRDefault="00A362DD" w:rsidP="00A362DD"/>
    <w:p w14:paraId="13CD08FE" w14:textId="274DC45B" w:rsidR="00A362DD" w:rsidRPr="00A362DD" w:rsidRDefault="00A362DD" w:rsidP="007D5EC0">
      <w:pPr>
        <w:pStyle w:val="ListParagraph"/>
        <w:numPr>
          <w:ilvl w:val="0"/>
          <w:numId w:val="6"/>
        </w:numPr>
        <w:spacing w:line="480" w:lineRule="auto"/>
      </w:pPr>
      <w:r>
        <w:rPr>
          <w:sz w:val="28"/>
          <w:szCs w:val="28"/>
        </w:rPr>
        <w:t>‘consumer’ kaydı yapılabilir. Akabinde, giriş yapılarak ilgili formlar otomatikmen ‘Fill’ edilebilir.</w:t>
      </w:r>
    </w:p>
    <w:p w14:paraId="5F073326" w14:textId="77777777" w:rsidR="009658C9" w:rsidRPr="009658C9" w:rsidRDefault="009658C9" w:rsidP="009658C9"/>
    <w:p w14:paraId="449AF3BF" w14:textId="0785BB22" w:rsidR="009658C9" w:rsidRDefault="009658C9" w:rsidP="009658C9"/>
    <w:p w14:paraId="3068CB8A" w14:textId="6D90DAC5" w:rsidR="009658C9" w:rsidRPr="009658C9" w:rsidRDefault="009658C9" w:rsidP="009658C9">
      <w:r>
        <w:rPr>
          <w:noProof/>
        </w:rPr>
        <w:drawing>
          <wp:inline distT="0" distB="0" distL="0" distR="0" wp14:anchorId="6925979F" wp14:editId="5A318E09">
            <wp:extent cx="6847840" cy="47796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7840" cy="4779645"/>
                    </a:xfrm>
                    <a:prstGeom prst="rect">
                      <a:avLst/>
                    </a:prstGeom>
                  </pic:spPr>
                </pic:pic>
              </a:graphicData>
            </a:graphic>
          </wp:inline>
        </w:drawing>
      </w:r>
    </w:p>
    <w:p w14:paraId="0CD6AE9F" w14:textId="77777777" w:rsidR="009658C9" w:rsidRPr="009658C9" w:rsidRDefault="009658C9" w:rsidP="009658C9"/>
    <w:p w14:paraId="23B2ADAB" w14:textId="77777777" w:rsidR="009658C9" w:rsidRPr="00940507" w:rsidRDefault="009658C9" w:rsidP="00940507"/>
    <w:p w14:paraId="5852D506" w14:textId="3A22C3DD" w:rsidR="00940507" w:rsidRDefault="00940507" w:rsidP="00940507">
      <w:pPr>
        <w:spacing w:line="480" w:lineRule="auto"/>
      </w:pPr>
    </w:p>
    <w:p w14:paraId="62C0D1E5" w14:textId="1A412B84" w:rsidR="009658C9" w:rsidRDefault="009658C9" w:rsidP="00940507">
      <w:pPr>
        <w:spacing w:line="480" w:lineRule="auto"/>
      </w:pPr>
    </w:p>
    <w:p w14:paraId="512F1AF4" w14:textId="1729DEBB" w:rsidR="009658C9" w:rsidRDefault="009658C9" w:rsidP="00940507">
      <w:pPr>
        <w:spacing w:line="480" w:lineRule="auto"/>
      </w:pPr>
    </w:p>
    <w:p w14:paraId="3C52687A" w14:textId="407EE12B" w:rsidR="009658C9" w:rsidRDefault="009658C9" w:rsidP="00940507">
      <w:pPr>
        <w:spacing w:line="480" w:lineRule="auto"/>
      </w:pPr>
    </w:p>
    <w:p w14:paraId="5E910815" w14:textId="7CF0092F" w:rsidR="009658C9" w:rsidRDefault="009658C9" w:rsidP="00940507">
      <w:pPr>
        <w:spacing w:line="480" w:lineRule="auto"/>
      </w:pPr>
    </w:p>
    <w:p w14:paraId="1F9D3E12" w14:textId="6E6304E3" w:rsidR="009658C9" w:rsidRDefault="009658C9" w:rsidP="00940507">
      <w:pPr>
        <w:spacing w:line="480" w:lineRule="auto"/>
      </w:pPr>
    </w:p>
    <w:p w14:paraId="74A9741A" w14:textId="1497DD32" w:rsidR="009658C9" w:rsidRDefault="009658C9" w:rsidP="009658C9">
      <w:pPr>
        <w:pStyle w:val="Heading2"/>
      </w:pPr>
      <w:bookmarkStart w:id="88" w:name="_Toc122717830"/>
      <w:bookmarkStart w:id="89" w:name="_Toc122732886"/>
      <w:r>
        <w:lastRenderedPageBreak/>
        <w:t>Booking</w:t>
      </w:r>
      <w:bookmarkEnd w:id="88"/>
      <w:bookmarkEnd w:id="89"/>
    </w:p>
    <w:p w14:paraId="210D8BA7" w14:textId="1FB339E5" w:rsidR="00A362DD" w:rsidRDefault="00A362DD" w:rsidP="00A362DD"/>
    <w:p w14:paraId="39C0D0D2" w14:textId="3517DED5" w:rsidR="00A362DD" w:rsidRDefault="00A362DD" w:rsidP="00A362DD"/>
    <w:p w14:paraId="6FCC6359" w14:textId="42AD7F65" w:rsidR="00A362DD" w:rsidRPr="00A362DD" w:rsidRDefault="00A362DD" w:rsidP="007D5EC0">
      <w:pPr>
        <w:pStyle w:val="ListParagraph"/>
        <w:numPr>
          <w:ilvl w:val="0"/>
          <w:numId w:val="6"/>
        </w:numPr>
        <w:spacing w:line="480" w:lineRule="auto"/>
      </w:pPr>
      <w:r>
        <w:rPr>
          <w:sz w:val="28"/>
          <w:szCs w:val="28"/>
        </w:rPr>
        <w:t>‘passenger’ için bilet kesim ekranı. ‘Search Flight’ formundan seçilen uçuş</w:t>
      </w:r>
      <w:r w:rsidR="00FD1F20">
        <w:rPr>
          <w:sz w:val="28"/>
          <w:szCs w:val="28"/>
        </w:rPr>
        <w:t xml:space="preserve"> ile doldurulur. </w:t>
      </w:r>
    </w:p>
    <w:p w14:paraId="3653C8EC" w14:textId="77777777" w:rsidR="009658C9" w:rsidRPr="009658C9" w:rsidRDefault="009658C9" w:rsidP="009658C9"/>
    <w:p w14:paraId="6756E66E" w14:textId="0BD3000D" w:rsidR="009658C9" w:rsidRDefault="009658C9" w:rsidP="009658C9"/>
    <w:p w14:paraId="38B5B064" w14:textId="67CABE4A" w:rsidR="009658C9" w:rsidRDefault="009658C9" w:rsidP="009658C9">
      <w:r>
        <w:rPr>
          <w:noProof/>
        </w:rPr>
        <w:drawing>
          <wp:inline distT="0" distB="0" distL="0" distR="0" wp14:anchorId="34EE35EC" wp14:editId="39400348">
            <wp:extent cx="6847840" cy="4739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7840" cy="4739640"/>
                    </a:xfrm>
                    <a:prstGeom prst="rect">
                      <a:avLst/>
                    </a:prstGeom>
                  </pic:spPr>
                </pic:pic>
              </a:graphicData>
            </a:graphic>
          </wp:inline>
        </w:drawing>
      </w:r>
    </w:p>
    <w:p w14:paraId="67F3149E" w14:textId="1F43D6F7" w:rsidR="009658C9" w:rsidRDefault="009658C9" w:rsidP="009658C9"/>
    <w:p w14:paraId="089A81F3" w14:textId="2A77EDF1" w:rsidR="009658C9" w:rsidRDefault="009658C9" w:rsidP="009658C9"/>
    <w:p w14:paraId="55F005E6" w14:textId="741F301A" w:rsidR="009658C9" w:rsidRDefault="009658C9" w:rsidP="009658C9"/>
    <w:p w14:paraId="6B8556B2" w14:textId="755BD13D" w:rsidR="009658C9" w:rsidRDefault="009658C9" w:rsidP="009658C9"/>
    <w:p w14:paraId="5E7704A0" w14:textId="16F94485" w:rsidR="009658C9" w:rsidRDefault="009658C9" w:rsidP="009658C9"/>
    <w:p w14:paraId="73C66659" w14:textId="1D5161D7" w:rsidR="009658C9" w:rsidRDefault="009658C9" w:rsidP="009658C9"/>
    <w:p w14:paraId="5623322C" w14:textId="1F489D40" w:rsidR="009658C9" w:rsidRDefault="009658C9" w:rsidP="009658C9"/>
    <w:p w14:paraId="3FC55CDE" w14:textId="11888878" w:rsidR="009658C9" w:rsidRDefault="009658C9" w:rsidP="009658C9"/>
    <w:p w14:paraId="3DE81293" w14:textId="0B1D66F9" w:rsidR="009658C9" w:rsidRDefault="009658C9" w:rsidP="009658C9"/>
    <w:p w14:paraId="02042292" w14:textId="73AEF2C8" w:rsidR="009658C9" w:rsidRDefault="009658C9" w:rsidP="009658C9"/>
    <w:p w14:paraId="19A4E842" w14:textId="666EF149" w:rsidR="009658C9" w:rsidRDefault="009658C9" w:rsidP="009658C9"/>
    <w:p w14:paraId="492B5808" w14:textId="1EDD14EF" w:rsidR="009658C9" w:rsidRDefault="009658C9" w:rsidP="009658C9"/>
    <w:p w14:paraId="2278C920" w14:textId="0EC8A23A" w:rsidR="009658C9" w:rsidRDefault="009658C9" w:rsidP="009658C9"/>
    <w:p w14:paraId="42043721" w14:textId="36C3BF56" w:rsidR="009658C9" w:rsidRDefault="009658C9" w:rsidP="009658C9"/>
    <w:p w14:paraId="182B287B" w14:textId="14FD242E" w:rsidR="009658C9" w:rsidRDefault="009658C9" w:rsidP="009658C9">
      <w:pPr>
        <w:pStyle w:val="Heading2"/>
      </w:pPr>
      <w:bookmarkStart w:id="90" w:name="_Toc122717831"/>
      <w:bookmarkStart w:id="91" w:name="_Toc122732887"/>
      <w:r>
        <w:lastRenderedPageBreak/>
        <w:t>Manage Booking</w:t>
      </w:r>
      <w:bookmarkEnd w:id="90"/>
      <w:bookmarkEnd w:id="91"/>
    </w:p>
    <w:p w14:paraId="4E61AE0F" w14:textId="145F5BE1" w:rsidR="00FD1F20" w:rsidRDefault="00FD1F20" w:rsidP="00FD1F20"/>
    <w:p w14:paraId="295485D4" w14:textId="2A9EED9C" w:rsidR="00FD1F20" w:rsidRDefault="00FD1F20" w:rsidP="00FD1F20"/>
    <w:p w14:paraId="2E0E3A1D" w14:textId="2979F145" w:rsidR="00FD1F20" w:rsidRPr="00FD1F20" w:rsidRDefault="00FD1F20" w:rsidP="007D5EC0">
      <w:pPr>
        <w:pStyle w:val="ListParagraph"/>
        <w:numPr>
          <w:ilvl w:val="0"/>
          <w:numId w:val="6"/>
        </w:numPr>
        <w:spacing w:line="480" w:lineRule="auto"/>
      </w:pPr>
      <w:r>
        <w:rPr>
          <w:sz w:val="28"/>
          <w:szCs w:val="28"/>
        </w:rPr>
        <w:t>ID Card NO textbox’ı doldurularak ‘passenger’ tablosundaki ‘idcardno’ sahibinin aktif uçuşları listelenebilir.</w:t>
      </w:r>
    </w:p>
    <w:p w14:paraId="6A96B1BC" w14:textId="322D7288" w:rsidR="009658C9" w:rsidRDefault="009658C9" w:rsidP="009658C9"/>
    <w:p w14:paraId="148FA134" w14:textId="77777777" w:rsidR="009658C9" w:rsidRPr="009658C9" w:rsidRDefault="009658C9" w:rsidP="009658C9"/>
    <w:p w14:paraId="6BB61CCF" w14:textId="440F57ED" w:rsidR="009658C9" w:rsidRDefault="009658C9" w:rsidP="009658C9">
      <w:r>
        <w:rPr>
          <w:noProof/>
        </w:rPr>
        <w:drawing>
          <wp:inline distT="0" distB="0" distL="0" distR="0" wp14:anchorId="7A2DBC18" wp14:editId="2BD23921">
            <wp:extent cx="6847840" cy="47364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7840" cy="4736465"/>
                    </a:xfrm>
                    <a:prstGeom prst="rect">
                      <a:avLst/>
                    </a:prstGeom>
                  </pic:spPr>
                </pic:pic>
              </a:graphicData>
            </a:graphic>
          </wp:inline>
        </w:drawing>
      </w:r>
    </w:p>
    <w:p w14:paraId="1BACF2A5" w14:textId="39ED6FA4" w:rsidR="009658C9" w:rsidRDefault="009658C9" w:rsidP="009658C9"/>
    <w:p w14:paraId="64E0C56F" w14:textId="1E0331E1" w:rsidR="009658C9" w:rsidRDefault="009658C9" w:rsidP="009658C9"/>
    <w:p w14:paraId="7B9D568F" w14:textId="5E0E9346" w:rsidR="009658C9" w:rsidRDefault="009658C9" w:rsidP="009658C9"/>
    <w:p w14:paraId="7034D0D9" w14:textId="353D0EAB" w:rsidR="009658C9" w:rsidRDefault="009658C9" w:rsidP="009658C9"/>
    <w:p w14:paraId="02687717" w14:textId="7CAD4CF9" w:rsidR="009658C9" w:rsidRDefault="009658C9" w:rsidP="009658C9"/>
    <w:p w14:paraId="1F6EDF54" w14:textId="7B7A4F16" w:rsidR="009658C9" w:rsidRDefault="009658C9" w:rsidP="009658C9"/>
    <w:p w14:paraId="1E38FA54" w14:textId="0AE81B65" w:rsidR="009658C9" w:rsidRDefault="009658C9" w:rsidP="009658C9"/>
    <w:p w14:paraId="056FB1FC" w14:textId="290BBE2E" w:rsidR="009658C9" w:rsidRDefault="009658C9" w:rsidP="009658C9"/>
    <w:p w14:paraId="428BB5F0" w14:textId="04CFA01E" w:rsidR="009658C9" w:rsidRDefault="009658C9" w:rsidP="009658C9"/>
    <w:p w14:paraId="2C3E4FE7" w14:textId="6D8C22D0" w:rsidR="009658C9" w:rsidRDefault="009658C9" w:rsidP="009658C9"/>
    <w:p w14:paraId="342073DC" w14:textId="5C0980C8" w:rsidR="009658C9" w:rsidRDefault="009658C9" w:rsidP="009658C9"/>
    <w:p w14:paraId="739E6BE5" w14:textId="1F9E17F8" w:rsidR="009658C9" w:rsidRDefault="009658C9" w:rsidP="009658C9"/>
    <w:p w14:paraId="0F0A4E9A" w14:textId="197624B1" w:rsidR="009658C9" w:rsidRDefault="009658C9" w:rsidP="009658C9"/>
    <w:p w14:paraId="646A5D5C" w14:textId="5F8C8210" w:rsidR="009658C9" w:rsidRDefault="009658C9" w:rsidP="009658C9"/>
    <w:p w14:paraId="5B1D079C" w14:textId="46299AC4" w:rsidR="009658C9" w:rsidRDefault="009658C9" w:rsidP="009658C9">
      <w:pPr>
        <w:pStyle w:val="Heading2"/>
      </w:pPr>
      <w:bookmarkStart w:id="92" w:name="_Toc122717832"/>
      <w:bookmarkStart w:id="93" w:name="_Toc122732888"/>
      <w:r>
        <w:lastRenderedPageBreak/>
        <w:t>Profile</w:t>
      </w:r>
      <w:bookmarkEnd w:id="92"/>
      <w:bookmarkEnd w:id="93"/>
    </w:p>
    <w:p w14:paraId="45231B9B" w14:textId="6EE6F14E" w:rsidR="00FD1F20" w:rsidRDefault="00FD1F20" w:rsidP="00FD1F20"/>
    <w:p w14:paraId="2CC44209" w14:textId="00262120" w:rsidR="00FD1F20" w:rsidRDefault="00FD1F20" w:rsidP="00FD1F20"/>
    <w:p w14:paraId="51D17189" w14:textId="53D2F088" w:rsidR="00FD1F20" w:rsidRPr="00FD1F20" w:rsidRDefault="00FD1F20" w:rsidP="007D5EC0">
      <w:pPr>
        <w:pStyle w:val="ListParagraph"/>
        <w:numPr>
          <w:ilvl w:val="0"/>
          <w:numId w:val="6"/>
        </w:numPr>
        <w:spacing w:line="480" w:lineRule="auto"/>
      </w:pPr>
      <w:r>
        <w:rPr>
          <w:sz w:val="28"/>
          <w:szCs w:val="28"/>
        </w:rPr>
        <w:t>Giriş yapmış olan ‘consumer’; şifre, telefon ve mail bilgilerini güncelleyebilir.</w:t>
      </w:r>
    </w:p>
    <w:p w14:paraId="2126CE59" w14:textId="68C7032C" w:rsidR="009658C9" w:rsidRDefault="009658C9" w:rsidP="009658C9"/>
    <w:p w14:paraId="35D19CD5" w14:textId="457A55CB" w:rsidR="009658C9" w:rsidRDefault="009658C9" w:rsidP="009658C9"/>
    <w:p w14:paraId="013A325A" w14:textId="77777777" w:rsidR="009658C9" w:rsidRPr="009658C9" w:rsidRDefault="009658C9" w:rsidP="009658C9"/>
    <w:p w14:paraId="4792DE06" w14:textId="344B8FFC" w:rsidR="009658C9" w:rsidRDefault="009658C9" w:rsidP="009658C9">
      <w:r>
        <w:rPr>
          <w:noProof/>
        </w:rPr>
        <w:drawing>
          <wp:inline distT="0" distB="0" distL="0" distR="0" wp14:anchorId="59C2025E" wp14:editId="67A80819">
            <wp:extent cx="6847840" cy="47428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7840" cy="4742815"/>
                    </a:xfrm>
                    <a:prstGeom prst="rect">
                      <a:avLst/>
                    </a:prstGeom>
                  </pic:spPr>
                </pic:pic>
              </a:graphicData>
            </a:graphic>
          </wp:inline>
        </w:drawing>
      </w:r>
    </w:p>
    <w:p w14:paraId="51DF7569" w14:textId="1EA227B0" w:rsidR="009658C9" w:rsidRDefault="009658C9" w:rsidP="009658C9"/>
    <w:p w14:paraId="4DD93E56" w14:textId="22395A50" w:rsidR="009658C9" w:rsidRDefault="009658C9" w:rsidP="009658C9"/>
    <w:p w14:paraId="0D4A6637" w14:textId="7A3FF377" w:rsidR="009658C9" w:rsidRDefault="009658C9" w:rsidP="009658C9"/>
    <w:p w14:paraId="026C11DF" w14:textId="06F65262" w:rsidR="009658C9" w:rsidRDefault="009658C9" w:rsidP="009658C9"/>
    <w:p w14:paraId="32C34030" w14:textId="07823FF5" w:rsidR="009658C9" w:rsidRDefault="009658C9" w:rsidP="009658C9"/>
    <w:p w14:paraId="2ADC4C05" w14:textId="605D2BE0" w:rsidR="009658C9" w:rsidRDefault="009658C9" w:rsidP="009658C9"/>
    <w:p w14:paraId="71692094" w14:textId="6913BB02" w:rsidR="009658C9" w:rsidRDefault="009658C9" w:rsidP="009658C9"/>
    <w:p w14:paraId="34FA35A3" w14:textId="7DE875FE" w:rsidR="009658C9" w:rsidRDefault="009658C9" w:rsidP="009658C9"/>
    <w:p w14:paraId="5A0391ED" w14:textId="5602064A" w:rsidR="009658C9" w:rsidRDefault="009658C9" w:rsidP="009658C9"/>
    <w:p w14:paraId="26B832E1" w14:textId="0384AE18" w:rsidR="009658C9" w:rsidRDefault="009658C9" w:rsidP="009658C9"/>
    <w:p w14:paraId="141785B8" w14:textId="6571A3C1" w:rsidR="009658C9" w:rsidRDefault="009658C9" w:rsidP="009658C9"/>
    <w:p w14:paraId="53A420FE" w14:textId="5A92901B" w:rsidR="009658C9" w:rsidRDefault="009658C9" w:rsidP="009658C9"/>
    <w:p w14:paraId="43AF41DC" w14:textId="357E7DE6" w:rsidR="009658C9" w:rsidRDefault="009658C9" w:rsidP="009658C9"/>
    <w:p w14:paraId="50B0A663" w14:textId="23EC08E5" w:rsidR="009658C9" w:rsidRDefault="009658C9" w:rsidP="009658C9"/>
    <w:p w14:paraId="311E065E" w14:textId="67E7216F" w:rsidR="009658C9" w:rsidRDefault="009658C9" w:rsidP="009658C9"/>
    <w:p w14:paraId="28FA7EA2" w14:textId="2CD8E87E" w:rsidR="009658C9" w:rsidRDefault="009658C9" w:rsidP="009658C9"/>
    <w:p w14:paraId="79868AA4" w14:textId="5E628146" w:rsidR="009658C9" w:rsidRDefault="009658C9" w:rsidP="009658C9">
      <w:pPr>
        <w:pStyle w:val="Heading2"/>
      </w:pPr>
      <w:bookmarkStart w:id="94" w:name="_Toc122717833"/>
      <w:bookmarkStart w:id="95" w:name="_Toc122732889"/>
      <w:r>
        <w:lastRenderedPageBreak/>
        <w:t>Forgot</w:t>
      </w:r>
      <w:bookmarkEnd w:id="94"/>
      <w:bookmarkEnd w:id="95"/>
    </w:p>
    <w:p w14:paraId="04063B8A" w14:textId="7E26E031" w:rsidR="00FD1F20" w:rsidRDefault="00FD1F20" w:rsidP="00FD1F20"/>
    <w:p w14:paraId="3473A772" w14:textId="53EB8CC4" w:rsidR="00FD1F20" w:rsidRDefault="00FD1F20" w:rsidP="00FD1F20"/>
    <w:p w14:paraId="0E841891" w14:textId="2CA59982" w:rsidR="00FD1F20" w:rsidRPr="00FD1F20" w:rsidRDefault="00FD1F20" w:rsidP="007D5EC0">
      <w:pPr>
        <w:pStyle w:val="ListParagraph"/>
        <w:numPr>
          <w:ilvl w:val="0"/>
          <w:numId w:val="6"/>
        </w:numPr>
        <w:spacing w:line="480" w:lineRule="auto"/>
      </w:pPr>
      <w:r>
        <w:rPr>
          <w:sz w:val="28"/>
          <w:szCs w:val="28"/>
        </w:rPr>
        <w:t>Kayıt olmuş olan ‘consumer’, isim ve telefon bilgilerini girerek şifresine erişebilir.</w:t>
      </w:r>
    </w:p>
    <w:p w14:paraId="52885276" w14:textId="52D06117" w:rsidR="009658C9" w:rsidRDefault="009658C9" w:rsidP="009658C9"/>
    <w:p w14:paraId="1F29A299" w14:textId="1B4F88FF" w:rsidR="009658C9" w:rsidRDefault="009658C9" w:rsidP="009658C9"/>
    <w:p w14:paraId="55476811" w14:textId="048C00D9" w:rsidR="009658C9" w:rsidRDefault="009658C9" w:rsidP="009658C9"/>
    <w:p w14:paraId="0A093E02" w14:textId="65650EBE" w:rsidR="009658C9" w:rsidRPr="009658C9" w:rsidRDefault="009658C9" w:rsidP="009658C9">
      <w:r>
        <w:rPr>
          <w:noProof/>
        </w:rPr>
        <w:drawing>
          <wp:inline distT="0" distB="0" distL="0" distR="0" wp14:anchorId="70F36F61" wp14:editId="6A4AFAA2">
            <wp:extent cx="6847840" cy="47402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7840" cy="4740275"/>
                    </a:xfrm>
                    <a:prstGeom prst="rect">
                      <a:avLst/>
                    </a:prstGeom>
                  </pic:spPr>
                </pic:pic>
              </a:graphicData>
            </a:graphic>
          </wp:inline>
        </w:drawing>
      </w:r>
    </w:p>
    <w:p w14:paraId="4D74EF65" w14:textId="597E01C0" w:rsidR="009658C9" w:rsidRDefault="009658C9" w:rsidP="009658C9"/>
    <w:p w14:paraId="521607FA" w14:textId="323CEADF" w:rsidR="009658C9" w:rsidRDefault="009658C9" w:rsidP="009658C9"/>
    <w:p w14:paraId="660B39D0" w14:textId="57B5C15E" w:rsidR="009658C9" w:rsidRDefault="009658C9" w:rsidP="009658C9"/>
    <w:p w14:paraId="72C8270F" w14:textId="038F6A95" w:rsidR="009658C9" w:rsidRDefault="009658C9" w:rsidP="009658C9"/>
    <w:p w14:paraId="2FF87A9F" w14:textId="6A84EAD8" w:rsidR="009658C9" w:rsidRDefault="009658C9" w:rsidP="009658C9"/>
    <w:p w14:paraId="08324C72" w14:textId="0CAB5B14" w:rsidR="009658C9" w:rsidRDefault="009658C9" w:rsidP="009658C9"/>
    <w:p w14:paraId="24D1C172" w14:textId="1DF6E837" w:rsidR="009658C9" w:rsidRDefault="009658C9" w:rsidP="009658C9"/>
    <w:p w14:paraId="2437497E" w14:textId="780B337F" w:rsidR="009658C9" w:rsidRDefault="009658C9" w:rsidP="009658C9"/>
    <w:p w14:paraId="60C38F56" w14:textId="495ECE5A" w:rsidR="009658C9" w:rsidRDefault="009658C9" w:rsidP="009658C9"/>
    <w:p w14:paraId="551F330D" w14:textId="28F66A31" w:rsidR="009658C9" w:rsidRDefault="009658C9" w:rsidP="009658C9"/>
    <w:p w14:paraId="1054A5EE" w14:textId="1A6E63EB" w:rsidR="009658C9" w:rsidRDefault="009658C9" w:rsidP="009658C9"/>
    <w:p w14:paraId="17FBFAA7" w14:textId="38CB88B3" w:rsidR="009658C9" w:rsidRDefault="009658C9" w:rsidP="009658C9"/>
    <w:p w14:paraId="7347FF0F" w14:textId="2C10DFF5" w:rsidR="009658C9" w:rsidRDefault="009658C9" w:rsidP="009658C9"/>
    <w:p w14:paraId="1E6C7713" w14:textId="4220C8CD" w:rsidR="009658C9" w:rsidRDefault="009658C9" w:rsidP="009658C9"/>
    <w:p w14:paraId="7EC44373" w14:textId="4A5C90F5" w:rsidR="009658C9" w:rsidRDefault="009658C9" w:rsidP="009658C9"/>
    <w:p w14:paraId="5C31DC59" w14:textId="7FDF17E6" w:rsidR="009658C9" w:rsidRDefault="009658C9" w:rsidP="009658C9"/>
    <w:p w14:paraId="484BB726" w14:textId="5DC0DBF5" w:rsidR="009658C9" w:rsidRDefault="009658C9" w:rsidP="009658C9">
      <w:pPr>
        <w:pStyle w:val="Heading2"/>
      </w:pPr>
      <w:bookmarkStart w:id="96" w:name="_Toc122717834"/>
      <w:bookmarkStart w:id="97" w:name="_Toc122732890"/>
      <w:r>
        <w:lastRenderedPageBreak/>
        <w:t>Booking2</w:t>
      </w:r>
      <w:bookmarkEnd w:id="96"/>
      <w:bookmarkEnd w:id="97"/>
    </w:p>
    <w:p w14:paraId="4AC32D54" w14:textId="3CAEDBDD" w:rsidR="000004D0" w:rsidRDefault="000004D0" w:rsidP="000004D0"/>
    <w:p w14:paraId="1B3579CA" w14:textId="77777777" w:rsidR="000004D0" w:rsidRPr="000004D0" w:rsidRDefault="000004D0" w:rsidP="000004D0"/>
    <w:p w14:paraId="34B2AF10" w14:textId="7EE9065C" w:rsidR="009658C9" w:rsidRDefault="000004D0" w:rsidP="00BA13E6">
      <w:pPr>
        <w:pStyle w:val="ListParagraph"/>
        <w:numPr>
          <w:ilvl w:val="0"/>
          <w:numId w:val="6"/>
        </w:numPr>
        <w:spacing w:line="480" w:lineRule="auto"/>
      </w:pPr>
      <w:r>
        <w:rPr>
          <w:sz w:val="28"/>
          <w:szCs w:val="28"/>
        </w:rPr>
        <w:t>Giriş yapmış veya yapmamış olan ‘passenger’ için bilet kesim ekranı. ‘Confirm the ticket’ butonuna basıldığı vakit, verilen bilgiler vasıtasıyla ‘ticket’ ve ‘passenger’ tablolarına ilgili satırlar eklenir.</w:t>
      </w:r>
    </w:p>
    <w:p w14:paraId="0FE6FE13" w14:textId="2BADE363" w:rsidR="009658C9" w:rsidRDefault="009658C9" w:rsidP="009658C9"/>
    <w:p w14:paraId="48F9278E" w14:textId="6EA06BD0" w:rsidR="009658C9" w:rsidRPr="009658C9" w:rsidRDefault="009658C9" w:rsidP="009658C9">
      <w:r>
        <w:rPr>
          <w:noProof/>
        </w:rPr>
        <w:drawing>
          <wp:inline distT="0" distB="0" distL="0" distR="0" wp14:anchorId="1B54F0B1" wp14:editId="2FE5628B">
            <wp:extent cx="6847840" cy="4739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7840" cy="4739640"/>
                    </a:xfrm>
                    <a:prstGeom prst="rect">
                      <a:avLst/>
                    </a:prstGeom>
                  </pic:spPr>
                </pic:pic>
              </a:graphicData>
            </a:graphic>
          </wp:inline>
        </w:drawing>
      </w:r>
    </w:p>
    <w:p w14:paraId="0F64FC65" w14:textId="7D3B5CE2" w:rsidR="009658C9" w:rsidRDefault="009658C9" w:rsidP="009658C9"/>
    <w:p w14:paraId="696737B8" w14:textId="37D18428" w:rsidR="0097681A" w:rsidRDefault="0097681A" w:rsidP="009658C9"/>
    <w:p w14:paraId="7BC7C519" w14:textId="39E156BB" w:rsidR="0097681A" w:rsidRDefault="0097681A" w:rsidP="009658C9"/>
    <w:p w14:paraId="14C90726" w14:textId="7F23EDA8" w:rsidR="0097681A" w:rsidRDefault="0097681A" w:rsidP="009658C9"/>
    <w:p w14:paraId="2061305B" w14:textId="4B88E34E" w:rsidR="0097681A" w:rsidRDefault="0097681A" w:rsidP="009658C9"/>
    <w:p w14:paraId="5D8515C7" w14:textId="55A16974" w:rsidR="0097681A" w:rsidRDefault="0097681A" w:rsidP="009658C9"/>
    <w:p w14:paraId="2C577224" w14:textId="31C2913E" w:rsidR="0097681A" w:rsidRDefault="0097681A" w:rsidP="009658C9"/>
    <w:p w14:paraId="104AB9EA" w14:textId="1DCAF6F0" w:rsidR="0097681A" w:rsidRDefault="0097681A" w:rsidP="009658C9"/>
    <w:p w14:paraId="0E70201F" w14:textId="7E8CEAF2" w:rsidR="0097681A" w:rsidRDefault="0097681A" w:rsidP="009658C9"/>
    <w:p w14:paraId="7F1E5420" w14:textId="498E4689" w:rsidR="0097681A" w:rsidRDefault="0097681A" w:rsidP="009658C9"/>
    <w:p w14:paraId="7234D9CC" w14:textId="709453C1" w:rsidR="0097681A" w:rsidRDefault="0097681A" w:rsidP="009658C9"/>
    <w:p w14:paraId="055DFBA4" w14:textId="018B850B" w:rsidR="0097681A" w:rsidRDefault="0097681A" w:rsidP="009658C9"/>
    <w:p w14:paraId="607BAEE4" w14:textId="03F14E01" w:rsidR="0097681A" w:rsidRDefault="0097681A" w:rsidP="009658C9"/>
    <w:p w14:paraId="08B61A30" w14:textId="4FCB2932" w:rsidR="0097681A" w:rsidRDefault="0097681A" w:rsidP="007D5EC0">
      <w:pPr>
        <w:pStyle w:val="Heading1"/>
        <w:numPr>
          <w:ilvl w:val="0"/>
          <w:numId w:val="3"/>
        </w:numPr>
        <w:jc w:val="left"/>
      </w:pPr>
      <w:bookmarkStart w:id="98" w:name="_Toc122717835"/>
      <w:bookmarkStart w:id="99" w:name="_Toc122732891"/>
      <w:r>
        <w:lastRenderedPageBreak/>
        <w:t>Roles</w:t>
      </w:r>
      <w:bookmarkEnd w:id="98"/>
      <w:bookmarkEnd w:id="99"/>
    </w:p>
    <w:p w14:paraId="6B30C4C6" w14:textId="3EEF4887" w:rsidR="0097681A" w:rsidRDefault="0097681A" w:rsidP="0097681A">
      <w:pPr>
        <w:pStyle w:val="Heading2"/>
      </w:pPr>
      <w:bookmarkStart w:id="100" w:name="_Toc122717836"/>
      <w:bookmarkStart w:id="101" w:name="_Toc122732892"/>
      <w:r>
        <w:t>Admin</w:t>
      </w:r>
      <w:bookmarkEnd w:id="100"/>
      <w:bookmarkEnd w:id="101"/>
    </w:p>
    <w:p w14:paraId="7CBE3FBA" w14:textId="299FB6DC" w:rsidR="0097681A" w:rsidRDefault="0097681A" w:rsidP="0097681A"/>
    <w:p w14:paraId="6F36EC29" w14:textId="05C1EA34" w:rsidR="0097681A" w:rsidRPr="0097681A" w:rsidRDefault="0097681A" w:rsidP="007D5EC0">
      <w:pPr>
        <w:pStyle w:val="ListParagraph"/>
        <w:numPr>
          <w:ilvl w:val="0"/>
          <w:numId w:val="6"/>
        </w:numPr>
        <w:spacing w:line="480" w:lineRule="auto"/>
        <w:rPr>
          <w:sz w:val="28"/>
          <w:szCs w:val="28"/>
        </w:rPr>
      </w:pPr>
      <w:r w:rsidRPr="0097681A">
        <w:rPr>
          <w:sz w:val="28"/>
          <w:szCs w:val="28"/>
        </w:rPr>
        <w:t>Veritabanı yöneticisi, her yetkiye sahip.</w:t>
      </w:r>
    </w:p>
    <w:p w14:paraId="15B502B0" w14:textId="671C4DDC" w:rsidR="0097681A" w:rsidRDefault="0097681A" w:rsidP="0097681A">
      <w:pPr>
        <w:pStyle w:val="ListParagraph"/>
      </w:pPr>
    </w:p>
    <w:p w14:paraId="07817606" w14:textId="431BA94C" w:rsidR="0097681A" w:rsidRDefault="0097681A" w:rsidP="0097681A">
      <w:pPr>
        <w:ind w:firstLine="360"/>
      </w:pPr>
      <w:r>
        <w:rPr>
          <w:noProof/>
        </w:rPr>
        <w:drawing>
          <wp:inline distT="0" distB="0" distL="0" distR="0" wp14:anchorId="02A1DB1A" wp14:editId="5F4AB1EE">
            <wp:extent cx="2080260" cy="2873061"/>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2297" cy="2889686"/>
                    </a:xfrm>
                    <a:prstGeom prst="rect">
                      <a:avLst/>
                    </a:prstGeom>
                  </pic:spPr>
                </pic:pic>
              </a:graphicData>
            </a:graphic>
          </wp:inline>
        </w:drawing>
      </w:r>
    </w:p>
    <w:p w14:paraId="173A8E38" w14:textId="00CC0DF6" w:rsidR="0097681A" w:rsidRDefault="0097681A" w:rsidP="0097681A">
      <w:pPr>
        <w:ind w:firstLine="360"/>
      </w:pPr>
    </w:p>
    <w:p w14:paraId="2F404832" w14:textId="501E77FC" w:rsidR="0097681A" w:rsidRDefault="0097681A" w:rsidP="0097681A">
      <w:pPr>
        <w:ind w:firstLine="360"/>
      </w:pPr>
    </w:p>
    <w:p w14:paraId="3BEDF160" w14:textId="77777777" w:rsidR="0097681A" w:rsidRPr="0097681A" w:rsidRDefault="0097681A" w:rsidP="0097681A">
      <w:pPr>
        <w:ind w:firstLine="360"/>
      </w:pPr>
    </w:p>
    <w:p w14:paraId="13867E1B" w14:textId="2A315C62" w:rsidR="0097681A" w:rsidRDefault="0097681A" w:rsidP="0097681A">
      <w:pPr>
        <w:pStyle w:val="Heading2"/>
      </w:pPr>
      <w:bookmarkStart w:id="102" w:name="_Toc122717837"/>
      <w:bookmarkStart w:id="103" w:name="_Toc122732893"/>
      <w:r>
        <w:t>Staff</w:t>
      </w:r>
      <w:bookmarkEnd w:id="102"/>
      <w:bookmarkEnd w:id="103"/>
    </w:p>
    <w:p w14:paraId="0853DFB5" w14:textId="14B9E063" w:rsidR="0097681A" w:rsidRDefault="0097681A" w:rsidP="0097681A"/>
    <w:p w14:paraId="39E1E595" w14:textId="77777777" w:rsidR="0097681A" w:rsidRPr="0097681A" w:rsidRDefault="0097681A" w:rsidP="0097681A"/>
    <w:p w14:paraId="151BEBC6" w14:textId="64E4E15D" w:rsidR="0097681A" w:rsidRDefault="0097681A" w:rsidP="007D5EC0">
      <w:pPr>
        <w:pStyle w:val="ListParagraph"/>
        <w:numPr>
          <w:ilvl w:val="0"/>
          <w:numId w:val="6"/>
        </w:numPr>
        <w:spacing w:line="480" w:lineRule="auto"/>
        <w:rPr>
          <w:sz w:val="28"/>
          <w:szCs w:val="28"/>
        </w:rPr>
      </w:pPr>
      <w:r w:rsidRPr="0097681A">
        <w:rPr>
          <w:sz w:val="28"/>
          <w:szCs w:val="28"/>
        </w:rPr>
        <w:t>Veritabanı yetkilisi,</w:t>
      </w:r>
      <w:r>
        <w:rPr>
          <w:sz w:val="28"/>
          <w:szCs w:val="28"/>
        </w:rPr>
        <w:t xml:space="preserve"> giriş yapma ve rol yaratma yetkilerine sahip.</w:t>
      </w:r>
    </w:p>
    <w:p w14:paraId="3BA6A92B" w14:textId="45B368F8" w:rsidR="0097681A" w:rsidRDefault="0097681A" w:rsidP="0097681A">
      <w:pPr>
        <w:spacing w:line="480" w:lineRule="auto"/>
        <w:ind w:firstLine="360"/>
        <w:rPr>
          <w:sz w:val="28"/>
          <w:szCs w:val="28"/>
        </w:rPr>
      </w:pPr>
      <w:r>
        <w:rPr>
          <w:noProof/>
        </w:rPr>
        <w:drawing>
          <wp:inline distT="0" distB="0" distL="0" distR="0" wp14:anchorId="1A257717" wp14:editId="7B94F2C2">
            <wp:extent cx="2176928" cy="3009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83841" cy="3019459"/>
                    </a:xfrm>
                    <a:prstGeom prst="rect">
                      <a:avLst/>
                    </a:prstGeom>
                  </pic:spPr>
                </pic:pic>
              </a:graphicData>
            </a:graphic>
          </wp:inline>
        </w:drawing>
      </w:r>
    </w:p>
    <w:p w14:paraId="3DA13A7F" w14:textId="5AC596E8" w:rsidR="00571A38" w:rsidRDefault="00571A38" w:rsidP="00571A38">
      <w:pPr>
        <w:pStyle w:val="Heading1"/>
        <w:numPr>
          <w:ilvl w:val="0"/>
          <w:numId w:val="3"/>
        </w:numPr>
        <w:jc w:val="left"/>
      </w:pPr>
      <w:bookmarkStart w:id="104" w:name="_Toc122732894"/>
      <w:r>
        <w:lastRenderedPageBreak/>
        <w:t>UML Diyagramı</w:t>
      </w:r>
      <w:bookmarkEnd w:id="104"/>
    </w:p>
    <w:p w14:paraId="1A2EF499" w14:textId="166A5086" w:rsidR="00571A38" w:rsidRDefault="00571A38" w:rsidP="00571A38">
      <w:pPr>
        <w:spacing w:line="480" w:lineRule="auto"/>
        <w:rPr>
          <w:sz w:val="28"/>
          <w:szCs w:val="28"/>
        </w:rPr>
      </w:pPr>
    </w:p>
    <w:p w14:paraId="079FEE57" w14:textId="327861E1" w:rsidR="00571A38" w:rsidRPr="0097681A" w:rsidRDefault="00FA0598" w:rsidP="0097681A">
      <w:pPr>
        <w:spacing w:line="480" w:lineRule="auto"/>
        <w:ind w:firstLine="360"/>
        <w:rPr>
          <w:sz w:val="28"/>
          <w:szCs w:val="28"/>
        </w:rPr>
      </w:pPr>
      <w:r>
        <w:rPr>
          <w:noProof/>
        </w:rPr>
        <w:drawing>
          <wp:inline distT="0" distB="0" distL="0" distR="0" wp14:anchorId="4F4FC6C9" wp14:editId="04EC64A4">
            <wp:extent cx="6847840" cy="5640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7840" cy="5640705"/>
                    </a:xfrm>
                    <a:prstGeom prst="rect">
                      <a:avLst/>
                    </a:prstGeom>
                  </pic:spPr>
                </pic:pic>
              </a:graphicData>
            </a:graphic>
          </wp:inline>
        </w:drawing>
      </w:r>
    </w:p>
    <w:sectPr w:rsidR="00571A38" w:rsidRPr="0097681A" w:rsidSect="007A4821">
      <w:footerReference w:type="even" r:id="rId67"/>
      <w:footerReference w:type="default" r:id="rId68"/>
      <w:pgSz w:w="11906" w:h="16838" w:code="9"/>
      <w:pgMar w:top="720" w:right="561" w:bottom="720" w:left="56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9E46E" w14:textId="77777777" w:rsidR="007F7967" w:rsidRDefault="007F7967" w:rsidP="00E74B29">
      <w:r>
        <w:separator/>
      </w:r>
    </w:p>
    <w:p w14:paraId="15BD08D6" w14:textId="77777777" w:rsidR="007F7967" w:rsidRDefault="007F7967"/>
  </w:endnote>
  <w:endnote w:type="continuationSeparator" w:id="0">
    <w:p w14:paraId="3723B7F1" w14:textId="77777777" w:rsidR="007F7967" w:rsidRDefault="007F7967" w:rsidP="00E74B29">
      <w:r>
        <w:continuationSeparator/>
      </w:r>
    </w:p>
    <w:p w14:paraId="70545B62" w14:textId="77777777" w:rsidR="007F7967" w:rsidRDefault="007F79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Roboto">
    <w:panose1 w:val="02000000000000000000"/>
    <w:charset w:val="00"/>
    <w:family w:val="auto"/>
    <w:pitch w:val="variable"/>
    <w:sig w:usb0="E00002FF" w:usb1="5000205B" w:usb2="00000020" w:usb3="00000000" w:csb0="0000019F"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6101E412" w14:textId="119541D8" w:rsidR="00E74B29" w:rsidRDefault="00E74B29" w:rsidP="006709F1">
        <w:pPr>
          <w:pStyle w:val="Footer"/>
          <w:rPr>
            <w:rStyle w:val="PageNumber"/>
          </w:rPr>
        </w:pPr>
        <w:r>
          <w:rPr>
            <w:rStyle w:val="PageNumber"/>
            <w:lang w:bidi="tr-TR"/>
          </w:rPr>
          <w:fldChar w:fldCharType="begin"/>
        </w:r>
        <w:r>
          <w:rPr>
            <w:rStyle w:val="PageNumber"/>
            <w:lang w:bidi="tr-TR"/>
          </w:rPr>
          <w:instrText xml:space="preserve"> PAGE </w:instrText>
        </w:r>
        <w:r>
          <w:rPr>
            <w:rStyle w:val="PageNumber"/>
            <w:lang w:bidi="tr-TR"/>
          </w:rPr>
          <w:fldChar w:fldCharType="end"/>
        </w:r>
      </w:p>
    </w:sdtContent>
  </w:sdt>
  <w:p w14:paraId="2097657A" w14:textId="77777777" w:rsidR="00E74B29" w:rsidRDefault="00E74B29" w:rsidP="006709F1">
    <w:pPr>
      <w:pStyle w:val="Footer"/>
    </w:pPr>
  </w:p>
  <w:p w14:paraId="7ED0B1E6" w14:textId="77777777" w:rsidR="00594932" w:rsidRDefault="005949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9F699" w14:textId="388B0E31"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2"/>
      <w:gridCol w:w="3235"/>
      <w:gridCol w:w="1078"/>
    </w:tblGrid>
    <w:tr w:rsidR="00E74B29" w14:paraId="6D63CA80" w14:textId="77777777" w:rsidTr="006709F1">
      <w:tc>
        <w:tcPr>
          <w:tcW w:w="1079" w:type="dxa"/>
        </w:tcPr>
        <w:p w14:paraId="18A6335C" w14:textId="77777777" w:rsidR="00E74B29" w:rsidRPr="00E74B29" w:rsidRDefault="00E74B29" w:rsidP="006709F1">
          <w:pPr>
            <w:pStyle w:val="Footer"/>
          </w:pPr>
        </w:p>
      </w:tc>
      <w:tc>
        <w:tcPr>
          <w:tcW w:w="5395" w:type="dxa"/>
        </w:tcPr>
        <w:p w14:paraId="3B0D19DA" w14:textId="6920525C" w:rsidR="00E74B29" w:rsidRPr="00874FE7" w:rsidRDefault="00676A67" w:rsidP="006709F1">
          <w:pPr>
            <w:pStyle w:val="Footer"/>
          </w:pPr>
          <w:r>
            <w:t>Uçak Bileti Satış Otomasyonu</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00A59A57" w14:textId="77777777" w:rsidR="00E74B29" w:rsidRPr="00E74B29" w:rsidRDefault="00E74B29" w:rsidP="006709F1">
              <w:pPr>
                <w:pStyle w:val="Footer"/>
                <w:jc w:val="right"/>
              </w:pPr>
              <w:r w:rsidRPr="00E74B29">
                <w:rPr>
                  <w:lang w:bidi="tr-TR"/>
                </w:rPr>
                <w:t xml:space="preserve">SAYFA </w:t>
              </w:r>
              <w:r w:rsidRPr="00E74B29">
                <w:rPr>
                  <w:lang w:bidi="tr-TR"/>
                </w:rPr>
                <w:fldChar w:fldCharType="begin"/>
              </w:r>
              <w:r w:rsidRPr="00E74B29">
                <w:rPr>
                  <w:lang w:bidi="tr-TR"/>
                </w:rPr>
                <w:instrText xml:space="preserve"> PAGE </w:instrText>
              </w:r>
              <w:r w:rsidRPr="00E74B29">
                <w:rPr>
                  <w:lang w:bidi="tr-TR"/>
                </w:rPr>
                <w:fldChar w:fldCharType="separate"/>
              </w:r>
              <w:r w:rsidR="00837914">
                <w:rPr>
                  <w:noProof/>
                  <w:lang w:bidi="tr-TR"/>
                </w:rPr>
                <w:t>4</w:t>
              </w:r>
              <w:r w:rsidRPr="00E74B29">
                <w:rPr>
                  <w:lang w:bidi="tr-TR"/>
                </w:rPr>
                <w:fldChar w:fldCharType="end"/>
              </w:r>
            </w:p>
          </w:sdtContent>
        </w:sdt>
      </w:tc>
      <w:tc>
        <w:tcPr>
          <w:tcW w:w="1079" w:type="dxa"/>
        </w:tcPr>
        <w:p w14:paraId="6C1E9C6C" w14:textId="77777777" w:rsidR="00E74B29" w:rsidRPr="00E74B29" w:rsidRDefault="00E74B29" w:rsidP="006709F1">
          <w:pPr>
            <w:pStyle w:val="Footer"/>
          </w:pPr>
        </w:p>
      </w:tc>
    </w:tr>
  </w:tbl>
  <w:p w14:paraId="285C9234" w14:textId="77777777" w:rsidR="00E74B29" w:rsidRDefault="00E74B29" w:rsidP="006709F1">
    <w:pPr>
      <w:pStyle w:val="Footer"/>
    </w:pPr>
  </w:p>
  <w:p w14:paraId="537490F7" w14:textId="77777777" w:rsidR="00594932" w:rsidRDefault="005949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F9BF7" w14:textId="77777777" w:rsidR="007F7967" w:rsidRDefault="007F7967" w:rsidP="00E74B29">
      <w:r>
        <w:separator/>
      </w:r>
    </w:p>
    <w:p w14:paraId="462F2F91" w14:textId="77777777" w:rsidR="007F7967" w:rsidRDefault="007F7967"/>
  </w:footnote>
  <w:footnote w:type="continuationSeparator" w:id="0">
    <w:p w14:paraId="1AB4E123" w14:textId="77777777" w:rsidR="007F7967" w:rsidRDefault="007F7967" w:rsidP="00E74B29">
      <w:r>
        <w:continuationSeparator/>
      </w:r>
    </w:p>
    <w:p w14:paraId="282DB290" w14:textId="77777777" w:rsidR="007F7967" w:rsidRDefault="007F79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64CA1"/>
    <w:multiLevelType w:val="hybridMultilevel"/>
    <w:tmpl w:val="014E45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B4B7B09"/>
    <w:multiLevelType w:val="hybridMultilevel"/>
    <w:tmpl w:val="6ABC4692"/>
    <w:lvl w:ilvl="0" w:tplc="D34806E4">
      <w:start w:val="4"/>
      <w:numFmt w:val="bullet"/>
      <w:lvlText w:val="-"/>
      <w:lvlJc w:val="left"/>
      <w:pPr>
        <w:ind w:left="1800" w:hanging="360"/>
      </w:pPr>
      <w:rPr>
        <w:rFonts w:ascii="Georgia" w:eastAsiaTheme="minorHAnsi" w:hAnsi="Georg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F6E3F36"/>
    <w:multiLevelType w:val="multilevel"/>
    <w:tmpl w:val="571C6334"/>
    <w:lvl w:ilvl="0">
      <w:start w:val="1"/>
      <w:numFmt w:val="decimal"/>
      <w:lvlText w:val="%1."/>
      <w:lvlJc w:val="left"/>
      <w:pPr>
        <w:ind w:left="720" w:hanging="360"/>
      </w:pPr>
    </w:lvl>
    <w:lvl w:ilvl="1">
      <w:start w:val="1"/>
      <w:numFmt w:val="decimal"/>
      <w:pStyle w:val="Heading2"/>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543C3F85"/>
    <w:multiLevelType w:val="hybridMultilevel"/>
    <w:tmpl w:val="04BA8E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84327E1"/>
    <w:multiLevelType w:val="hybridMultilevel"/>
    <w:tmpl w:val="DE18F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E4B"/>
    <w:rsid w:val="000004D0"/>
    <w:rsid w:val="000134F6"/>
    <w:rsid w:val="00014169"/>
    <w:rsid w:val="00032539"/>
    <w:rsid w:val="00086FA5"/>
    <w:rsid w:val="00091777"/>
    <w:rsid w:val="000933AC"/>
    <w:rsid w:val="000E4641"/>
    <w:rsid w:val="00101E67"/>
    <w:rsid w:val="001443FE"/>
    <w:rsid w:val="00151F66"/>
    <w:rsid w:val="0015479B"/>
    <w:rsid w:val="00176272"/>
    <w:rsid w:val="00177F8D"/>
    <w:rsid w:val="00185F4A"/>
    <w:rsid w:val="001E0FBD"/>
    <w:rsid w:val="001F572B"/>
    <w:rsid w:val="00230779"/>
    <w:rsid w:val="00237CF2"/>
    <w:rsid w:val="002B7217"/>
    <w:rsid w:val="002C144E"/>
    <w:rsid w:val="002C3B91"/>
    <w:rsid w:val="002D2200"/>
    <w:rsid w:val="002E2163"/>
    <w:rsid w:val="00321BE1"/>
    <w:rsid w:val="00365D33"/>
    <w:rsid w:val="00374E4B"/>
    <w:rsid w:val="003A7A7A"/>
    <w:rsid w:val="003B3F52"/>
    <w:rsid w:val="0040564B"/>
    <w:rsid w:val="0042673C"/>
    <w:rsid w:val="0042721A"/>
    <w:rsid w:val="004323A0"/>
    <w:rsid w:val="00453BF7"/>
    <w:rsid w:val="0048120C"/>
    <w:rsid w:val="00490607"/>
    <w:rsid w:val="004909D9"/>
    <w:rsid w:val="004C4FAB"/>
    <w:rsid w:val="004F57D5"/>
    <w:rsid w:val="0050749A"/>
    <w:rsid w:val="00521481"/>
    <w:rsid w:val="005307E2"/>
    <w:rsid w:val="0053556E"/>
    <w:rsid w:val="005624C3"/>
    <w:rsid w:val="00567EF8"/>
    <w:rsid w:val="00571A38"/>
    <w:rsid w:val="00574940"/>
    <w:rsid w:val="00594932"/>
    <w:rsid w:val="0059761B"/>
    <w:rsid w:val="005D3E97"/>
    <w:rsid w:val="0063155E"/>
    <w:rsid w:val="00634698"/>
    <w:rsid w:val="006429D9"/>
    <w:rsid w:val="00665110"/>
    <w:rsid w:val="006709F1"/>
    <w:rsid w:val="00674C2B"/>
    <w:rsid w:val="00676A67"/>
    <w:rsid w:val="006831F7"/>
    <w:rsid w:val="00683710"/>
    <w:rsid w:val="0069391E"/>
    <w:rsid w:val="00695A45"/>
    <w:rsid w:val="006C60E6"/>
    <w:rsid w:val="006C6273"/>
    <w:rsid w:val="006C69BA"/>
    <w:rsid w:val="006E56DD"/>
    <w:rsid w:val="006E6CEF"/>
    <w:rsid w:val="007371A0"/>
    <w:rsid w:val="0074463C"/>
    <w:rsid w:val="00760273"/>
    <w:rsid w:val="007A4821"/>
    <w:rsid w:val="007A7802"/>
    <w:rsid w:val="007D5EC0"/>
    <w:rsid w:val="007F7967"/>
    <w:rsid w:val="00837914"/>
    <w:rsid w:val="00842F4E"/>
    <w:rsid w:val="00874FE7"/>
    <w:rsid w:val="008804B1"/>
    <w:rsid w:val="00892084"/>
    <w:rsid w:val="008B5EED"/>
    <w:rsid w:val="008C66D5"/>
    <w:rsid w:val="0090481F"/>
    <w:rsid w:val="00933094"/>
    <w:rsid w:val="00940507"/>
    <w:rsid w:val="00952F7D"/>
    <w:rsid w:val="0095496A"/>
    <w:rsid w:val="009611A0"/>
    <w:rsid w:val="009658C9"/>
    <w:rsid w:val="0097681A"/>
    <w:rsid w:val="0099050D"/>
    <w:rsid w:val="009A38BA"/>
    <w:rsid w:val="009A4CF8"/>
    <w:rsid w:val="009B0C67"/>
    <w:rsid w:val="009B2D4D"/>
    <w:rsid w:val="009B3743"/>
    <w:rsid w:val="009D530E"/>
    <w:rsid w:val="00A362DD"/>
    <w:rsid w:val="00A653FA"/>
    <w:rsid w:val="00AB61BA"/>
    <w:rsid w:val="00AD020E"/>
    <w:rsid w:val="00AF2757"/>
    <w:rsid w:val="00B354E4"/>
    <w:rsid w:val="00B43E11"/>
    <w:rsid w:val="00BA13E6"/>
    <w:rsid w:val="00BE7F86"/>
    <w:rsid w:val="00C755AB"/>
    <w:rsid w:val="00CF08B2"/>
    <w:rsid w:val="00CF52F8"/>
    <w:rsid w:val="00D170C9"/>
    <w:rsid w:val="00D43125"/>
    <w:rsid w:val="00D53F25"/>
    <w:rsid w:val="00D66A3A"/>
    <w:rsid w:val="00D95E3F"/>
    <w:rsid w:val="00DE42A6"/>
    <w:rsid w:val="00DF198B"/>
    <w:rsid w:val="00E03B3C"/>
    <w:rsid w:val="00E219AA"/>
    <w:rsid w:val="00E55FA7"/>
    <w:rsid w:val="00E74B29"/>
    <w:rsid w:val="00EC18D7"/>
    <w:rsid w:val="00EF445E"/>
    <w:rsid w:val="00F148B1"/>
    <w:rsid w:val="00F43E10"/>
    <w:rsid w:val="00F50791"/>
    <w:rsid w:val="00FA0598"/>
    <w:rsid w:val="00FA5ABA"/>
    <w:rsid w:val="00FB2F1A"/>
    <w:rsid w:val="00FB4267"/>
    <w:rsid w:val="00FD1F2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83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40507"/>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ListParagraph"/>
    <w:next w:val="Normal"/>
    <w:link w:val="Heading2Char"/>
    <w:uiPriority w:val="1"/>
    <w:qFormat/>
    <w:rsid w:val="00683710"/>
    <w:pPr>
      <w:numPr>
        <w:ilvl w:val="1"/>
        <w:numId w:val="3"/>
      </w:numPr>
      <w:outlineLvl w:val="1"/>
    </w:pPr>
    <w:rPr>
      <w:color w:val="1880AD" w:themeColor="accent4" w:themeShade="BF"/>
      <w:sz w:val="36"/>
      <w:szCs w:val="36"/>
    </w:rPr>
  </w:style>
  <w:style w:type="paragraph" w:styleId="Heading3">
    <w:name w:val="heading 3"/>
    <w:basedOn w:val="Heading2"/>
    <w:next w:val="Normal"/>
    <w:link w:val="Heading3Char"/>
    <w:uiPriority w:val="2"/>
    <w:qFormat/>
    <w:rsid w:val="00874FE7"/>
    <w:pPr>
      <w:spacing w:after="240"/>
      <w:outlineLvl w:val="2"/>
    </w:pPr>
    <w:rPr>
      <w:b/>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fikYerareti">
    <w:name w:val="Grafik Yer İşareti"/>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683710"/>
    <w:rPr>
      <w:color w:val="1880AD" w:themeColor="accent4" w:themeShade="BF"/>
      <w:sz w:val="36"/>
      <w:szCs w:val="36"/>
    </w:rPr>
  </w:style>
  <w:style w:type="character" w:customStyle="1" w:styleId="Heading3Char">
    <w:name w:val="Heading 3 Char"/>
    <w:basedOn w:val="DefaultParagraphFont"/>
    <w:link w:val="Heading3"/>
    <w:uiPriority w:val="2"/>
    <w:rsid w:val="00874FE7"/>
    <w:rPr>
      <w:b/>
      <w:color w:val="1880AD" w:themeColor="accent4" w:themeShade="BF"/>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Metin">
    <w:name w:val="Metin"/>
    <w:basedOn w:val="Normal"/>
    <w:uiPriority w:val="5"/>
    <w:qFormat/>
    <w:rsid w:val="007A4821"/>
    <w:pPr>
      <w:spacing w:line="216" w:lineRule="auto"/>
    </w:pPr>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9B0C67"/>
    <w:pPr>
      <w:ind w:left="720"/>
      <w:contextualSpacing/>
    </w:pPr>
  </w:style>
  <w:style w:type="paragraph" w:styleId="TOC1">
    <w:name w:val="toc 1"/>
    <w:basedOn w:val="Normal"/>
    <w:next w:val="Normal"/>
    <w:autoRedefine/>
    <w:uiPriority w:val="39"/>
    <w:rsid w:val="006429D9"/>
    <w:pPr>
      <w:spacing w:after="100"/>
    </w:pPr>
  </w:style>
  <w:style w:type="paragraph" w:styleId="TOC2">
    <w:name w:val="toc 2"/>
    <w:basedOn w:val="Normal"/>
    <w:next w:val="Normal"/>
    <w:autoRedefine/>
    <w:uiPriority w:val="39"/>
    <w:rsid w:val="006429D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83353">
      <w:bodyDiv w:val="1"/>
      <w:marLeft w:val="0"/>
      <w:marRight w:val="0"/>
      <w:marTop w:val="0"/>
      <w:marBottom w:val="0"/>
      <w:divBdr>
        <w:top w:val="none" w:sz="0" w:space="0" w:color="auto"/>
        <w:left w:val="none" w:sz="0" w:space="0" w:color="auto"/>
        <w:bottom w:val="none" w:sz="0" w:space="0" w:color="auto"/>
        <w:right w:val="none" w:sz="0" w:space="0" w:color="auto"/>
      </w:divBdr>
    </w:div>
    <w:div w:id="123278897">
      <w:bodyDiv w:val="1"/>
      <w:marLeft w:val="0"/>
      <w:marRight w:val="0"/>
      <w:marTop w:val="0"/>
      <w:marBottom w:val="0"/>
      <w:divBdr>
        <w:top w:val="none" w:sz="0" w:space="0" w:color="auto"/>
        <w:left w:val="none" w:sz="0" w:space="0" w:color="auto"/>
        <w:bottom w:val="none" w:sz="0" w:space="0" w:color="auto"/>
        <w:right w:val="none" w:sz="0" w:space="0" w:color="auto"/>
      </w:divBdr>
    </w:div>
    <w:div w:id="136798229">
      <w:bodyDiv w:val="1"/>
      <w:marLeft w:val="0"/>
      <w:marRight w:val="0"/>
      <w:marTop w:val="0"/>
      <w:marBottom w:val="0"/>
      <w:divBdr>
        <w:top w:val="none" w:sz="0" w:space="0" w:color="auto"/>
        <w:left w:val="none" w:sz="0" w:space="0" w:color="auto"/>
        <w:bottom w:val="none" w:sz="0" w:space="0" w:color="auto"/>
        <w:right w:val="none" w:sz="0" w:space="0" w:color="auto"/>
      </w:divBdr>
    </w:div>
    <w:div w:id="209810723">
      <w:bodyDiv w:val="1"/>
      <w:marLeft w:val="0"/>
      <w:marRight w:val="0"/>
      <w:marTop w:val="0"/>
      <w:marBottom w:val="0"/>
      <w:divBdr>
        <w:top w:val="none" w:sz="0" w:space="0" w:color="auto"/>
        <w:left w:val="none" w:sz="0" w:space="0" w:color="auto"/>
        <w:bottom w:val="none" w:sz="0" w:space="0" w:color="auto"/>
        <w:right w:val="none" w:sz="0" w:space="0" w:color="auto"/>
      </w:divBdr>
    </w:div>
    <w:div w:id="226844975">
      <w:bodyDiv w:val="1"/>
      <w:marLeft w:val="0"/>
      <w:marRight w:val="0"/>
      <w:marTop w:val="0"/>
      <w:marBottom w:val="0"/>
      <w:divBdr>
        <w:top w:val="none" w:sz="0" w:space="0" w:color="auto"/>
        <w:left w:val="none" w:sz="0" w:space="0" w:color="auto"/>
        <w:bottom w:val="none" w:sz="0" w:space="0" w:color="auto"/>
        <w:right w:val="none" w:sz="0" w:space="0" w:color="auto"/>
      </w:divBdr>
    </w:div>
    <w:div w:id="303848832">
      <w:bodyDiv w:val="1"/>
      <w:marLeft w:val="0"/>
      <w:marRight w:val="0"/>
      <w:marTop w:val="0"/>
      <w:marBottom w:val="0"/>
      <w:divBdr>
        <w:top w:val="none" w:sz="0" w:space="0" w:color="auto"/>
        <w:left w:val="none" w:sz="0" w:space="0" w:color="auto"/>
        <w:bottom w:val="none" w:sz="0" w:space="0" w:color="auto"/>
        <w:right w:val="none" w:sz="0" w:space="0" w:color="auto"/>
      </w:divBdr>
    </w:div>
    <w:div w:id="596716578">
      <w:bodyDiv w:val="1"/>
      <w:marLeft w:val="0"/>
      <w:marRight w:val="0"/>
      <w:marTop w:val="0"/>
      <w:marBottom w:val="0"/>
      <w:divBdr>
        <w:top w:val="none" w:sz="0" w:space="0" w:color="auto"/>
        <w:left w:val="none" w:sz="0" w:space="0" w:color="auto"/>
        <w:bottom w:val="none" w:sz="0" w:space="0" w:color="auto"/>
        <w:right w:val="none" w:sz="0" w:space="0" w:color="auto"/>
      </w:divBdr>
    </w:div>
    <w:div w:id="874269605">
      <w:bodyDiv w:val="1"/>
      <w:marLeft w:val="0"/>
      <w:marRight w:val="0"/>
      <w:marTop w:val="0"/>
      <w:marBottom w:val="0"/>
      <w:divBdr>
        <w:top w:val="none" w:sz="0" w:space="0" w:color="auto"/>
        <w:left w:val="none" w:sz="0" w:space="0" w:color="auto"/>
        <w:bottom w:val="none" w:sz="0" w:space="0" w:color="auto"/>
        <w:right w:val="none" w:sz="0" w:space="0" w:color="auto"/>
      </w:divBdr>
    </w:div>
    <w:div w:id="917835322">
      <w:bodyDiv w:val="1"/>
      <w:marLeft w:val="0"/>
      <w:marRight w:val="0"/>
      <w:marTop w:val="0"/>
      <w:marBottom w:val="0"/>
      <w:divBdr>
        <w:top w:val="none" w:sz="0" w:space="0" w:color="auto"/>
        <w:left w:val="none" w:sz="0" w:space="0" w:color="auto"/>
        <w:bottom w:val="none" w:sz="0" w:space="0" w:color="auto"/>
        <w:right w:val="none" w:sz="0" w:space="0" w:color="auto"/>
      </w:divBdr>
    </w:div>
    <w:div w:id="980616345">
      <w:bodyDiv w:val="1"/>
      <w:marLeft w:val="0"/>
      <w:marRight w:val="0"/>
      <w:marTop w:val="0"/>
      <w:marBottom w:val="0"/>
      <w:divBdr>
        <w:top w:val="none" w:sz="0" w:space="0" w:color="auto"/>
        <w:left w:val="none" w:sz="0" w:space="0" w:color="auto"/>
        <w:bottom w:val="none" w:sz="0" w:space="0" w:color="auto"/>
        <w:right w:val="none" w:sz="0" w:space="0" w:color="auto"/>
      </w:divBdr>
    </w:div>
    <w:div w:id="1324119915">
      <w:bodyDiv w:val="1"/>
      <w:marLeft w:val="0"/>
      <w:marRight w:val="0"/>
      <w:marTop w:val="0"/>
      <w:marBottom w:val="0"/>
      <w:divBdr>
        <w:top w:val="none" w:sz="0" w:space="0" w:color="auto"/>
        <w:left w:val="none" w:sz="0" w:space="0" w:color="auto"/>
        <w:bottom w:val="none" w:sz="0" w:space="0" w:color="auto"/>
        <w:right w:val="none" w:sz="0" w:space="0" w:color="auto"/>
      </w:divBdr>
    </w:div>
    <w:div w:id="1343123984">
      <w:bodyDiv w:val="1"/>
      <w:marLeft w:val="0"/>
      <w:marRight w:val="0"/>
      <w:marTop w:val="0"/>
      <w:marBottom w:val="0"/>
      <w:divBdr>
        <w:top w:val="none" w:sz="0" w:space="0" w:color="auto"/>
        <w:left w:val="none" w:sz="0" w:space="0" w:color="auto"/>
        <w:bottom w:val="none" w:sz="0" w:space="0" w:color="auto"/>
        <w:right w:val="none" w:sz="0" w:space="0" w:color="auto"/>
      </w:divBdr>
    </w:div>
    <w:div w:id="1495147802">
      <w:bodyDiv w:val="1"/>
      <w:marLeft w:val="0"/>
      <w:marRight w:val="0"/>
      <w:marTop w:val="0"/>
      <w:marBottom w:val="0"/>
      <w:divBdr>
        <w:top w:val="none" w:sz="0" w:space="0" w:color="auto"/>
        <w:left w:val="none" w:sz="0" w:space="0" w:color="auto"/>
        <w:bottom w:val="none" w:sz="0" w:space="0" w:color="auto"/>
        <w:right w:val="none" w:sz="0" w:space="0" w:color="auto"/>
      </w:divBdr>
    </w:div>
    <w:div w:id="1550336123">
      <w:bodyDiv w:val="1"/>
      <w:marLeft w:val="0"/>
      <w:marRight w:val="0"/>
      <w:marTop w:val="0"/>
      <w:marBottom w:val="0"/>
      <w:divBdr>
        <w:top w:val="none" w:sz="0" w:space="0" w:color="auto"/>
        <w:left w:val="none" w:sz="0" w:space="0" w:color="auto"/>
        <w:bottom w:val="none" w:sz="0" w:space="0" w:color="auto"/>
        <w:right w:val="none" w:sz="0" w:space="0" w:color="auto"/>
      </w:divBdr>
    </w:div>
    <w:div w:id="1583367204">
      <w:bodyDiv w:val="1"/>
      <w:marLeft w:val="0"/>
      <w:marRight w:val="0"/>
      <w:marTop w:val="0"/>
      <w:marBottom w:val="0"/>
      <w:divBdr>
        <w:top w:val="none" w:sz="0" w:space="0" w:color="auto"/>
        <w:left w:val="none" w:sz="0" w:space="0" w:color="auto"/>
        <w:bottom w:val="none" w:sz="0" w:space="0" w:color="auto"/>
        <w:right w:val="none" w:sz="0" w:space="0" w:color="auto"/>
      </w:divBdr>
    </w:div>
    <w:div w:id="1720015748">
      <w:bodyDiv w:val="1"/>
      <w:marLeft w:val="0"/>
      <w:marRight w:val="0"/>
      <w:marTop w:val="0"/>
      <w:marBottom w:val="0"/>
      <w:divBdr>
        <w:top w:val="none" w:sz="0" w:space="0" w:color="auto"/>
        <w:left w:val="none" w:sz="0" w:space="0" w:color="auto"/>
        <w:bottom w:val="none" w:sz="0" w:space="0" w:color="auto"/>
        <w:right w:val="none" w:sz="0" w:space="0" w:color="auto"/>
      </w:divBdr>
    </w:div>
    <w:div w:id="2024748305">
      <w:bodyDiv w:val="1"/>
      <w:marLeft w:val="0"/>
      <w:marRight w:val="0"/>
      <w:marTop w:val="0"/>
      <w:marBottom w:val="0"/>
      <w:divBdr>
        <w:top w:val="none" w:sz="0" w:space="0" w:color="auto"/>
        <w:left w:val="none" w:sz="0" w:space="0" w:color="auto"/>
        <w:bottom w:val="none" w:sz="0" w:space="0" w:color="auto"/>
        <w:right w:val="none" w:sz="0" w:space="0" w:color="auto"/>
      </w:divBdr>
    </w:div>
    <w:div w:id="2048487647">
      <w:bodyDiv w:val="1"/>
      <w:marLeft w:val="0"/>
      <w:marRight w:val="0"/>
      <w:marTop w:val="0"/>
      <w:marBottom w:val="0"/>
      <w:divBdr>
        <w:top w:val="none" w:sz="0" w:space="0" w:color="auto"/>
        <w:left w:val="none" w:sz="0" w:space="0" w:color="auto"/>
        <w:bottom w:val="none" w:sz="0" w:space="0" w:color="auto"/>
        <w:right w:val="none" w:sz="0" w:space="0" w:color="auto"/>
      </w:divBdr>
    </w:div>
    <w:div w:id="207338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nce\AppData\Roaming\Microsoft\Templates\Modern%20&#246;&#287;renci%20raporu.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6482F871D7435C932C5E34C9FE0345"/>
        <w:category>
          <w:name w:val="Genel"/>
          <w:gallery w:val="placeholder"/>
        </w:category>
        <w:types>
          <w:type w:val="bbPlcHdr"/>
        </w:types>
        <w:behaviors>
          <w:behavior w:val="content"/>
        </w:behaviors>
        <w:guid w:val="{05BF961D-D292-41E8-83AA-30AD28F4F710}"/>
      </w:docPartPr>
      <w:docPartBody>
        <w:p w:rsidR="002A739B" w:rsidRDefault="002A739B">
          <w:pPr>
            <w:pStyle w:val="3C6482F871D7435C932C5E34C9FE0345"/>
          </w:pPr>
          <w:r w:rsidRPr="007A4821">
            <w:rPr>
              <w:lang w:bidi="tr-TR"/>
            </w:rPr>
            <w:t>—</w:t>
          </w:r>
        </w:p>
      </w:docPartBody>
    </w:docPart>
    <w:docPart>
      <w:docPartPr>
        <w:name w:val="AA0EEA6156A34A90A2A2369D5A2E022F"/>
        <w:category>
          <w:name w:val="Genel"/>
          <w:gallery w:val="placeholder"/>
        </w:category>
        <w:types>
          <w:type w:val="bbPlcHdr"/>
        </w:types>
        <w:behaviors>
          <w:behavior w:val="content"/>
        </w:behaviors>
        <w:guid w:val="{1766308F-948E-48EA-8CE3-06237A58AB37}"/>
      </w:docPartPr>
      <w:docPartBody>
        <w:p w:rsidR="002A739B" w:rsidRDefault="002A739B">
          <w:pPr>
            <w:pStyle w:val="AA0EEA6156A34A90A2A2369D5A2E022F"/>
          </w:pPr>
          <w:r w:rsidRPr="007A4821">
            <w:rPr>
              <w:lang w:bidi="tr-TR"/>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Roboto">
    <w:panose1 w:val="02000000000000000000"/>
    <w:charset w:val="00"/>
    <w:family w:val="auto"/>
    <w:pitch w:val="variable"/>
    <w:sig w:usb0="E00002FF" w:usb1="5000205B" w:usb2="0000002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9B"/>
    <w:rsid w:val="002A739B"/>
    <w:rsid w:val="002E106E"/>
    <w:rsid w:val="003012BA"/>
    <w:rsid w:val="003937DE"/>
    <w:rsid w:val="00416EC0"/>
    <w:rsid w:val="004D7435"/>
    <w:rsid w:val="0097228C"/>
    <w:rsid w:val="009B6EEA"/>
    <w:rsid w:val="00CE3B2F"/>
    <w:rsid w:val="00E50AE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6482F871D7435C932C5E34C9FE0345">
    <w:name w:val="3C6482F871D7435C932C5E34C9FE0345"/>
  </w:style>
  <w:style w:type="paragraph" w:customStyle="1" w:styleId="AA0EEA6156A34A90A2A2369D5A2E022F">
    <w:name w:val="AA0EEA6156A34A90A2A2369D5A2E02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8D623D5-D527-44D7-B47C-1FB60BF4B544}">
  <ds:schemaRefs>
    <ds:schemaRef ds:uri="http://schemas.openxmlformats.org/officeDocument/2006/bibliography"/>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öğrenci raporu.dotx</Template>
  <TotalTime>0</TotalTime>
  <Pages>39</Pages>
  <Words>1725</Words>
  <Characters>9837</Characters>
  <Application>Microsoft Office Word</Application>
  <DocSecurity>0</DocSecurity>
  <Lines>81</Lines>
  <Paragraphs>23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2022-12-23T11:08:00Z</dcterms:created>
  <dcterms:modified xsi:type="dcterms:W3CDTF">2023-01-09T18:38:00Z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